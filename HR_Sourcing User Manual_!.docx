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54DB2" w14:textId="325D53C4" w:rsidR="004B653A" w:rsidRPr="006F7F68" w:rsidRDefault="004B653A" w:rsidP="004B653A">
      <w:pPr>
        <w:pStyle w:val="CompanyName"/>
        <w:rPr>
          <w:rFonts w:ascii="Calibri" w:hAnsi="Calibri"/>
        </w:rPr>
      </w:pPr>
      <w:r w:rsidRPr="006F7F68">
        <w:rPr>
          <w:rFonts w:ascii="Calibri" w:hAnsi="Calibr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A02533" wp14:editId="08BFEA93">
                <wp:simplePos x="0" y="0"/>
                <wp:positionH relativeFrom="column">
                  <wp:posOffset>367030</wp:posOffset>
                </wp:positionH>
                <wp:positionV relativeFrom="paragraph">
                  <wp:posOffset>1617980</wp:posOffset>
                </wp:positionV>
                <wp:extent cx="5710555" cy="8890"/>
                <wp:effectExtent l="0" t="0" r="23495" b="2921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555" cy="8255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FFE6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79D034" id="Straight Connector 1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9pt,127.4pt" to="478.55pt,1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" strokecolor="#ffe600" strokeweight="1.75pt"/>
            </w:pict>
          </mc:Fallback>
        </mc:AlternateContent>
      </w:r>
      <w:r w:rsidR="00D470C7">
        <w:rPr>
          <w:rFonts w:ascii="Calibri" w:hAnsi="Calibri"/>
        </w:rPr>
        <w:t>User Manual</w:t>
      </w:r>
    </w:p>
    <w:p w14:paraId="720A6B19" w14:textId="77777777" w:rsidR="00CD06B6" w:rsidRDefault="00CD06B6" w:rsidP="004B653A">
      <w:pPr>
        <w:pStyle w:val="Subtitle"/>
        <w:jc w:val="right"/>
        <w:rPr>
          <w:rFonts w:ascii="Calibri" w:hAnsi="Calibri" w:cs="Calibri"/>
          <w:color w:val="262626" w:themeColor="text1" w:themeTint="D9"/>
          <w:spacing w:val="-15"/>
          <w:sz w:val="48"/>
          <w:szCs w:val="96"/>
        </w:rPr>
      </w:pPr>
      <w:r>
        <w:rPr>
          <w:rFonts w:ascii="Calibri" w:hAnsi="Calibri" w:cs="Calibri"/>
          <w:color w:val="262626" w:themeColor="text1" w:themeTint="D9"/>
          <w:spacing w:val="-15"/>
          <w:sz w:val="48"/>
          <w:szCs w:val="96"/>
        </w:rPr>
        <w:t>HR sourcing</w:t>
      </w:r>
    </w:p>
    <w:p w14:paraId="6119951E" w14:textId="711C9EF1" w:rsidR="004B653A" w:rsidRPr="006F7F68" w:rsidRDefault="004B653A" w:rsidP="004B653A">
      <w:pPr>
        <w:pStyle w:val="Subtitle"/>
        <w:jc w:val="right"/>
        <w:rPr>
          <w:rFonts w:ascii="Calibri" w:hAnsi="Calibri" w:cs="Calibri"/>
          <w:sz w:val="32"/>
        </w:rPr>
      </w:pPr>
      <w:r w:rsidRPr="006F7F68">
        <w:rPr>
          <w:rFonts w:ascii="Calibri" w:hAnsi="Calibri" w:cs="Calibri"/>
          <w:sz w:val="32"/>
        </w:rPr>
        <w:t>Version 1.0</w:t>
      </w:r>
    </w:p>
    <w:p w14:paraId="2D7A8C9F" w14:textId="77777777" w:rsidR="004B653A" w:rsidRPr="006F7F68" w:rsidRDefault="004B653A" w:rsidP="004B653A">
      <w:pPr>
        <w:rPr>
          <w:rFonts w:ascii="Calibri" w:hAnsi="Calibri" w:cs="Calibri"/>
          <w:lang w:val="en-AU" w:eastAsia="en-AU"/>
        </w:rPr>
      </w:pPr>
    </w:p>
    <w:sdt>
      <w:sdtPr>
        <w:rPr>
          <w:rFonts w:ascii="Calibri" w:hAnsi="Calibri" w:cs="Calibri"/>
          <w:sz w:val="32"/>
        </w:rPr>
        <w:alias w:val="Date"/>
        <w:tag w:val="Date"/>
        <w:id w:val="981473911"/>
        <w:placeholder>
          <w:docPart w:val="FEB364D183BE479B948866B455C03B81"/>
        </w:placeholder>
        <w:date w:fullDate="2020-05-22T00:00:00Z">
          <w:dateFormat w:val="MMMM d, yyyy"/>
          <w:lid w:val="en-US"/>
          <w:storeMappedDataAs w:val="dateTime"/>
          <w:calendar w:val="gregorian"/>
        </w:date>
      </w:sdtPr>
      <w:sdtEndPr/>
      <w:sdtContent>
        <w:p w14:paraId="517178BE" w14:textId="1A318953" w:rsidR="004B653A" w:rsidRPr="006F7F68" w:rsidRDefault="004D4A21" w:rsidP="004B653A">
          <w:pPr>
            <w:pStyle w:val="Subtitle"/>
            <w:jc w:val="right"/>
            <w:rPr>
              <w:rFonts w:ascii="Calibri" w:hAnsi="Calibri" w:cs="Calibri"/>
            </w:rPr>
          </w:pPr>
          <w:r>
            <w:rPr>
              <w:rFonts w:ascii="Calibri" w:hAnsi="Calibri" w:cs="Calibri"/>
              <w:sz w:val="32"/>
              <w:lang w:val="en-US"/>
            </w:rPr>
            <w:t>May 22, 2020</w:t>
          </w:r>
        </w:p>
      </w:sdtContent>
    </w:sdt>
    <w:tbl>
      <w:tblPr>
        <w:tblpPr w:leftFromText="181" w:rightFromText="181" w:vertAnchor="page" w:horzAnchor="margin" w:tblpY="13771"/>
        <w:tblW w:w="9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2346"/>
        <w:gridCol w:w="2340"/>
        <w:gridCol w:w="2292"/>
      </w:tblGrid>
      <w:tr w:rsidR="004B653A" w:rsidRPr="006F7F68" w14:paraId="2350A2A1" w14:textId="77777777" w:rsidTr="0015408F">
        <w:tc>
          <w:tcPr>
            <w:tcW w:w="2802" w:type="dxa"/>
          </w:tcPr>
          <w:p w14:paraId="0931E7B8" w14:textId="77777777" w:rsidR="004B653A" w:rsidRPr="006F7F68" w:rsidRDefault="004B653A" w:rsidP="0015408F">
            <w:pPr>
              <w:spacing w:before="60" w:after="60"/>
              <w:rPr>
                <w:rFonts w:ascii="Calibri" w:hAnsi="Calibri" w:cs="Calibri"/>
                <w:b/>
                <w:bCs/>
                <w:color w:val="808080" w:themeColor="background1" w:themeShade="80"/>
              </w:rPr>
            </w:pPr>
            <w:r w:rsidRPr="006F7F68">
              <w:rPr>
                <w:rFonts w:ascii="Calibri" w:hAnsi="Calibri" w:cs="Calibri"/>
                <w:b/>
                <w:bCs/>
                <w:color w:val="808080" w:themeColor="background1" w:themeShade="80"/>
              </w:rPr>
              <w:t>Document ID:</w:t>
            </w:r>
          </w:p>
        </w:tc>
        <w:tc>
          <w:tcPr>
            <w:tcW w:w="2346" w:type="dxa"/>
          </w:tcPr>
          <w:p w14:paraId="5A933763" w14:textId="77777777" w:rsidR="004B653A" w:rsidRPr="006F7F68" w:rsidRDefault="004B653A" w:rsidP="0015408F">
            <w:pPr>
              <w:spacing w:before="60" w:after="60"/>
              <w:rPr>
                <w:rFonts w:ascii="Calibri" w:hAnsi="Calibri" w:cs="Calibri"/>
                <w:bCs/>
                <w:color w:val="808080" w:themeColor="background1" w:themeShade="80"/>
              </w:rPr>
            </w:pPr>
          </w:p>
        </w:tc>
        <w:tc>
          <w:tcPr>
            <w:tcW w:w="2340" w:type="dxa"/>
          </w:tcPr>
          <w:p w14:paraId="5CC0BDFC" w14:textId="77777777" w:rsidR="004B653A" w:rsidRPr="006F7F68" w:rsidRDefault="004B653A" w:rsidP="0015408F">
            <w:pPr>
              <w:spacing w:before="60" w:after="60"/>
              <w:rPr>
                <w:rFonts w:ascii="Calibri" w:hAnsi="Calibri" w:cs="Calibri"/>
                <w:b/>
                <w:bCs/>
                <w:color w:val="808080" w:themeColor="background1" w:themeShade="80"/>
              </w:rPr>
            </w:pPr>
            <w:r w:rsidRPr="006F7F68">
              <w:rPr>
                <w:rFonts w:ascii="Calibri" w:hAnsi="Calibri" w:cs="Calibri"/>
                <w:b/>
                <w:bCs/>
                <w:color w:val="808080" w:themeColor="background1" w:themeShade="80"/>
              </w:rPr>
              <w:t>Release:</w:t>
            </w:r>
          </w:p>
        </w:tc>
        <w:tc>
          <w:tcPr>
            <w:tcW w:w="2292" w:type="dxa"/>
          </w:tcPr>
          <w:p w14:paraId="69455166" w14:textId="77777777" w:rsidR="004B653A" w:rsidRPr="006F7F68" w:rsidRDefault="004B653A" w:rsidP="0015408F">
            <w:pPr>
              <w:spacing w:before="60" w:after="60"/>
              <w:rPr>
                <w:rFonts w:ascii="Calibri" w:hAnsi="Calibri" w:cs="Calibri"/>
                <w:bCs/>
                <w:color w:val="808080" w:themeColor="background1" w:themeShade="80"/>
              </w:rPr>
            </w:pPr>
          </w:p>
        </w:tc>
      </w:tr>
      <w:tr w:rsidR="004B653A" w:rsidRPr="006F7F68" w14:paraId="5F20AE9E" w14:textId="77777777" w:rsidTr="0015408F">
        <w:tc>
          <w:tcPr>
            <w:tcW w:w="2802" w:type="dxa"/>
          </w:tcPr>
          <w:p w14:paraId="677BB588" w14:textId="77777777" w:rsidR="004B653A" w:rsidRPr="006F7F68" w:rsidRDefault="004B653A" w:rsidP="0015408F">
            <w:pPr>
              <w:spacing w:before="60" w:after="60"/>
              <w:rPr>
                <w:rFonts w:ascii="Calibri" w:hAnsi="Calibri" w:cs="Calibri"/>
                <w:b/>
                <w:bCs/>
                <w:color w:val="808080" w:themeColor="background1" w:themeShade="80"/>
              </w:rPr>
            </w:pPr>
            <w:r w:rsidRPr="006F7F68">
              <w:rPr>
                <w:rFonts w:ascii="Calibri" w:hAnsi="Calibri" w:cs="Calibri"/>
                <w:b/>
                <w:bCs/>
                <w:color w:val="808080" w:themeColor="background1" w:themeShade="80"/>
              </w:rPr>
              <w:t>Revision#</w:t>
            </w:r>
          </w:p>
        </w:tc>
        <w:tc>
          <w:tcPr>
            <w:tcW w:w="2346" w:type="dxa"/>
          </w:tcPr>
          <w:p w14:paraId="0FF00158" w14:textId="77777777" w:rsidR="004B653A" w:rsidRPr="006F7F68" w:rsidRDefault="004B653A" w:rsidP="0015408F">
            <w:pPr>
              <w:spacing w:before="60" w:after="60"/>
              <w:rPr>
                <w:rFonts w:ascii="Calibri" w:hAnsi="Calibri" w:cs="Calibri"/>
                <w:bCs/>
                <w:color w:val="808080" w:themeColor="background1" w:themeShade="80"/>
              </w:rPr>
            </w:pPr>
            <w:r w:rsidRPr="006F7F68">
              <w:rPr>
                <w:rFonts w:ascii="Calibri" w:hAnsi="Calibri" w:cs="Calibri"/>
                <w:bCs/>
                <w:color w:val="808080" w:themeColor="background1" w:themeShade="80"/>
              </w:rPr>
              <w:t>1.0</w:t>
            </w:r>
          </w:p>
        </w:tc>
        <w:tc>
          <w:tcPr>
            <w:tcW w:w="2340" w:type="dxa"/>
          </w:tcPr>
          <w:p w14:paraId="057045C5" w14:textId="77777777" w:rsidR="004B653A" w:rsidRPr="006F7F68" w:rsidRDefault="004B653A" w:rsidP="0015408F">
            <w:pPr>
              <w:spacing w:before="60" w:after="60"/>
              <w:rPr>
                <w:rFonts w:ascii="Calibri" w:hAnsi="Calibri" w:cs="Calibri"/>
                <w:b/>
                <w:bCs/>
                <w:color w:val="808080" w:themeColor="background1" w:themeShade="80"/>
              </w:rPr>
            </w:pPr>
            <w:r w:rsidRPr="006F7F68">
              <w:rPr>
                <w:rFonts w:ascii="Calibri" w:hAnsi="Calibri" w:cs="Calibri"/>
                <w:b/>
                <w:bCs/>
                <w:color w:val="808080" w:themeColor="background1" w:themeShade="80"/>
              </w:rPr>
              <w:t>Revision Date:</w:t>
            </w:r>
          </w:p>
        </w:tc>
        <w:tc>
          <w:tcPr>
            <w:tcW w:w="2292" w:type="dxa"/>
          </w:tcPr>
          <w:p w14:paraId="3F313DE7" w14:textId="77777777" w:rsidR="004B653A" w:rsidRPr="006F7F68" w:rsidRDefault="004B653A" w:rsidP="0015408F">
            <w:pPr>
              <w:spacing w:before="60" w:after="60"/>
              <w:rPr>
                <w:rFonts w:ascii="Calibri" w:hAnsi="Calibri" w:cs="Calibri"/>
                <w:bCs/>
                <w:color w:val="808080" w:themeColor="background1" w:themeShade="80"/>
              </w:rPr>
            </w:pPr>
          </w:p>
        </w:tc>
      </w:tr>
      <w:tr w:rsidR="004B653A" w:rsidRPr="006F7F68" w14:paraId="3C619A4C" w14:textId="77777777" w:rsidTr="0015408F">
        <w:tc>
          <w:tcPr>
            <w:tcW w:w="2802" w:type="dxa"/>
          </w:tcPr>
          <w:p w14:paraId="03D7CC3A" w14:textId="77777777" w:rsidR="004B653A" w:rsidRPr="006F7F68" w:rsidRDefault="004B653A" w:rsidP="0015408F">
            <w:pPr>
              <w:spacing w:before="60" w:after="60"/>
              <w:rPr>
                <w:rFonts w:ascii="Calibri" w:hAnsi="Calibri" w:cs="Calibri"/>
                <w:b/>
                <w:bCs/>
                <w:color w:val="808080" w:themeColor="background1" w:themeShade="80"/>
              </w:rPr>
            </w:pPr>
            <w:r w:rsidRPr="006F7F68">
              <w:rPr>
                <w:rFonts w:ascii="Calibri" w:hAnsi="Calibri" w:cs="Calibri"/>
                <w:b/>
                <w:bCs/>
                <w:color w:val="808080" w:themeColor="background1" w:themeShade="80"/>
              </w:rPr>
              <w:t>Next Revision Due:</w:t>
            </w:r>
          </w:p>
        </w:tc>
        <w:tc>
          <w:tcPr>
            <w:tcW w:w="2346" w:type="dxa"/>
          </w:tcPr>
          <w:p w14:paraId="08C284F8" w14:textId="77777777" w:rsidR="004B653A" w:rsidRPr="006F7F68" w:rsidRDefault="004B653A" w:rsidP="0015408F">
            <w:pPr>
              <w:spacing w:before="60" w:after="60"/>
              <w:rPr>
                <w:rFonts w:ascii="Calibri" w:hAnsi="Calibri" w:cs="Calibri"/>
                <w:bCs/>
                <w:color w:val="808080" w:themeColor="background1" w:themeShade="80"/>
              </w:rPr>
            </w:pPr>
          </w:p>
        </w:tc>
        <w:tc>
          <w:tcPr>
            <w:tcW w:w="2340" w:type="dxa"/>
          </w:tcPr>
          <w:p w14:paraId="2973E4E7" w14:textId="77777777" w:rsidR="004B653A" w:rsidRPr="006F7F68" w:rsidRDefault="004B653A" w:rsidP="0015408F">
            <w:pPr>
              <w:spacing w:before="60" w:after="60"/>
              <w:rPr>
                <w:rFonts w:ascii="Calibri" w:hAnsi="Calibri" w:cs="Calibri"/>
                <w:b/>
                <w:bCs/>
                <w:color w:val="808080" w:themeColor="background1" w:themeShade="80"/>
              </w:rPr>
            </w:pPr>
            <w:r w:rsidRPr="006F7F68">
              <w:rPr>
                <w:rFonts w:ascii="Calibri" w:hAnsi="Calibri" w:cs="Calibri"/>
                <w:b/>
                <w:bCs/>
                <w:color w:val="808080" w:themeColor="background1" w:themeShade="80"/>
              </w:rPr>
              <w:t>Information Sensitivity:</w:t>
            </w:r>
          </w:p>
        </w:tc>
        <w:tc>
          <w:tcPr>
            <w:tcW w:w="2292" w:type="dxa"/>
          </w:tcPr>
          <w:p w14:paraId="5E213E58" w14:textId="77777777" w:rsidR="004B653A" w:rsidRPr="006F7F68" w:rsidRDefault="004B653A" w:rsidP="0015408F">
            <w:pPr>
              <w:spacing w:before="60" w:after="60"/>
              <w:rPr>
                <w:rFonts w:ascii="Calibri" w:hAnsi="Calibri" w:cs="Calibri"/>
                <w:bCs/>
                <w:color w:val="808080" w:themeColor="background1" w:themeShade="80"/>
              </w:rPr>
            </w:pPr>
            <w:r w:rsidRPr="006F7F68">
              <w:rPr>
                <w:rFonts w:ascii="Calibri" w:hAnsi="Calibri" w:cs="Calibri"/>
                <w:bCs/>
                <w:color w:val="808080" w:themeColor="background1" w:themeShade="80"/>
              </w:rPr>
              <w:t>Confidential</w:t>
            </w:r>
          </w:p>
        </w:tc>
      </w:tr>
    </w:tbl>
    <w:p w14:paraId="076937C5" w14:textId="77777777" w:rsidR="004B653A" w:rsidRPr="006F7F68" w:rsidRDefault="004B653A" w:rsidP="004B653A">
      <w:pPr>
        <w:rPr>
          <w:rFonts w:ascii="Calibri" w:hAnsi="Calibri" w:cs="Calibri"/>
          <w:lang w:val="en-US" w:eastAsia="da-DK"/>
        </w:rPr>
      </w:pPr>
    </w:p>
    <w:p w14:paraId="6A8D3217" w14:textId="77777777" w:rsidR="004B653A" w:rsidRPr="006F7F68" w:rsidRDefault="004B653A" w:rsidP="004B653A">
      <w:pPr>
        <w:rPr>
          <w:rFonts w:ascii="Calibri" w:hAnsi="Calibri" w:cs="Calibri"/>
          <w:lang w:val="en-US" w:eastAsia="da-DK"/>
        </w:rPr>
      </w:pPr>
    </w:p>
    <w:p w14:paraId="45C79F08" w14:textId="77777777" w:rsidR="004B653A" w:rsidRPr="006F7F68" w:rsidRDefault="004B653A" w:rsidP="004B653A">
      <w:pPr>
        <w:rPr>
          <w:rFonts w:ascii="Calibri" w:hAnsi="Calibri" w:cs="Calibri"/>
          <w:lang w:val="en-US" w:eastAsia="da-DK"/>
        </w:rPr>
      </w:pPr>
    </w:p>
    <w:p w14:paraId="162CC75B" w14:textId="77777777" w:rsidR="004B653A" w:rsidRPr="006F7F68" w:rsidRDefault="004B653A" w:rsidP="004B653A">
      <w:pPr>
        <w:rPr>
          <w:rFonts w:ascii="Calibri" w:hAnsi="Calibri" w:cs="Calibri"/>
          <w:lang w:val="en-US" w:eastAsia="da-DK"/>
        </w:rPr>
      </w:pPr>
    </w:p>
    <w:p w14:paraId="4EE8B28B" w14:textId="77777777" w:rsidR="004B653A" w:rsidRPr="006F7F68" w:rsidRDefault="004B653A" w:rsidP="004B653A">
      <w:pPr>
        <w:rPr>
          <w:rFonts w:ascii="Calibri" w:hAnsi="Calibri" w:cs="Calibri"/>
          <w:lang w:val="en-US" w:eastAsia="da-DK"/>
        </w:rPr>
      </w:pPr>
    </w:p>
    <w:p w14:paraId="50165915" w14:textId="77777777" w:rsidR="004B653A" w:rsidRPr="006F7F68" w:rsidRDefault="004B653A" w:rsidP="004B653A">
      <w:pPr>
        <w:rPr>
          <w:rFonts w:ascii="Calibri" w:hAnsi="Calibri" w:cs="Calibri"/>
          <w:lang w:val="en-US" w:eastAsia="da-DK"/>
        </w:rPr>
      </w:pPr>
    </w:p>
    <w:p w14:paraId="04646BA0" w14:textId="77777777" w:rsidR="004B653A" w:rsidRPr="006F7F68" w:rsidRDefault="004B653A" w:rsidP="004B653A">
      <w:pPr>
        <w:rPr>
          <w:rFonts w:ascii="Calibri" w:hAnsi="Calibri" w:cs="Calibri"/>
          <w:lang w:val="en-US" w:eastAsia="da-DK"/>
        </w:rPr>
      </w:pPr>
    </w:p>
    <w:p w14:paraId="1B81894E" w14:textId="77777777" w:rsidR="004B653A" w:rsidRPr="006F7F68" w:rsidRDefault="004B653A" w:rsidP="004B653A">
      <w:pPr>
        <w:rPr>
          <w:rFonts w:ascii="Calibri" w:hAnsi="Calibri" w:cs="Calibri"/>
          <w:lang w:val="en-US" w:eastAsia="da-DK"/>
        </w:rPr>
      </w:pPr>
    </w:p>
    <w:p w14:paraId="537D474E" w14:textId="77777777" w:rsidR="004B653A" w:rsidRPr="006F7F68" w:rsidRDefault="004B653A" w:rsidP="004B653A">
      <w:pPr>
        <w:rPr>
          <w:rFonts w:ascii="Calibri" w:hAnsi="Calibri" w:cs="Calibri"/>
          <w:lang w:val="en-US" w:eastAsia="da-DK"/>
        </w:rPr>
      </w:pPr>
    </w:p>
    <w:p w14:paraId="0825709A" w14:textId="77777777" w:rsidR="004B653A" w:rsidRPr="006F7F68" w:rsidRDefault="004B653A" w:rsidP="004B653A">
      <w:pPr>
        <w:tabs>
          <w:tab w:val="clear" w:pos="0"/>
          <w:tab w:val="clear" w:pos="567"/>
          <w:tab w:val="clear" w:pos="8902"/>
        </w:tabs>
        <w:spacing w:after="0"/>
        <w:jc w:val="left"/>
        <w:rPr>
          <w:rFonts w:ascii="Calibri" w:hAnsi="Calibri" w:cs="Calibri"/>
          <w:color w:val="002776"/>
          <w:sz w:val="60"/>
          <w:lang w:val="en-US"/>
        </w:rPr>
      </w:pPr>
      <w:r w:rsidRPr="006F7F68">
        <w:rPr>
          <w:rFonts w:ascii="Calibri" w:hAnsi="Calibri" w:cs="Calibri"/>
          <w:lang w:val="en-US"/>
        </w:rPr>
        <w:br w:type="page"/>
      </w:r>
    </w:p>
    <w:p w14:paraId="1F5D81B0" w14:textId="77777777" w:rsidR="004B653A" w:rsidRPr="006F7F68" w:rsidRDefault="004B653A" w:rsidP="004B653A">
      <w:pPr>
        <w:pStyle w:val="Ov1nr"/>
        <w:numPr>
          <w:ilvl w:val="0"/>
          <w:numId w:val="0"/>
        </w:numPr>
        <w:spacing w:after="480"/>
        <w:ind w:left="360" w:hanging="360"/>
        <w:rPr>
          <w:rFonts w:ascii="Calibri" w:hAnsi="Calibri" w:cs="Calibri"/>
          <w:color w:val="auto"/>
          <w:sz w:val="52"/>
          <w:lang w:val="en-US"/>
        </w:rPr>
      </w:pPr>
      <w:bookmarkStart w:id="0" w:name="_Toc524962946"/>
      <w:bookmarkStart w:id="1" w:name="_Toc47964078"/>
      <w:r w:rsidRPr="006F7F68">
        <w:rPr>
          <w:rFonts w:ascii="Calibri" w:hAnsi="Calibri" w:cs="Calibri"/>
          <w:color w:val="auto"/>
          <w:sz w:val="52"/>
          <w:lang w:val="en-US"/>
        </w:rPr>
        <w:lastRenderedPageBreak/>
        <w:t>Document Details</w:t>
      </w:r>
      <w:bookmarkEnd w:id="0"/>
      <w:bookmarkEnd w:id="1"/>
    </w:p>
    <w:tbl>
      <w:tblPr>
        <w:tblStyle w:val="ListTable3-Accent11"/>
        <w:tblW w:w="96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1"/>
        <w:gridCol w:w="7970"/>
      </w:tblGrid>
      <w:tr w:rsidR="004B653A" w:rsidRPr="006F7F68" w14:paraId="30A4B7B1" w14:textId="77777777" w:rsidTr="00154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61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FFE600"/>
          </w:tcPr>
          <w:p w14:paraId="61450A30" w14:textId="77777777" w:rsidR="004B653A" w:rsidRPr="006F7F68" w:rsidRDefault="004B653A" w:rsidP="0015408F">
            <w:pPr>
              <w:pStyle w:val="Brdtekst1"/>
              <w:spacing w:before="120" w:after="120"/>
              <w:rPr>
                <w:rFonts w:ascii="Calibri" w:hAnsi="Calibri" w:cs="Calibri"/>
                <w:color w:val="auto"/>
                <w:lang w:val="en-US"/>
              </w:rPr>
            </w:pPr>
            <w:r w:rsidRPr="006F7F68">
              <w:rPr>
                <w:rFonts w:ascii="Calibri" w:hAnsi="Calibri" w:cs="Calibri"/>
                <w:color w:val="auto"/>
                <w:lang w:val="en-US"/>
              </w:rPr>
              <w:t>Solution Document</w:t>
            </w:r>
          </w:p>
        </w:tc>
      </w:tr>
      <w:tr w:rsidR="004B653A" w:rsidRPr="006F7F68" w14:paraId="60B8A22B" w14:textId="77777777" w:rsidTr="00154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</w:tcBorders>
          </w:tcPr>
          <w:p w14:paraId="3A27DC7D" w14:textId="77777777" w:rsidR="004B653A" w:rsidRPr="006F7F68" w:rsidRDefault="004B653A" w:rsidP="0015408F">
            <w:pPr>
              <w:pStyle w:val="Brdtekst1"/>
              <w:spacing w:before="120" w:after="120" w:line="240" w:lineRule="auto"/>
              <w:rPr>
                <w:rFonts w:ascii="Calibri" w:hAnsi="Calibri" w:cs="Calibri"/>
                <w:lang w:val="en-US"/>
              </w:rPr>
            </w:pPr>
            <w:r w:rsidRPr="006F7F68">
              <w:rPr>
                <w:rFonts w:ascii="Calibri" w:hAnsi="Calibri" w:cs="Calibri"/>
                <w:lang w:val="en-US"/>
              </w:rPr>
              <w:t>Project owner</w:t>
            </w:r>
          </w:p>
        </w:tc>
        <w:tc>
          <w:tcPr>
            <w:tcW w:w="7970" w:type="dxa"/>
            <w:tcBorders>
              <w:top w:val="single" w:sz="4" w:space="0" w:color="auto"/>
            </w:tcBorders>
          </w:tcPr>
          <w:p w14:paraId="2642836D" w14:textId="77777777" w:rsidR="004B653A" w:rsidRPr="006F7F68" w:rsidRDefault="004B653A" w:rsidP="0015408F">
            <w:pPr>
              <w:pStyle w:val="Brdtekst1"/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lang w:val="en-US"/>
              </w:rPr>
            </w:pPr>
            <w:r w:rsidRPr="006F7F68">
              <w:rPr>
                <w:rFonts w:ascii="Calibri" w:hAnsi="Calibri" w:cs="Calibri"/>
                <w:b/>
                <w:lang w:val="en-US"/>
              </w:rPr>
              <w:t>Xiaomi Technology India Private Limited</w:t>
            </w:r>
          </w:p>
        </w:tc>
      </w:tr>
      <w:tr w:rsidR="004B653A" w:rsidRPr="006F7F68" w14:paraId="26D8F9A7" w14:textId="77777777" w:rsidTr="001540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14:paraId="263246F4" w14:textId="77777777" w:rsidR="004B653A" w:rsidRPr="006F7F68" w:rsidRDefault="004B653A" w:rsidP="0015408F">
            <w:pPr>
              <w:pStyle w:val="Brdtekst1"/>
              <w:spacing w:before="120" w:after="120" w:line="240" w:lineRule="auto"/>
              <w:rPr>
                <w:rFonts w:ascii="Calibri" w:hAnsi="Calibri" w:cs="Calibri"/>
                <w:lang w:val="en-US"/>
              </w:rPr>
            </w:pPr>
            <w:r w:rsidRPr="006F7F68">
              <w:rPr>
                <w:rFonts w:ascii="Calibri" w:hAnsi="Calibri" w:cs="Calibri"/>
                <w:lang w:val="en-US"/>
              </w:rPr>
              <w:t>Project title</w:t>
            </w:r>
          </w:p>
        </w:tc>
        <w:tc>
          <w:tcPr>
            <w:tcW w:w="7970" w:type="dxa"/>
          </w:tcPr>
          <w:p w14:paraId="71D8D7BA" w14:textId="64283E97" w:rsidR="004B653A" w:rsidRPr="006F7F68" w:rsidRDefault="00EC1653" w:rsidP="0015408F">
            <w:pPr>
              <w:pStyle w:val="Brdtekst1"/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HR Sourcing &amp; Tracking</w:t>
            </w:r>
          </w:p>
        </w:tc>
      </w:tr>
    </w:tbl>
    <w:p w14:paraId="6CEE318A" w14:textId="77777777" w:rsidR="004B653A" w:rsidRPr="006F7F68" w:rsidRDefault="004B653A" w:rsidP="004B653A">
      <w:pPr>
        <w:pStyle w:val="Brdtekst1"/>
        <w:rPr>
          <w:rFonts w:ascii="Calibri" w:hAnsi="Calibri" w:cs="Calibri"/>
          <w:lang w:val="en-US" w:eastAsia="en-US"/>
        </w:rPr>
      </w:pPr>
    </w:p>
    <w:tbl>
      <w:tblPr>
        <w:tblStyle w:val="ListTable3-Accent11"/>
        <w:tblW w:w="96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5"/>
        <w:gridCol w:w="1530"/>
        <w:gridCol w:w="3064"/>
        <w:gridCol w:w="1918"/>
        <w:gridCol w:w="1448"/>
      </w:tblGrid>
      <w:tr w:rsidR="004B653A" w:rsidRPr="006F7F68" w14:paraId="640E1E93" w14:textId="77777777" w:rsidTr="00154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65" w:type="dxa"/>
            <w:gridSpan w:val="5"/>
            <w:tcBorders>
              <w:bottom w:val="none" w:sz="0" w:space="0" w:color="auto"/>
              <w:right w:val="none" w:sz="0" w:space="0" w:color="auto"/>
            </w:tcBorders>
            <w:shd w:val="clear" w:color="auto" w:fill="FFE600"/>
          </w:tcPr>
          <w:p w14:paraId="08EF6BFB" w14:textId="77777777" w:rsidR="004B653A" w:rsidRPr="006F7F68" w:rsidRDefault="004B653A" w:rsidP="0015408F">
            <w:pPr>
              <w:pStyle w:val="Brdtekst1"/>
              <w:tabs>
                <w:tab w:val="clear" w:pos="8902"/>
                <w:tab w:val="left" w:pos="5589"/>
              </w:tabs>
              <w:spacing w:before="120" w:after="120"/>
              <w:rPr>
                <w:rFonts w:ascii="Calibri" w:hAnsi="Calibri" w:cs="Calibri"/>
                <w:color w:val="auto"/>
                <w:lang w:val="en-US"/>
              </w:rPr>
            </w:pPr>
            <w:r w:rsidRPr="006F7F68">
              <w:rPr>
                <w:rFonts w:ascii="Calibri" w:hAnsi="Calibri" w:cs="Calibri"/>
                <w:color w:val="auto"/>
                <w:lang w:val="en-US"/>
              </w:rPr>
              <w:t>Review Tracking</w:t>
            </w:r>
            <w:r w:rsidRPr="006F7F68">
              <w:rPr>
                <w:rFonts w:ascii="Calibri" w:hAnsi="Calibri" w:cs="Calibri"/>
                <w:color w:val="auto"/>
                <w:lang w:val="en-US"/>
              </w:rPr>
              <w:tab/>
            </w:r>
          </w:p>
        </w:tc>
      </w:tr>
      <w:tr w:rsidR="004B653A" w:rsidRPr="006F7F68" w14:paraId="4840DC88" w14:textId="77777777" w:rsidTr="00792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CB7D58E" w14:textId="77777777" w:rsidR="004B653A" w:rsidRPr="006F7F68" w:rsidRDefault="004B653A" w:rsidP="0015408F">
            <w:pPr>
              <w:pStyle w:val="Brdtekst1"/>
              <w:spacing w:before="120" w:after="120" w:line="240" w:lineRule="auto"/>
              <w:rPr>
                <w:rFonts w:ascii="Calibri" w:hAnsi="Calibri" w:cs="Calibri"/>
                <w:lang w:val="en-US"/>
              </w:rPr>
            </w:pPr>
            <w:r w:rsidRPr="006F7F68">
              <w:rPr>
                <w:rFonts w:ascii="Calibri" w:hAnsi="Calibri" w:cs="Calibri"/>
                <w:lang w:val="en-US"/>
              </w:rPr>
              <w:t>Version</w:t>
            </w:r>
          </w:p>
        </w:tc>
        <w:tc>
          <w:tcPr>
            <w:tcW w:w="1530" w:type="dxa"/>
            <w:tcBorders>
              <w:top w:val="none" w:sz="0" w:space="0" w:color="auto"/>
              <w:bottom w:val="none" w:sz="0" w:space="0" w:color="auto"/>
            </w:tcBorders>
          </w:tcPr>
          <w:p w14:paraId="03886E80" w14:textId="77777777" w:rsidR="004B653A" w:rsidRPr="006F7F68" w:rsidRDefault="004B653A" w:rsidP="0015408F">
            <w:pPr>
              <w:pStyle w:val="Brdtekst1"/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lang w:val="en-US"/>
              </w:rPr>
            </w:pPr>
            <w:r w:rsidRPr="006F7F68">
              <w:rPr>
                <w:rFonts w:ascii="Calibri" w:hAnsi="Calibri" w:cs="Calibri"/>
                <w:b/>
                <w:lang w:val="en-US"/>
              </w:rPr>
              <w:t>Description</w:t>
            </w:r>
          </w:p>
        </w:tc>
        <w:tc>
          <w:tcPr>
            <w:tcW w:w="3064" w:type="dxa"/>
            <w:tcBorders>
              <w:top w:val="none" w:sz="0" w:space="0" w:color="auto"/>
              <w:bottom w:val="none" w:sz="0" w:space="0" w:color="auto"/>
            </w:tcBorders>
          </w:tcPr>
          <w:p w14:paraId="2403C3AC" w14:textId="77777777" w:rsidR="004B653A" w:rsidRPr="006F7F68" w:rsidRDefault="004B653A" w:rsidP="0015408F">
            <w:pPr>
              <w:pStyle w:val="Brdtekst1"/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lang w:val="en-US"/>
              </w:rPr>
            </w:pPr>
            <w:r w:rsidRPr="006F7F68">
              <w:rPr>
                <w:rFonts w:ascii="Calibri" w:hAnsi="Calibri" w:cs="Calibri"/>
                <w:b/>
                <w:lang w:val="en-US"/>
              </w:rPr>
              <w:t>Prepared by</w:t>
            </w:r>
          </w:p>
        </w:tc>
        <w:tc>
          <w:tcPr>
            <w:tcW w:w="1918" w:type="dxa"/>
            <w:tcBorders>
              <w:top w:val="none" w:sz="0" w:space="0" w:color="auto"/>
              <w:bottom w:val="none" w:sz="0" w:space="0" w:color="auto"/>
            </w:tcBorders>
          </w:tcPr>
          <w:p w14:paraId="3F76668A" w14:textId="77777777" w:rsidR="004B653A" w:rsidRPr="006F7F68" w:rsidRDefault="004B653A" w:rsidP="0015408F">
            <w:pPr>
              <w:pStyle w:val="Brdtekst1"/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lang w:val="en-US"/>
              </w:rPr>
            </w:pPr>
            <w:r w:rsidRPr="006F7F68">
              <w:rPr>
                <w:rFonts w:ascii="Calibri" w:hAnsi="Calibri" w:cs="Calibri"/>
                <w:b/>
                <w:lang w:val="en-US"/>
              </w:rPr>
              <w:t>Role</w:t>
            </w:r>
          </w:p>
        </w:tc>
        <w:tc>
          <w:tcPr>
            <w:tcW w:w="1448" w:type="dxa"/>
            <w:tcBorders>
              <w:top w:val="none" w:sz="0" w:space="0" w:color="auto"/>
              <w:bottom w:val="none" w:sz="0" w:space="0" w:color="auto"/>
            </w:tcBorders>
          </w:tcPr>
          <w:p w14:paraId="3C4899CB" w14:textId="77777777" w:rsidR="004B653A" w:rsidRPr="006F7F68" w:rsidRDefault="004B653A" w:rsidP="0015408F">
            <w:pPr>
              <w:pStyle w:val="Brdtekst1"/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lang w:val="en-US"/>
              </w:rPr>
            </w:pPr>
            <w:r w:rsidRPr="006F7F68">
              <w:rPr>
                <w:rFonts w:ascii="Calibri" w:hAnsi="Calibri" w:cs="Calibri"/>
                <w:b/>
                <w:lang w:val="en-US"/>
              </w:rPr>
              <w:t>Date</w:t>
            </w:r>
          </w:p>
        </w:tc>
      </w:tr>
      <w:tr w:rsidR="004B653A" w:rsidRPr="006F7F68" w14:paraId="071DD4DC" w14:textId="77777777" w:rsidTr="00792E27">
        <w:trPr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right w:val="none" w:sz="0" w:space="0" w:color="auto"/>
            </w:tcBorders>
          </w:tcPr>
          <w:p w14:paraId="7B593ACC" w14:textId="77777777" w:rsidR="004B653A" w:rsidRPr="006F7F68" w:rsidRDefault="004B653A" w:rsidP="0015408F">
            <w:pPr>
              <w:pStyle w:val="Brdtekst1"/>
              <w:spacing w:before="120" w:after="120" w:line="240" w:lineRule="auto"/>
              <w:rPr>
                <w:rFonts w:ascii="Calibri" w:hAnsi="Calibri" w:cs="Calibri"/>
                <w:b w:val="0"/>
                <w:lang w:val="en-US"/>
              </w:rPr>
            </w:pPr>
            <w:r w:rsidRPr="006F7F68">
              <w:rPr>
                <w:rFonts w:ascii="Calibri" w:hAnsi="Calibri" w:cs="Calibri"/>
                <w:b w:val="0"/>
                <w:lang w:val="en-US"/>
              </w:rPr>
              <w:t>Version 1.0</w:t>
            </w:r>
          </w:p>
        </w:tc>
        <w:tc>
          <w:tcPr>
            <w:tcW w:w="1530" w:type="dxa"/>
          </w:tcPr>
          <w:p w14:paraId="2931ABCE" w14:textId="77777777" w:rsidR="004B653A" w:rsidRPr="006F7F68" w:rsidRDefault="004B653A" w:rsidP="0015408F">
            <w:pPr>
              <w:pStyle w:val="Brdtekst1"/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6F7F68">
              <w:rPr>
                <w:rFonts w:ascii="Calibri" w:hAnsi="Calibri" w:cs="Calibri"/>
                <w:lang w:val="en-US"/>
              </w:rPr>
              <w:t>Initial Draft</w:t>
            </w:r>
          </w:p>
        </w:tc>
        <w:tc>
          <w:tcPr>
            <w:tcW w:w="3064" w:type="dxa"/>
          </w:tcPr>
          <w:p w14:paraId="7198D5E0" w14:textId="0334FD49" w:rsidR="004B653A" w:rsidRPr="006F7F68" w:rsidRDefault="00CA023D" w:rsidP="0015408F">
            <w:pPr>
              <w:pStyle w:val="Brdtekst1"/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6F7F68">
              <w:rPr>
                <w:rFonts w:ascii="Calibri" w:hAnsi="Calibri" w:cs="Calibri"/>
                <w:lang w:val="en-US"/>
              </w:rPr>
              <w:t>Priyank Piyush</w:t>
            </w:r>
            <w:r w:rsidR="00792E27">
              <w:rPr>
                <w:rFonts w:ascii="Calibri" w:hAnsi="Calibri" w:cs="Calibri"/>
                <w:lang w:val="en-US"/>
              </w:rPr>
              <w:t>/ Gokul Sola</w:t>
            </w:r>
          </w:p>
        </w:tc>
        <w:tc>
          <w:tcPr>
            <w:tcW w:w="1918" w:type="dxa"/>
          </w:tcPr>
          <w:p w14:paraId="0F51DCA0" w14:textId="40C7FAF8" w:rsidR="004B653A" w:rsidRPr="006F7F68" w:rsidRDefault="00FD407D" w:rsidP="0015408F">
            <w:pPr>
              <w:pStyle w:val="Brdtekst1"/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Solution Architect</w:t>
            </w:r>
            <w:r w:rsidR="00792E27">
              <w:rPr>
                <w:rFonts w:ascii="Calibri" w:hAnsi="Calibri" w:cs="Calibri"/>
                <w:lang w:val="en-US"/>
              </w:rPr>
              <w:t>/ Developer</w:t>
            </w:r>
          </w:p>
        </w:tc>
        <w:tc>
          <w:tcPr>
            <w:tcW w:w="1448" w:type="dxa"/>
          </w:tcPr>
          <w:p w14:paraId="5289AF7B" w14:textId="36A45AEB" w:rsidR="004B653A" w:rsidRPr="006F7F68" w:rsidRDefault="00792E27" w:rsidP="0015408F">
            <w:pPr>
              <w:pStyle w:val="Brdtekst1"/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23-May-20</w:t>
            </w:r>
          </w:p>
        </w:tc>
      </w:tr>
    </w:tbl>
    <w:p w14:paraId="1E7BA0DD" w14:textId="77777777" w:rsidR="004B653A" w:rsidRPr="006F7F68" w:rsidRDefault="004B653A" w:rsidP="004B653A">
      <w:pPr>
        <w:pStyle w:val="Brdtekst1"/>
        <w:rPr>
          <w:rFonts w:ascii="Calibri" w:hAnsi="Calibri" w:cs="Calibri"/>
          <w:lang w:val="en-US" w:eastAsia="en-US"/>
        </w:rPr>
      </w:pPr>
    </w:p>
    <w:p w14:paraId="6E730DCD" w14:textId="77777777" w:rsidR="004B653A" w:rsidRPr="006F7F68" w:rsidRDefault="004B653A" w:rsidP="004B653A">
      <w:pPr>
        <w:tabs>
          <w:tab w:val="clear" w:pos="0"/>
          <w:tab w:val="clear" w:pos="567"/>
          <w:tab w:val="clear" w:pos="8902"/>
        </w:tabs>
        <w:spacing w:after="160" w:line="259" w:lineRule="auto"/>
        <w:jc w:val="left"/>
        <w:rPr>
          <w:rFonts w:ascii="Calibri" w:hAnsi="Calibri" w:cs="Calibri"/>
          <w:lang w:val="en-US"/>
        </w:rPr>
      </w:pPr>
      <w:r w:rsidRPr="006F7F68">
        <w:rPr>
          <w:rFonts w:ascii="Calibri" w:hAnsi="Calibri" w:cs="Calibri"/>
          <w:lang w:val="en-US"/>
        </w:rPr>
        <w:br w:type="page"/>
      </w:r>
    </w:p>
    <w:sdt>
      <w:sdtPr>
        <w:rPr>
          <w:rFonts w:ascii="Calibri" w:eastAsia="Times New Roman" w:hAnsi="Calibri" w:cs="Calibri"/>
          <w:color w:val="auto"/>
          <w:sz w:val="20"/>
          <w:szCs w:val="20"/>
          <w:lang w:val="da-DK"/>
        </w:rPr>
        <w:id w:val="-1376498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E55DD2" w14:textId="77777777" w:rsidR="004B653A" w:rsidRPr="006F7F68" w:rsidRDefault="004B653A" w:rsidP="004B653A">
          <w:pPr>
            <w:pStyle w:val="TOCHeading"/>
            <w:rPr>
              <w:rFonts w:ascii="Calibri" w:hAnsi="Calibri" w:cs="Calibri"/>
            </w:rPr>
          </w:pPr>
          <w:r w:rsidRPr="006F7F68">
            <w:rPr>
              <w:rFonts w:ascii="Calibri" w:hAnsi="Calibri" w:cs="Calibri"/>
            </w:rPr>
            <w:t>Contents</w:t>
          </w:r>
        </w:p>
        <w:p w14:paraId="6688CBC2" w14:textId="34339132" w:rsidR="00BD602A" w:rsidRDefault="004B653A">
          <w:pPr>
            <w:pStyle w:val="TOC1"/>
            <w:rPr>
              <w:rFonts w:eastAsiaTheme="minorEastAsia" w:cstheme="minorBidi"/>
              <w:b w:val="0"/>
              <w:noProof/>
              <w:sz w:val="22"/>
              <w:szCs w:val="22"/>
              <w:lang w:val="en-US"/>
            </w:rPr>
          </w:pPr>
          <w:r w:rsidRPr="006F7F68">
            <w:rPr>
              <w:rFonts w:ascii="Calibri" w:hAnsi="Calibri" w:cs="Calibri"/>
              <w:b w:val="0"/>
              <w:bCs/>
              <w:noProof/>
            </w:rPr>
            <w:fldChar w:fldCharType="begin"/>
          </w:r>
          <w:r w:rsidRPr="006F7F68">
            <w:rPr>
              <w:rFonts w:ascii="Calibri" w:hAnsi="Calibri" w:cs="Calibri"/>
              <w:b w:val="0"/>
              <w:bCs/>
              <w:noProof/>
            </w:rPr>
            <w:instrText xml:space="preserve"> TOC \o "1-3" \h \z \u </w:instrText>
          </w:r>
          <w:r w:rsidRPr="006F7F68">
            <w:rPr>
              <w:rFonts w:ascii="Calibri" w:hAnsi="Calibri" w:cs="Calibri"/>
              <w:b w:val="0"/>
              <w:bCs/>
              <w:noProof/>
            </w:rPr>
            <w:fldChar w:fldCharType="separate"/>
          </w:r>
          <w:hyperlink w:anchor="_Toc47964078" w:history="1">
            <w:r w:rsidR="00BD602A" w:rsidRPr="006062BA">
              <w:rPr>
                <w:rStyle w:val="Hyperlink"/>
                <w:rFonts w:ascii="Calibri" w:hAnsi="Calibri" w:cs="Calibri"/>
                <w:noProof/>
                <w:lang w:val="en-US"/>
              </w:rPr>
              <w:t>Document Details</w:t>
            </w:r>
            <w:r w:rsidR="00BD602A">
              <w:rPr>
                <w:noProof/>
                <w:webHidden/>
              </w:rPr>
              <w:tab/>
            </w:r>
            <w:r w:rsidR="00BD602A">
              <w:rPr>
                <w:noProof/>
                <w:webHidden/>
              </w:rPr>
              <w:fldChar w:fldCharType="begin"/>
            </w:r>
            <w:r w:rsidR="00BD602A">
              <w:rPr>
                <w:noProof/>
                <w:webHidden/>
              </w:rPr>
              <w:instrText xml:space="preserve"> PAGEREF _Toc47964078 \h </w:instrText>
            </w:r>
            <w:r w:rsidR="00BD602A">
              <w:rPr>
                <w:noProof/>
                <w:webHidden/>
              </w:rPr>
            </w:r>
            <w:r w:rsidR="00BD602A">
              <w:rPr>
                <w:noProof/>
                <w:webHidden/>
              </w:rPr>
              <w:fldChar w:fldCharType="separate"/>
            </w:r>
            <w:r w:rsidR="00BD602A">
              <w:rPr>
                <w:noProof/>
                <w:webHidden/>
              </w:rPr>
              <w:t>2</w:t>
            </w:r>
            <w:r w:rsidR="00BD602A">
              <w:rPr>
                <w:noProof/>
                <w:webHidden/>
              </w:rPr>
              <w:fldChar w:fldCharType="end"/>
            </w:r>
          </w:hyperlink>
        </w:p>
        <w:p w14:paraId="28FDC205" w14:textId="6A579F23" w:rsidR="00BD602A" w:rsidRDefault="00BD602A">
          <w:pPr>
            <w:pStyle w:val="TOC1"/>
            <w:rPr>
              <w:rFonts w:eastAsiaTheme="minorEastAsia" w:cstheme="minorBidi"/>
              <w:b w:val="0"/>
              <w:noProof/>
              <w:sz w:val="22"/>
              <w:szCs w:val="22"/>
              <w:lang w:val="en-US"/>
            </w:rPr>
          </w:pPr>
          <w:hyperlink w:anchor="_Toc47964079" w:history="1">
            <w:r w:rsidRPr="006062BA">
              <w:rPr>
                <w:rStyle w:val="Hyperlink"/>
                <w:noProof/>
                <w:lang w:val="en-US"/>
              </w:rPr>
              <w:t>1.</w:t>
            </w:r>
            <w:r>
              <w:rPr>
                <w:rFonts w:eastAsiaTheme="minorEastAsia" w:cstheme="minorBidi"/>
                <w:b w:val="0"/>
                <w:noProof/>
                <w:sz w:val="22"/>
                <w:szCs w:val="22"/>
                <w:lang w:val="en-US"/>
              </w:rPr>
              <w:tab/>
            </w:r>
            <w:r w:rsidRPr="006062B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90CEA" w14:textId="1128897F" w:rsidR="00BD602A" w:rsidRDefault="00BD602A">
          <w:pPr>
            <w:pStyle w:val="TOC1"/>
            <w:rPr>
              <w:rFonts w:eastAsiaTheme="minorEastAsia" w:cstheme="minorBidi"/>
              <w:b w:val="0"/>
              <w:noProof/>
              <w:sz w:val="22"/>
              <w:szCs w:val="22"/>
              <w:lang w:val="en-US"/>
            </w:rPr>
          </w:pPr>
          <w:hyperlink w:anchor="_Toc47964080" w:history="1">
            <w:r w:rsidRPr="006062BA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 w:cstheme="minorBidi"/>
                <w:b w:val="0"/>
                <w:noProof/>
                <w:sz w:val="22"/>
                <w:szCs w:val="22"/>
                <w:lang w:val="en-US"/>
              </w:rPr>
              <w:tab/>
            </w:r>
            <w:r w:rsidRPr="006062BA">
              <w:rPr>
                <w:rStyle w:val="Hyperlink"/>
                <w:noProof/>
                <w:lang w:val="en-US"/>
              </w:rPr>
              <w:t>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13158" w14:textId="536F82D6" w:rsidR="00BD602A" w:rsidRDefault="00BD602A">
          <w:pPr>
            <w:pStyle w:val="TOC1"/>
            <w:rPr>
              <w:rFonts w:eastAsiaTheme="minorEastAsia" w:cstheme="minorBidi"/>
              <w:b w:val="0"/>
              <w:noProof/>
              <w:sz w:val="22"/>
              <w:szCs w:val="22"/>
              <w:lang w:val="en-US"/>
            </w:rPr>
          </w:pPr>
          <w:hyperlink w:anchor="_Toc47964081" w:history="1">
            <w:r w:rsidRPr="006062BA">
              <w:rPr>
                <w:rStyle w:val="Hyperlink"/>
                <w:noProof/>
                <w:lang w:val="en-US"/>
              </w:rPr>
              <w:t>3.</w:t>
            </w:r>
            <w:r>
              <w:rPr>
                <w:rFonts w:eastAsiaTheme="minorEastAsia" w:cstheme="minorBidi"/>
                <w:b w:val="0"/>
                <w:noProof/>
                <w:sz w:val="22"/>
                <w:szCs w:val="22"/>
                <w:lang w:val="en-US"/>
              </w:rPr>
              <w:tab/>
            </w:r>
            <w:r w:rsidRPr="006062BA">
              <w:rPr>
                <w:rStyle w:val="Hyperlink"/>
                <w:noProof/>
                <w:lang w:val="en-US"/>
              </w:rPr>
              <w:t>Files &amp; Folders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EC99F" w14:textId="423290D6" w:rsidR="00BD602A" w:rsidRDefault="00BD602A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47964082" w:history="1">
            <w:r w:rsidRPr="006062BA">
              <w:rPr>
                <w:rStyle w:val="Hyperlink"/>
                <w:noProof/>
                <w:lang w:val="en-US"/>
              </w:rPr>
              <w:t>3.1.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6062BA">
              <w:rPr>
                <w:rStyle w:val="Hyperlink"/>
                <w:noProof/>
                <w:lang w:val="en-US"/>
              </w:rPr>
              <w:t>Inputs &amp; Formats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9ABA2" w14:textId="312167F8" w:rsidR="00BD602A" w:rsidRDefault="00BD602A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47964083" w:history="1">
            <w:r w:rsidRPr="006062BA">
              <w:rPr>
                <w:rStyle w:val="Hyperlink"/>
                <w:noProof/>
                <w:lang w:val="en-US"/>
              </w:rPr>
              <w:t>3.1.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6062BA">
              <w:rPr>
                <w:rStyle w:val="Hyperlink"/>
                <w:noProof/>
                <w:lang w:val="en-US"/>
              </w:rPr>
              <w:t>Folder Structure (High Level)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A3BA5" w14:textId="2F36D310" w:rsidR="00BD602A" w:rsidRDefault="00BD602A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47964084" w:history="1">
            <w:r w:rsidRPr="006062BA">
              <w:rPr>
                <w:rStyle w:val="Hyperlink"/>
                <w:noProof/>
                <w:lang w:val="en-US"/>
              </w:rPr>
              <w:t>3.2.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6062BA">
              <w:rPr>
                <w:rStyle w:val="Hyperlink"/>
                <w:noProof/>
                <w:lang w:val="en-US"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F01F6" w14:textId="42D78B08" w:rsidR="00BD602A" w:rsidRDefault="00BD602A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47964085" w:history="1">
            <w:r w:rsidRPr="006062BA">
              <w:rPr>
                <w:rStyle w:val="Hyperlink"/>
                <w:noProof/>
                <w:lang w:val="en-US"/>
              </w:rPr>
              <w:t>3.3.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6062BA">
              <w:rPr>
                <w:rStyle w:val="Hyperlink"/>
                <w:noProof/>
                <w:lang w:val="en-US"/>
              </w:rPr>
              <w:t>Input ( Desktop Tracker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AE5BF" w14:textId="568D26B2" w:rsidR="00BD602A" w:rsidRDefault="00BD602A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47964086" w:history="1">
            <w:r w:rsidRPr="006062BA">
              <w:rPr>
                <w:rStyle w:val="Hyperlink"/>
                <w:noProof/>
                <w:lang w:val="en-US"/>
              </w:rPr>
              <w:t>3.4.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6062BA">
              <w:rPr>
                <w:rStyle w:val="Hyperlink"/>
                <w:noProof/>
                <w:lang w:val="en-US"/>
              </w:rPr>
              <w:t>2_Processing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CD71B" w14:textId="69E706F7" w:rsidR="00BD602A" w:rsidRDefault="00BD602A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47964087" w:history="1">
            <w:r w:rsidRPr="006062BA">
              <w:rPr>
                <w:rStyle w:val="Hyperlink"/>
                <w:noProof/>
                <w:lang w:val="en-US"/>
              </w:rPr>
              <w:t>3.5.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6062BA">
              <w:rPr>
                <w:rStyle w:val="Hyperlink"/>
                <w:noProof/>
                <w:lang w:val="en-US"/>
              </w:rPr>
              <w:t>Output ( 3_Consolidated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52E5B" w14:textId="3F97879D" w:rsidR="00BD602A" w:rsidRDefault="00BD602A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47964088" w:history="1">
            <w:r w:rsidRPr="006062BA">
              <w:rPr>
                <w:rStyle w:val="Hyperlink"/>
                <w:noProof/>
                <w:lang w:val="en-US"/>
              </w:rPr>
              <w:t>3.6.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6062BA">
              <w:rPr>
                <w:rStyle w:val="Hyperlink"/>
                <w:noProof/>
                <w:lang w:val="en-US"/>
              </w:rPr>
              <w:t>4_Resume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02329" w14:textId="36E546C1" w:rsidR="00BD602A" w:rsidRDefault="00BD602A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47964089" w:history="1">
            <w:r w:rsidRPr="006062BA">
              <w:rPr>
                <w:rStyle w:val="Hyperlink"/>
                <w:noProof/>
                <w:lang w:val="en-US"/>
              </w:rPr>
              <w:t>2.9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6062BA">
              <w:rPr>
                <w:rStyle w:val="Hyperlink"/>
                <w:noProof/>
                <w:lang w:val="en-US"/>
              </w:rPr>
              <w:t>Job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1CE62" w14:textId="75F9E7E6" w:rsidR="00BD602A" w:rsidRDefault="00BD602A">
          <w:pPr>
            <w:pStyle w:val="TOC1"/>
            <w:rPr>
              <w:rFonts w:eastAsiaTheme="minorEastAsia" w:cstheme="minorBidi"/>
              <w:b w:val="0"/>
              <w:noProof/>
              <w:sz w:val="22"/>
              <w:szCs w:val="22"/>
              <w:lang w:val="en-US"/>
            </w:rPr>
          </w:pPr>
          <w:hyperlink w:anchor="_Toc47964090" w:history="1">
            <w:r w:rsidRPr="006062BA">
              <w:rPr>
                <w:rStyle w:val="Hyperlink"/>
                <w:noProof/>
                <w:lang w:val="en-US"/>
              </w:rPr>
              <w:t>4.</w:t>
            </w:r>
            <w:r>
              <w:rPr>
                <w:rFonts w:eastAsiaTheme="minorEastAsia" w:cstheme="minorBidi"/>
                <w:b w:val="0"/>
                <w:noProof/>
                <w:sz w:val="22"/>
                <w:szCs w:val="22"/>
                <w:lang w:val="en-US"/>
              </w:rPr>
              <w:tab/>
            </w:r>
            <w:r w:rsidRPr="006062BA">
              <w:rPr>
                <w:rStyle w:val="Hyperlink"/>
                <w:noProof/>
                <w:lang w:val="en-US"/>
              </w:rPr>
              <w:t>Checks/Steps executing 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7746D" w14:textId="4EA3852F" w:rsidR="00BD602A" w:rsidRDefault="00BD602A">
          <w:pPr>
            <w:pStyle w:val="TOC1"/>
            <w:rPr>
              <w:rFonts w:eastAsiaTheme="minorEastAsia" w:cstheme="minorBidi"/>
              <w:b w:val="0"/>
              <w:noProof/>
              <w:sz w:val="22"/>
              <w:szCs w:val="22"/>
              <w:lang w:val="en-US"/>
            </w:rPr>
          </w:pPr>
          <w:hyperlink w:anchor="_Toc47964091" w:history="1">
            <w:r w:rsidRPr="006062BA">
              <w:rPr>
                <w:rStyle w:val="Hyperlink"/>
                <w:noProof/>
                <w:lang w:val="en-US"/>
              </w:rPr>
              <w:t>5.</w:t>
            </w:r>
            <w:r>
              <w:rPr>
                <w:rFonts w:eastAsiaTheme="minorEastAsia" w:cstheme="minorBidi"/>
                <w:b w:val="0"/>
                <w:noProof/>
                <w:sz w:val="22"/>
                <w:szCs w:val="22"/>
                <w:lang w:val="en-US"/>
              </w:rPr>
              <w:tab/>
            </w:r>
            <w:r w:rsidRPr="006062BA">
              <w:rPr>
                <w:rStyle w:val="Hyperlink"/>
                <w:noProof/>
                <w:lang w:val="en-US"/>
              </w:rPr>
              <w:t>Exception /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A1F82" w14:textId="692328E8" w:rsidR="00BD602A" w:rsidRDefault="00BD602A">
          <w:pPr>
            <w:pStyle w:val="TOC1"/>
            <w:rPr>
              <w:rFonts w:eastAsiaTheme="minorEastAsia" w:cstheme="minorBidi"/>
              <w:b w:val="0"/>
              <w:noProof/>
              <w:sz w:val="22"/>
              <w:szCs w:val="22"/>
              <w:lang w:val="en-US"/>
            </w:rPr>
          </w:pPr>
          <w:hyperlink w:anchor="_Toc47964092" w:history="1">
            <w:r w:rsidRPr="006062BA">
              <w:rPr>
                <w:rStyle w:val="Hyperlink"/>
                <w:noProof/>
                <w:lang w:val="en-US"/>
              </w:rPr>
              <w:t>6.</w:t>
            </w:r>
            <w:r>
              <w:rPr>
                <w:rFonts w:eastAsiaTheme="minorEastAsia" w:cstheme="minorBidi"/>
                <w:b w:val="0"/>
                <w:noProof/>
                <w:sz w:val="22"/>
                <w:szCs w:val="22"/>
                <w:lang w:val="en-US"/>
              </w:rPr>
              <w:tab/>
            </w:r>
            <w:r w:rsidRPr="006062BA">
              <w:rPr>
                <w:rStyle w:val="Hyperlink"/>
                <w:noProof/>
                <w:lang w:val="en-US"/>
              </w:rPr>
              <w:t xml:space="preserve">Tables, </w:t>
            </w:r>
            <w:r w:rsidRPr="006062BA">
              <w:rPr>
                <w:rStyle w:val="Hyperlink"/>
                <w:noProof/>
              </w:rPr>
              <w:t>Queries</w:t>
            </w:r>
            <w:r w:rsidRPr="006062BA">
              <w:rPr>
                <w:rStyle w:val="Hyperlink"/>
                <w:noProof/>
                <w:lang w:val="en-US"/>
              </w:rPr>
              <w:t xml:space="preserve"> and Stored Procedure in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7BAFB" w14:textId="12447AD0" w:rsidR="00BD602A" w:rsidRDefault="00BD602A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47964093" w:history="1">
            <w:r w:rsidRPr="006062BA">
              <w:rPr>
                <w:rStyle w:val="Hyperlink"/>
                <w:rFonts w:ascii="Calibri" w:hAnsi="Calibri" w:cs="Calibri"/>
                <w:noProof/>
                <w:lang w:val="en-US"/>
              </w:rPr>
              <w:t>6.1.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6062BA">
              <w:rPr>
                <w:rStyle w:val="Hyperlink"/>
                <w:rFonts w:ascii="Calibri" w:hAnsi="Calibri" w:cs="Calibri"/>
                <w:noProof/>
                <w:lang w:val="en-US"/>
              </w:rPr>
              <w:t>Table List (Tables to be created in Database)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D19A8" w14:textId="777F75F1" w:rsidR="00BD602A" w:rsidRDefault="00BD602A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47964094" w:history="1">
            <w:r w:rsidRPr="006062BA">
              <w:rPr>
                <w:rStyle w:val="Hyperlink"/>
                <w:rFonts w:ascii="Calibri" w:hAnsi="Calibri" w:cs="Calibri"/>
                <w:noProof/>
                <w:lang w:val="en-US"/>
              </w:rPr>
              <w:t>6.2.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6062BA">
              <w:rPr>
                <w:rStyle w:val="Hyperlink"/>
                <w:rFonts w:ascii="Calibri" w:hAnsi="Calibri" w:cs="Calibri"/>
                <w:noProof/>
                <w:lang w:val="en-US"/>
              </w:rPr>
              <w:t>Stored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E2023" w14:textId="11979858" w:rsidR="00BD602A" w:rsidRDefault="00BD602A">
          <w:pPr>
            <w:pStyle w:val="TOC1"/>
            <w:rPr>
              <w:rFonts w:eastAsiaTheme="minorEastAsia" w:cstheme="minorBidi"/>
              <w:b w:val="0"/>
              <w:noProof/>
              <w:sz w:val="22"/>
              <w:szCs w:val="22"/>
              <w:lang w:val="en-US"/>
            </w:rPr>
          </w:pPr>
          <w:hyperlink w:anchor="_Toc47964095" w:history="1">
            <w:r w:rsidRPr="006062BA">
              <w:rPr>
                <w:rStyle w:val="Hyperlink"/>
                <w:noProof/>
                <w:lang w:val="en-US"/>
              </w:rPr>
              <w:t>7.</w:t>
            </w:r>
            <w:r>
              <w:rPr>
                <w:rFonts w:eastAsiaTheme="minorEastAsia" w:cstheme="minorBidi"/>
                <w:b w:val="0"/>
                <w:noProof/>
                <w:sz w:val="22"/>
                <w:szCs w:val="22"/>
                <w:lang w:val="en-US"/>
              </w:rPr>
              <w:tab/>
            </w:r>
            <w:r w:rsidRPr="006062BA">
              <w:rPr>
                <w:rStyle w:val="Hyperlink"/>
                <w:noProof/>
                <w:lang w:val="en-US"/>
              </w:rPr>
              <w:t>Audit and Error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07CDB" w14:textId="5133E450" w:rsidR="004B653A" w:rsidRPr="006F7F68" w:rsidRDefault="004B653A" w:rsidP="004B653A">
          <w:pPr>
            <w:rPr>
              <w:rFonts w:ascii="Calibri" w:hAnsi="Calibri" w:cs="Calibri"/>
            </w:rPr>
          </w:pPr>
          <w:r w:rsidRPr="006F7F68">
            <w:rPr>
              <w:rFonts w:ascii="Calibri" w:hAnsi="Calibri" w:cs="Calibri"/>
              <w:b/>
              <w:bCs/>
              <w:noProof/>
            </w:rPr>
            <w:fldChar w:fldCharType="end"/>
          </w:r>
        </w:p>
      </w:sdtContent>
    </w:sdt>
    <w:p w14:paraId="2902BB72" w14:textId="77777777" w:rsidR="004B653A" w:rsidRPr="006F7F68" w:rsidRDefault="004B653A" w:rsidP="004B653A">
      <w:pPr>
        <w:tabs>
          <w:tab w:val="clear" w:pos="0"/>
          <w:tab w:val="clear" w:pos="567"/>
          <w:tab w:val="clear" w:pos="8902"/>
        </w:tabs>
        <w:spacing w:after="160" w:line="259" w:lineRule="auto"/>
        <w:jc w:val="left"/>
        <w:rPr>
          <w:rFonts w:ascii="Calibri" w:hAnsi="Calibri" w:cs="Calibri"/>
          <w:lang w:val="en-US"/>
        </w:rPr>
      </w:pPr>
      <w:r w:rsidRPr="006F7F68">
        <w:rPr>
          <w:rFonts w:ascii="Calibri" w:hAnsi="Calibri" w:cs="Calibri"/>
          <w:lang w:val="en-US"/>
        </w:rPr>
        <w:br w:type="page"/>
      </w:r>
    </w:p>
    <w:p w14:paraId="68DDCEBE" w14:textId="77777777" w:rsidR="004B653A" w:rsidRPr="006F7F68" w:rsidRDefault="004B653A" w:rsidP="00342116">
      <w:pPr>
        <w:pStyle w:val="Ov1nr"/>
        <w:rPr>
          <w:lang w:val="en-US"/>
        </w:rPr>
      </w:pPr>
      <w:bookmarkStart w:id="2" w:name="_Toc521907065"/>
      <w:bookmarkStart w:id="3" w:name="_Toc47964079"/>
      <w:r w:rsidRPr="00342116">
        <w:lastRenderedPageBreak/>
        <w:t>Introduction</w:t>
      </w:r>
      <w:bookmarkEnd w:id="2"/>
      <w:bookmarkEnd w:id="3"/>
    </w:p>
    <w:p w14:paraId="2674C362" w14:textId="458D6930" w:rsidR="004B653A" w:rsidRDefault="0093267D" w:rsidP="004B653A">
      <w:pPr>
        <w:pStyle w:val="Brdtekst1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lang w:val="en-US" w:eastAsia="en-US"/>
        </w:rPr>
        <w:t>This document is intended to provide Business User and Technical Support team, go to manual for errors/Bugs encountered during running the solution.</w:t>
      </w:r>
    </w:p>
    <w:p w14:paraId="5D091E5E" w14:textId="3FC63E7E" w:rsidR="00EE25B5" w:rsidRDefault="00EE25B5" w:rsidP="004B653A">
      <w:pPr>
        <w:pStyle w:val="Brdtekst1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lang w:val="en-US" w:eastAsia="en-US"/>
        </w:rPr>
        <w:t xml:space="preserve">Below table </w:t>
      </w:r>
      <w:r w:rsidR="00792E27">
        <w:rPr>
          <w:rFonts w:ascii="Calibri" w:hAnsi="Calibri" w:cs="Calibri"/>
          <w:lang w:val="en-US" w:eastAsia="en-US"/>
        </w:rPr>
        <w:t>describes</w:t>
      </w:r>
      <w:r>
        <w:rPr>
          <w:rFonts w:ascii="Calibri" w:hAnsi="Calibri" w:cs="Calibri"/>
          <w:lang w:val="en-US" w:eastAsia="en-US"/>
        </w:rPr>
        <w:t xml:space="preserve"> the process on high level.</w:t>
      </w:r>
    </w:p>
    <w:tbl>
      <w:tblPr>
        <w:tblW w:w="9072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8"/>
        <w:gridCol w:w="5984"/>
      </w:tblGrid>
      <w:tr w:rsidR="00792E27" w:rsidRPr="006F7F68" w14:paraId="361588C2" w14:textId="77777777" w:rsidTr="00852A72">
        <w:trPr>
          <w:trHeight w:val="454"/>
        </w:trPr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6E08C" w14:textId="77777777" w:rsidR="00792E27" w:rsidRPr="006F7F68" w:rsidRDefault="00792E27" w:rsidP="00852A72">
            <w:pPr>
              <w:pStyle w:val="Brdtekst1"/>
              <w:rPr>
                <w:rFonts w:ascii="Calibri" w:hAnsi="Calibri" w:cs="Calibri"/>
                <w:b/>
                <w:bCs/>
                <w:lang w:eastAsia="en-US"/>
              </w:rPr>
            </w:pPr>
            <w:r w:rsidRPr="006F7F68">
              <w:rPr>
                <w:rFonts w:ascii="Calibri" w:hAnsi="Calibri" w:cs="Calibri"/>
                <w:b/>
                <w:bCs/>
                <w:lang w:eastAsia="en-US"/>
              </w:rPr>
              <w:t>Attribute</w:t>
            </w:r>
          </w:p>
        </w:tc>
        <w:tc>
          <w:tcPr>
            <w:tcW w:w="5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14734" w14:textId="77777777" w:rsidR="00792E27" w:rsidRPr="006F7F68" w:rsidRDefault="00792E27" w:rsidP="00852A72">
            <w:pPr>
              <w:spacing w:before="60" w:after="60" w:line="200" w:lineRule="atLeast"/>
              <w:rPr>
                <w:rFonts w:ascii="Calibri" w:hAnsi="Calibri" w:cs="Calibri"/>
                <w:b/>
                <w:bCs/>
                <w:noProof/>
                <w:lang w:val="en-US"/>
              </w:rPr>
            </w:pPr>
            <w:r w:rsidRPr="006F7F68">
              <w:rPr>
                <w:rFonts w:ascii="Calibri" w:hAnsi="Calibri" w:cs="Calibri"/>
                <w:b/>
                <w:bCs/>
                <w:noProof/>
                <w:lang w:val="en-US"/>
              </w:rPr>
              <w:t xml:space="preserve">Description </w:t>
            </w:r>
          </w:p>
        </w:tc>
      </w:tr>
      <w:tr w:rsidR="00792E27" w:rsidRPr="006F7F68" w14:paraId="3ADA8FDE" w14:textId="77777777" w:rsidTr="00852A72">
        <w:trPr>
          <w:trHeight w:val="20"/>
        </w:trPr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C3F7C" w14:textId="77777777" w:rsidR="00792E27" w:rsidRPr="006F7F68" w:rsidRDefault="00792E27" w:rsidP="00852A72">
            <w:pPr>
              <w:spacing w:line="340" w:lineRule="atLeast"/>
              <w:rPr>
                <w:rFonts w:ascii="Calibri" w:hAnsi="Calibri" w:cs="Calibri"/>
                <w:lang w:eastAsia="da-DK"/>
              </w:rPr>
            </w:pPr>
            <w:r w:rsidRPr="006F7F68">
              <w:rPr>
                <w:rFonts w:ascii="Calibri" w:hAnsi="Calibri" w:cs="Calibri"/>
                <w:lang w:eastAsia="da-DK"/>
              </w:rPr>
              <w:t>Business Scope</w:t>
            </w:r>
          </w:p>
        </w:tc>
        <w:tc>
          <w:tcPr>
            <w:tcW w:w="5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C5D0E" w14:textId="77777777" w:rsidR="00792E27" w:rsidRPr="006F7F68" w:rsidRDefault="00792E27" w:rsidP="00852A72">
            <w:pPr>
              <w:spacing w:before="60" w:after="60" w:line="200" w:lineRule="atLeast"/>
              <w:rPr>
                <w:rFonts w:ascii="Calibri" w:hAnsi="Calibri" w:cs="Calibri"/>
                <w:noProof/>
                <w:lang w:val="en-US"/>
              </w:rPr>
            </w:pPr>
            <w:r>
              <w:rPr>
                <w:rFonts w:ascii="Calibri" w:hAnsi="Calibri" w:cs="Calibri"/>
                <w:noProof/>
                <w:lang w:val="en-US"/>
              </w:rPr>
              <w:t>Sourcing and Tracking Candidate profiles</w:t>
            </w:r>
          </w:p>
        </w:tc>
      </w:tr>
      <w:tr w:rsidR="00792E27" w:rsidRPr="006F7F68" w14:paraId="4C52D814" w14:textId="77777777" w:rsidTr="00852A72">
        <w:trPr>
          <w:trHeight w:val="462"/>
        </w:trPr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E10D0" w14:textId="77777777" w:rsidR="00792E27" w:rsidRPr="006F7F68" w:rsidRDefault="00792E27" w:rsidP="00852A72">
            <w:pPr>
              <w:spacing w:line="340" w:lineRule="atLeast"/>
              <w:rPr>
                <w:rFonts w:ascii="Calibri" w:hAnsi="Calibri" w:cs="Calibri"/>
                <w:lang w:eastAsia="da-DK"/>
              </w:rPr>
            </w:pPr>
            <w:r>
              <w:rPr>
                <w:rFonts w:ascii="Calibri" w:hAnsi="Calibri" w:cs="Calibri"/>
                <w:lang w:eastAsia="da-DK"/>
              </w:rPr>
              <w:t>Job Portals</w:t>
            </w:r>
          </w:p>
        </w:tc>
        <w:tc>
          <w:tcPr>
            <w:tcW w:w="5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7DB40" w14:textId="77777777" w:rsidR="00792E27" w:rsidRPr="00792E27" w:rsidRDefault="00792E27" w:rsidP="00792E27">
            <w:pPr>
              <w:spacing w:before="60" w:after="60" w:line="200" w:lineRule="atLeast"/>
              <w:rPr>
                <w:rFonts w:ascii="Calibri" w:hAnsi="Calibri" w:cs="Calibri"/>
                <w:noProof/>
                <w:lang w:val="en-US"/>
              </w:rPr>
            </w:pPr>
            <w:r w:rsidRPr="00792E27">
              <w:rPr>
                <w:rFonts w:ascii="Calibri" w:hAnsi="Calibri" w:cs="Calibri"/>
                <w:noProof/>
                <w:lang w:val="en-US"/>
              </w:rPr>
              <w:t>IIM Jobs, Naukri.com, Hirist.com, Internshala</w:t>
            </w:r>
          </w:p>
        </w:tc>
      </w:tr>
      <w:tr w:rsidR="00792E27" w:rsidRPr="006F7F68" w14:paraId="37FF636F" w14:textId="77777777" w:rsidTr="00852A72">
        <w:trPr>
          <w:trHeight w:val="20"/>
        </w:trPr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84917" w14:textId="77777777" w:rsidR="00792E27" w:rsidRPr="006F7F68" w:rsidRDefault="00792E27" w:rsidP="00852A72">
            <w:pPr>
              <w:spacing w:line="340" w:lineRule="atLeast"/>
              <w:rPr>
                <w:rFonts w:ascii="Calibri" w:hAnsi="Calibri" w:cs="Calibri"/>
                <w:lang w:eastAsia="da-DK"/>
              </w:rPr>
            </w:pPr>
            <w:r w:rsidRPr="006F7F68">
              <w:rPr>
                <w:rFonts w:ascii="Calibri" w:hAnsi="Calibri" w:cs="Calibri"/>
                <w:lang w:eastAsia="da-DK"/>
              </w:rPr>
              <w:t>Process Output</w:t>
            </w:r>
          </w:p>
        </w:tc>
        <w:tc>
          <w:tcPr>
            <w:tcW w:w="5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8B852" w14:textId="77777777" w:rsidR="00792E27" w:rsidRPr="006F7F68" w:rsidRDefault="00792E27" w:rsidP="00792E27">
            <w:pPr>
              <w:spacing w:before="60" w:after="60" w:line="200" w:lineRule="atLeast"/>
              <w:rPr>
                <w:rFonts w:ascii="Calibri" w:hAnsi="Calibri" w:cs="Calibri"/>
                <w:noProof/>
                <w:lang w:val="en-US"/>
              </w:rPr>
            </w:pPr>
            <w:r w:rsidRPr="006F7F68">
              <w:rPr>
                <w:rFonts w:ascii="Calibri" w:hAnsi="Calibri" w:cs="Calibri"/>
                <w:noProof/>
                <w:lang w:val="en-US"/>
              </w:rPr>
              <w:t xml:space="preserve">Stage 1: </w:t>
            </w:r>
            <w:r>
              <w:rPr>
                <w:rFonts w:ascii="Calibri" w:hAnsi="Calibri" w:cs="Calibri"/>
                <w:noProof/>
                <w:lang w:val="en-US"/>
              </w:rPr>
              <w:t>Sourcing Resume or Candidate Profile</w:t>
            </w:r>
            <w:r w:rsidRPr="006F7F68">
              <w:rPr>
                <w:rFonts w:ascii="Calibri" w:hAnsi="Calibri" w:cs="Calibri"/>
                <w:noProof/>
                <w:lang w:val="en-US"/>
              </w:rPr>
              <w:t xml:space="preserve"> </w:t>
            </w:r>
            <w:r>
              <w:rPr>
                <w:rFonts w:ascii="Calibri" w:hAnsi="Calibri" w:cs="Calibri"/>
                <w:noProof/>
                <w:lang w:val="en-US"/>
              </w:rPr>
              <w:t>and Posting Requirements</w:t>
            </w:r>
          </w:p>
          <w:p w14:paraId="71A3E7C5" w14:textId="77777777" w:rsidR="00792E27" w:rsidRPr="006F7F68" w:rsidRDefault="00792E27" w:rsidP="00792E27">
            <w:pPr>
              <w:spacing w:before="60" w:after="60" w:line="200" w:lineRule="atLeast"/>
              <w:rPr>
                <w:rFonts w:ascii="Calibri" w:hAnsi="Calibri" w:cs="Calibri"/>
                <w:noProof/>
                <w:lang w:val="en-US"/>
              </w:rPr>
            </w:pPr>
            <w:r w:rsidRPr="006F7F68">
              <w:rPr>
                <w:rFonts w:ascii="Calibri" w:hAnsi="Calibri" w:cs="Calibri"/>
                <w:noProof/>
                <w:lang w:val="en-US"/>
              </w:rPr>
              <w:t xml:space="preserve">Stage 2: </w:t>
            </w:r>
            <w:r>
              <w:rPr>
                <w:rFonts w:ascii="Calibri" w:hAnsi="Calibri" w:cs="Calibri"/>
                <w:noProof/>
                <w:lang w:val="en-US"/>
              </w:rPr>
              <w:t>Trackin</w:t>
            </w:r>
            <w:r w:rsidRPr="00792E27">
              <w:rPr>
                <w:rFonts w:ascii="Calibri" w:hAnsi="Calibri" w:cs="Calibri"/>
                <w:noProof/>
                <w:lang w:val="en-US"/>
              </w:rPr>
              <w:t>g in Report</w:t>
            </w:r>
          </w:p>
        </w:tc>
      </w:tr>
      <w:tr w:rsidR="00792E27" w:rsidRPr="006F7F68" w14:paraId="4FD9FD3F" w14:textId="77777777" w:rsidTr="00852A72">
        <w:trPr>
          <w:trHeight w:val="426"/>
        </w:trPr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65E55" w14:textId="77777777" w:rsidR="00792E27" w:rsidRPr="006F7F68" w:rsidRDefault="00792E27" w:rsidP="00852A72">
            <w:pPr>
              <w:spacing w:line="340" w:lineRule="atLeast"/>
              <w:rPr>
                <w:rFonts w:ascii="Calibri" w:hAnsi="Calibri" w:cs="Calibri"/>
                <w:lang w:eastAsia="da-DK"/>
              </w:rPr>
            </w:pPr>
            <w:r w:rsidRPr="006F7F68">
              <w:rPr>
                <w:rFonts w:ascii="Calibri" w:hAnsi="Calibri" w:cs="Calibri"/>
                <w:lang w:eastAsia="da-DK"/>
              </w:rPr>
              <w:t>Frequency</w:t>
            </w:r>
          </w:p>
        </w:tc>
        <w:tc>
          <w:tcPr>
            <w:tcW w:w="5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DC7E2" w14:textId="77777777" w:rsidR="00792E27" w:rsidRPr="006F7F68" w:rsidRDefault="00792E27" w:rsidP="00792E27">
            <w:pPr>
              <w:spacing w:before="60" w:after="60" w:line="200" w:lineRule="atLeast"/>
              <w:rPr>
                <w:rFonts w:ascii="Calibri" w:hAnsi="Calibri" w:cs="Calibri"/>
                <w:noProof/>
                <w:lang w:val="en-US"/>
              </w:rPr>
            </w:pPr>
            <w:r>
              <w:rPr>
                <w:rFonts w:ascii="Calibri" w:hAnsi="Calibri" w:cs="Calibri"/>
                <w:noProof/>
                <w:lang w:val="en-US"/>
              </w:rPr>
              <w:t>Daily  ( Midnight to 1 AM )</w:t>
            </w:r>
          </w:p>
        </w:tc>
      </w:tr>
      <w:tr w:rsidR="00792E27" w:rsidRPr="006F7F68" w14:paraId="75B6C2F8" w14:textId="77777777" w:rsidTr="00852A72">
        <w:trPr>
          <w:trHeight w:val="20"/>
        </w:trPr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5330C" w14:textId="77777777" w:rsidR="00792E27" w:rsidRPr="006F7F68" w:rsidRDefault="00792E27" w:rsidP="00852A72">
            <w:pPr>
              <w:spacing w:line="340" w:lineRule="atLeast"/>
              <w:rPr>
                <w:rFonts w:ascii="Calibri" w:hAnsi="Calibri" w:cs="Calibri"/>
                <w:lang w:eastAsia="da-DK"/>
              </w:rPr>
            </w:pPr>
            <w:r w:rsidRPr="006F7F68">
              <w:rPr>
                <w:rFonts w:ascii="Calibri" w:hAnsi="Calibri" w:cs="Calibri"/>
                <w:lang w:eastAsia="da-DK"/>
              </w:rPr>
              <w:t>Transaction Volume</w:t>
            </w:r>
          </w:p>
        </w:tc>
        <w:tc>
          <w:tcPr>
            <w:tcW w:w="5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45968" w14:textId="77777777" w:rsidR="00792E27" w:rsidRPr="006F7F68" w:rsidRDefault="00792E27" w:rsidP="00852A72">
            <w:pPr>
              <w:pStyle w:val="Brdtekst1"/>
              <w:spacing w:before="0" w:after="0"/>
              <w:jc w:val="both"/>
              <w:rPr>
                <w:rFonts w:ascii="Calibri" w:hAnsi="Calibri" w:cs="Calibri"/>
                <w:lang w:eastAsia="en-US"/>
              </w:rPr>
            </w:pPr>
            <w:r>
              <w:rPr>
                <w:rFonts w:ascii="Calibri" w:hAnsi="Calibri" w:cs="Calibri"/>
                <w:lang w:eastAsia="en-US"/>
              </w:rPr>
              <w:t>10 – 20 Requirement /  Day</w:t>
            </w:r>
          </w:p>
        </w:tc>
      </w:tr>
      <w:tr w:rsidR="00792E27" w:rsidRPr="006F7F68" w14:paraId="26D96652" w14:textId="77777777" w:rsidTr="00852A72">
        <w:trPr>
          <w:trHeight w:val="20"/>
        </w:trPr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29C46" w14:textId="77777777" w:rsidR="00792E27" w:rsidRPr="006F7F68" w:rsidRDefault="00792E27" w:rsidP="00852A72">
            <w:pPr>
              <w:spacing w:line="340" w:lineRule="atLeast"/>
              <w:rPr>
                <w:rFonts w:ascii="Calibri" w:hAnsi="Calibri" w:cs="Calibri"/>
                <w:lang w:eastAsia="da-DK"/>
              </w:rPr>
            </w:pPr>
            <w:r w:rsidRPr="006F7F68">
              <w:rPr>
                <w:rFonts w:ascii="Calibri" w:hAnsi="Calibri" w:cs="Calibri"/>
                <w:lang w:eastAsia="da-DK"/>
              </w:rPr>
              <w:t>Time Sensitivity</w:t>
            </w:r>
          </w:p>
        </w:tc>
        <w:tc>
          <w:tcPr>
            <w:tcW w:w="5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2371F" w14:textId="77777777" w:rsidR="00792E27" w:rsidRPr="006F7F68" w:rsidRDefault="00792E27" w:rsidP="00852A72">
            <w:pPr>
              <w:pStyle w:val="Brdtekst1"/>
              <w:spacing w:before="0" w:after="0"/>
              <w:jc w:val="both"/>
              <w:rPr>
                <w:rFonts w:ascii="Calibri" w:hAnsi="Calibri" w:cs="Calibri"/>
                <w:lang w:val="en-IN" w:eastAsia="en-US"/>
              </w:rPr>
            </w:pPr>
            <w:r>
              <w:rPr>
                <w:rFonts w:ascii="Calibri" w:hAnsi="Calibri" w:cs="Calibri"/>
                <w:lang w:val="en-IN" w:eastAsia="en-US"/>
              </w:rPr>
              <w:t>Candidate resume needs to be sourced as soon as possible</w:t>
            </w:r>
          </w:p>
        </w:tc>
      </w:tr>
      <w:tr w:rsidR="00792E27" w:rsidRPr="006F7F68" w14:paraId="748C38A6" w14:textId="77777777" w:rsidTr="00852A72">
        <w:trPr>
          <w:trHeight w:val="20"/>
        </w:trPr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72B41" w14:textId="77777777" w:rsidR="00792E27" w:rsidRPr="006F7F68" w:rsidRDefault="00792E27" w:rsidP="00852A72">
            <w:pPr>
              <w:spacing w:line="340" w:lineRule="atLeast"/>
              <w:rPr>
                <w:rFonts w:ascii="Calibri" w:hAnsi="Calibri" w:cs="Calibri"/>
                <w:lang w:eastAsia="da-DK"/>
              </w:rPr>
            </w:pPr>
            <w:r w:rsidRPr="006F7F68">
              <w:rPr>
                <w:rFonts w:ascii="Calibri" w:hAnsi="Calibri" w:cs="Calibri"/>
                <w:lang w:eastAsia="da-DK"/>
              </w:rPr>
              <w:t>Dependencies</w:t>
            </w:r>
          </w:p>
        </w:tc>
        <w:tc>
          <w:tcPr>
            <w:tcW w:w="5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36A27" w14:textId="77777777" w:rsidR="00792E27" w:rsidRPr="006F7F68" w:rsidRDefault="00792E27" w:rsidP="00852A72">
            <w:pPr>
              <w:pStyle w:val="Brdtekst1"/>
              <w:spacing w:before="0" w:after="0"/>
              <w:jc w:val="both"/>
              <w:rPr>
                <w:rFonts w:ascii="Calibri" w:hAnsi="Calibri" w:cs="Calibri"/>
                <w:lang w:val="en-IN" w:eastAsia="en-US"/>
              </w:rPr>
            </w:pPr>
            <w:r>
              <w:rPr>
                <w:rFonts w:ascii="Calibri" w:hAnsi="Calibri" w:cs="Calibri"/>
                <w:lang w:val="en-IN" w:eastAsia="en-US"/>
              </w:rPr>
              <w:t>Candidate Status update and Sourcing details (Needs to be inputted manually be HR Team)</w:t>
            </w:r>
          </w:p>
        </w:tc>
      </w:tr>
      <w:tr w:rsidR="00792E27" w:rsidRPr="006F7F68" w14:paraId="67AD3C35" w14:textId="77777777" w:rsidTr="00852A72">
        <w:trPr>
          <w:trHeight w:val="20"/>
        </w:trPr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63A61" w14:textId="77777777" w:rsidR="00792E27" w:rsidRPr="006F7F68" w:rsidRDefault="00792E27" w:rsidP="00852A72">
            <w:pPr>
              <w:spacing w:line="340" w:lineRule="atLeast"/>
              <w:rPr>
                <w:rFonts w:ascii="Calibri" w:hAnsi="Calibri" w:cs="Calibri"/>
                <w:lang w:eastAsia="da-DK"/>
              </w:rPr>
            </w:pPr>
            <w:r w:rsidRPr="006F7F68">
              <w:rPr>
                <w:rFonts w:ascii="Calibri" w:hAnsi="Calibri" w:cs="Calibri"/>
                <w:lang w:eastAsia="da-DK"/>
              </w:rPr>
              <w:t>Failure Implications</w:t>
            </w:r>
          </w:p>
        </w:tc>
        <w:tc>
          <w:tcPr>
            <w:tcW w:w="5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A81AA" w14:textId="77777777" w:rsidR="00792E27" w:rsidRPr="006F7F68" w:rsidRDefault="00792E27" w:rsidP="00852A72">
            <w:pPr>
              <w:pStyle w:val="Brdtekst1"/>
              <w:spacing w:before="0" w:after="0"/>
              <w:jc w:val="both"/>
              <w:rPr>
                <w:rFonts w:ascii="Calibri" w:hAnsi="Calibri" w:cs="Calibri"/>
                <w:lang w:val="en-IN" w:eastAsia="en-US"/>
              </w:rPr>
            </w:pPr>
            <w:r w:rsidRPr="006F7F68">
              <w:rPr>
                <w:rFonts w:ascii="Calibri" w:hAnsi="Calibri" w:cs="Calibri"/>
                <w:lang w:val="en-IN" w:eastAsia="en-US"/>
              </w:rPr>
              <w:t xml:space="preserve">Increase in effort, </w:t>
            </w:r>
            <w:r>
              <w:rPr>
                <w:rFonts w:ascii="Calibri" w:hAnsi="Calibri" w:cs="Calibri"/>
                <w:lang w:val="en-IN" w:eastAsia="en-US"/>
              </w:rPr>
              <w:t>Delay in recruitment.</w:t>
            </w:r>
          </w:p>
        </w:tc>
      </w:tr>
      <w:tr w:rsidR="00792E27" w:rsidRPr="006F7F68" w14:paraId="63D64604" w14:textId="77777777" w:rsidTr="00852A72">
        <w:trPr>
          <w:trHeight w:val="20"/>
        </w:trPr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BBB34" w14:textId="77777777" w:rsidR="00792E27" w:rsidRPr="006F7F68" w:rsidRDefault="00792E27" w:rsidP="00852A72">
            <w:pPr>
              <w:spacing w:line="340" w:lineRule="atLeast"/>
              <w:rPr>
                <w:rFonts w:ascii="Calibri" w:hAnsi="Calibri" w:cs="Calibri"/>
                <w:lang w:eastAsia="da-DK"/>
              </w:rPr>
            </w:pPr>
            <w:r w:rsidRPr="006F7F68">
              <w:rPr>
                <w:rFonts w:ascii="Calibri" w:hAnsi="Calibri" w:cs="Calibri"/>
                <w:lang w:eastAsia="da-DK"/>
              </w:rPr>
              <w:t>Process Criticality</w:t>
            </w:r>
          </w:p>
        </w:tc>
        <w:tc>
          <w:tcPr>
            <w:tcW w:w="5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9C70F" w14:textId="77777777" w:rsidR="00792E27" w:rsidRPr="006F7F68" w:rsidRDefault="00792E27" w:rsidP="00852A72">
            <w:pPr>
              <w:pStyle w:val="Brdtekst1"/>
              <w:spacing w:before="0" w:after="0"/>
              <w:jc w:val="both"/>
              <w:rPr>
                <w:rFonts w:ascii="Calibri" w:hAnsi="Calibri" w:cs="Calibri"/>
                <w:lang w:eastAsia="en-US"/>
              </w:rPr>
            </w:pPr>
            <w:r w:rsidRPr="006F7F68">
              <w:rPr>
                <w:rFonts w:ascii="Calibri" w:hAnsi="Calibri" w:cs="Calibri"/>
                <w:lang w:eastAsia="en-US"/>
              </w:rPr>
              <w:t>Medium</w:t>
            </w:r>
          </w:p>
        </w:tc>
      </w:tr>
      <w:tr w:rsidR="00792E27" w:rsidRPr="006F7F68" w14:paraId="34466F21" w14:textId="77777777" w:rsidTr="00852A72">
        <w:trPr>
          <w:trHeight w:val="20"/>
        </w:trPr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8F0CE" w14:textId="77777777" w:rsidR="00792E27" w:rsidRPr="006F7F68" w:rsidRDefault="00792E27" w:rsidP="00852A72">
            <w:pPr>
              <w:spacing w:line="340" w:lineRule="atLeast"/>
              <w:rPr>
                <w:rFonts w:ascii="Calibri" w:hAnsi="Calibri" w:cs="Calibri"/>
                <w:lang w:val="en-IN" w:eastAsia="da-DK"/>
              </w:rPr>
            </w:pPr>
            <w:r w:rsidRPr="006F7F68">
              <w:rPr>
                <w:rFonts w:ascii="Calibri" w:hAnsi="Calibri" w:cs="Calibri"/>
                <w:lang w:val="en-IN" w:eastAsia="da-DK"/>
              </w:rPr>
              <w:t>Expected time for process to run</w:t>
            </w:r>
          </w:p>
        </w:tc>
        <w:tc>
          <w:tcPr>
            <w:tcW w:w="5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AD126" w14:textId="77777777" w:rsidR="00792E27" w:rsidRPr="006F7F68" w:rsidRDefault="00792E27" w:rsidP="00852A72">
            <w:pPr>
              <w:pStyle w:val="Brdtekst1"/>
              <w:spacing w:before="0" w:after="0"/>
              <w:rPr>
                <w:rFonts w:ascii="Calibri" w:hAnsi="Calibri" w:cs="Calibri"/>
                <w:lang w:val="en-IN" w:eastAsia="en-US"/>
              </w:rPr>
            </w:pPr>
            <w:r w:rsidRPr="006F7F68">
              <w:rPr>
                <w:rFonts w:ascii="Calibri" w:hAnsi="Calibri" w:cs="Calibri"/>
                <w:lang w:val="en-IN" w:eastAsia="en-US"/>
              </w:rPr>
              <w:t>1 Hour per Run</w:t>
            </w:r>
          </w:p>
        </w:tc>
      </w:tr>
    </w:tbl>
    <w:p w14:paraId="33583FF7" w14:textId="77777777" w:rsidR="00792E27" w:rsidRDefault="00792E27" w:rsidP="004B653A">
      <w:pPr>
        <w:pStyle w:val="Brdtekst1"/>
        <w:jc w:val="both"/>
        <w:rPr>
          <w:rFonts w:ascii="Calibri" w:hAnsi="Calibri" w:cs="Calibri"/>
          <w:lang w:val="en-US" w:eastAsia="en-US"/>
        </w:rPr>
      </w:pPr>
    </w:p>
    <w:p w14:paraId="38D9AEF1" w14:textId="1E9EAFC7" w:rsidR="00792E27" w:rsidRDefault="00792E27" w:rsidP="00342116">
      <w:pPr>
        <w:pStyle w:val="Ov1nr"/>
        <w:rPr>
          <w:lang w:val="en-US"/>
        </w:rPr>
      </w:pPr>
      <w:bookmarkStart w:id="4" w:name="_Toc460946996"/>
      <w:bookmarkStart w:id="5" w:name="_Toc521907066"/>
      <w:bookmarkStart w:id="6" w:name="_Toc47964080"/>
      <w:r>
        <w:rPr>
          <w:lang w:val="en-US"/>
        </w:rPr>
        <w:lastRenderedPageBreak/>
        <w:t>Applications</w:t>
      </w:r>
      <w:bookmarkEnd w:id="6"/>
    </w:p>
    <w:tbl>
      <w:tblPr>
        <w:tblStyle w:val="TableGrid"/>
        <w:tblW w:w="9651" w:type="dxa"/>
        <w:tblLook w:val="04A0" w:firstRow="1" w:lastRow="0" w:firstColumn="1" w:lastColumn="0" w:noHBand="0" w:noVBand="1"/>
      </w:tblPr>
      <w:tblGrid>
        <w:gridCol w:w="805"/>
        <w:gridCol w:w="2160"/>
        <w:gridCol w:w="2070"/>
        <w:gridCol w:w="4616"/>
      </w:tblGrid>
      <w:tr w:rsidR="00792E27" w:rsidRPr="006F7F68" w14:paraId="4B10D15C" w14:textId="77777777" w:rsidTr="00852A72">
        <w:trPr>
          <w:trHeight w:val="219"/>
        </w:trPr>
        <w:tc>
          <w:tcPr>
            <w:tcW w:w="805" w:type="dxa"/>
            <w:shd w:val="clear" w:color="auto" w:fill="FFE600"/>
          </w:tcPr>
          <w:p w14:paraId="1118B635" w14:textId="77777777" w:rsidR="00792E27" w:rsidRPr="006F7F68" w:rsidRDefault="00792E27" w:rsidP="00852A72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left"/>
              <w:rPr>
                <w:rFonts w:ascii="Calibri" w:hAnsi="Calibri" w:cs="Calibri"/>
                <w:b/>
                <w:lang w:val="en-US"/>
              </w:rPr>
            </w:pPr>
            <w:r w:rsidRPr="006F7F68">
              <w:rPr>
                <w:rFonts w:ascii="Calibri" w:hAnsi="Calibri" w:cs="Calibri"/>
                <w:b/>
                <w:lang w:val="en-US"/>
              </w:rPr>
              <w:t>S. No.</w:t>
            </w:r>
          </w:p>
        </w:tc>
        <w:tc>
          <w:tcPr>
            <w:tcW w:w="2160" w:type="dxa"/>
            <w:shd w:val="clear" w:color="auto" w:fill="FFE600"/>
          </w:tcPr>
          <w:p w14:paraId="7C12DA54" w14:textId="77777777" w:rsidR="00792E27" w:rsidRPr="006F7F68" w:rsidRDefault="00792E27" w:rsidP="00852A72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left"/>
              <w:rPr>
                <w:rFonts w:ascii="Calibri" w:hAnsi="Calibri" w:cs="Calibri"/>
                <w:b/>
                <w:lang w:val="en-US"/>
              </w:rPr>
            </w:pPr>
            <w:r w:rsidRPr="006F7F68">
              <w:rPr>
                <w:rFonts w:ascii="Calibri" w:hAnsi="Calibri" w:cs="Calibri"/>
                <w:b/>
                <w:lang w:val="en-US"/>
              </w:rPr>
              <w:t>Application Names</w:t>
            </w:r>
          </w:p>
        </w:tc>
        <w:tc>
          <w:tcPr>
            <w:tcW w:w="2070" w:type="dxa"/>
            <w:shd w:val="clear" w:color="auto" w:fill="FFE600"/>
          </w:tcPr>
          <w:p w14:paraId="7A4EC8DD" w14:textId="77777777" w:rsidR="00792E27" w:rsidRPr="006F7F68" w:rsidRDefault="00792E27" w:rsidP="00852A72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left"/>
              <w:rPr>
                <w:rFonts w:ascii="Calibri" w:hAnsi="Calibri" w:cs="Calibri"/>
                <w:b/>
                <w:lang w:val="en-US"/>
              </w:rPr>
            </w:pPr>
            <w:r w:rsidRPr="006F7F68">
              <w:rPr>
                <w:rFonts w:ascii="Calibri" w:hAnsi="Calibri" w:cs="Calibri"/>
                <w:b/>
                <w:lang w:val="en-US"/>
              </w:rPr>
              <w:t>Version and Type</w:t>
            </w:r>
          </w:p>
          <w:p w14:paraId="3B7CCC55" w14:textId="77777777" w:rsidR="00792E27" w:rsidRPr="006F7F68" w:rsidRDefault="00792E27" w:rsidP="00852A72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left"/>
              <w:rPr>
                <w:rFonts w:ascii="Calibri" w:hAnsi="Calibri" w:cs="Calibri"/>
                <w:b/>
                <w:lang w:val="en-US"/>
              </w:rPr>
            </w:pPr>
          </w:p>
        </w:tc>
        <w:tc>
          <w:tcPr>
            <w:tcW w:w="4616" w:type="dxa"/>
            <w:shd w:val="clear" w:color="auto" w:fill="FFE600"/>
          </w:tcPr>
          <w:p w14:paraId="3DB7B112" w14:textId="77777777" w:rsidR="00792E27" w:rsidRPr="006F7F68" w:rsidRDefault="00792E27" w:rsidP="00852A72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left"/>
              <w:rPr>
                <w:rFonts w:ascii="Calibri" w:hAnsi="Calibri" w:cs="Calibri"/>
                <w:b/>
                <w:lang w:val="en-US"/>
              </w:rPr>
            </w:pPr>
            <w:r w:rsidRPr="006F7F68">
              <w:rPr>
                <w:rFonts w:ascii="Calibri" w:hAnsi="Calibri" w:cs="Calibri"/>
                <w:b/>
                <w:lang w:val="en-US"/>
              </w:rPr>
              <w:t>Description</w:t>
            </w:r>
          </w:p>
        </w:tc>
      </w:tr>
      <w:tr w:rsidR="00792E27" w:rsidRPr="006F7F68" w14:paraId="59C878D1" w14:textId="77777777" w:rsidTr="00852A72">
        <w:trPr>
          <w:trHeight w:val="332"/>
        </w:trPr>
        <w:tc>
          <w:tcPr>
            <w:tcW w:w="805" w:type="dxa"/>
          </w:tcPr>
          <w:p w14:paraId="5F3C9DBF" w14:textId="77777777" w:rsidR="00792E27" w:rsidRPr="006F7F68" w:rsidRDefault="00792E27" w:rsidP="00852A72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left"/>
              <w:rPr>
                <w:rFonts w:ascii="Calibri" w:hAnsi="Calibri" w:cs="Calibri"/>
                <w:lang w:val="en-US"/>
              </w:rPr>
            </w:pPr>
            <w:r w:rsidRPr="006F7F68"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2160" w:type="dxa"/>
          </w:tcPr>
          <w:p w14:paraId="337C94BC" w14:textId="77777777" w:rsidR="00792E27" w:rsidRPr="006F7F68" w:rsidRDefault="00792E27" w:rsidP="00852A72">
            <w:pPr>
              <w:pStyle w:val="Brdtekst1"/>
              <w:rPr>
                <w:rFonts w:ascii="Calibri" w:hAnsi="Calibri" w:cs="Calibri"/>
                <w:lang w:val="en-US"/>
              </w:rPr>
            </w:pPr>
            <w:r w:rsidRPr="006F7F68">
              <w:rPr>
                <w:rFonts w:ascii="Calibri" w:hAnsi="Calibri" w:cs="Calibri"/>
                <w:lang w:val="en-US"/>
              </w:rPr>
              <w:t>Outlook</w:t>
            </w:r>
          </w:p>
        </w:tc>
        <w:tc>
          <w:tcPr>
            <w:tcW w:w="2070" w:type="dxa"/>
          </w:tcPr>
          <w:p w14:paraId="4D62BCCC" w14:textId="77777777" w:rsidR="00792E27" w:rsidRPr="006F7F68" w:rsidRDefault="00792E27" w:rsidP="00852A72">
            <w:pPr>
              <w:tabs>
                <w:tab w:val="clear" w:pos="0"/>
                <w:tab w:val="clear" w:pos="567"/>
                <w:tab w:val="clear" w:pos="8902"/>
              </w:tabs>
              <w:spacing w:after="0"/>
              <w:rPr>
                <w:rFonts w:ascii="Calibri" w:hAnsi="Calibri" w:cs="Calibri"/>
                <w:lang w:val="en-US"/>
              </w:rPr>
            </w:pPr>
            <w:r w:rsidRPr="006F7F68">
              <w:rPr>
                <w:rFonts w:ascii="Calibri" w:hAnsi="Calibri" w:cs="Calibri"/>
                <w:lang w:val="en-US"/>
              </w:rPr>
              <w:t>Office 365</w:t>
            </w:r>
          </w:p>
        </w:tc>
        <w:tc>
          <w:tcPr>
            <w:tcW w:w="4616" w:type="dxa"/>
          </w:tcPr>
          <w:p w14:paraId="5FF1C968" w14:textId="77777777" w:rsidR="00792E27" w:rsidRPr="006F7F68" w:rsidRDefault="00792E27" w:rsidP="00852A72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left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Sending respond emails</w:t>
            </w:r>
            <w:r w:rsidRPr="006F7F68">
              <w:rPr>
                <w:rFonts w:ascii="Calibri" w:hAnsi="Calibri" w:cs="Calibri"/>
                <w:lang w:val="en-US"/>
              </w:rPr>
              <w:t>.</w:t>
            </w:r>
          </w:p>
        </w:tc>
      </w:tr>
      <w:tr w:rsidR="00792E27" w:rsidRPr="006F7F68" w14:paraId="194BBCDC" w14:textId="77777777" w:rsidTr="00852A72">
        <w:trPr>
          <w:trHeight w:val="332"/>
        </w:trPr>
        <w:tc>
          <w:tcPr>
            <w:tcW w:w="805" w:type="dxa"/>
          </w:tcPr>
          <w:p w14:paraId="7ACFC230" w14:textId="77777777" w:rsidR="00792E27" w:rsidRPr="006F7F68" w:rsidRDefault="00792E27" w:rsidP="00852A72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left"/>
              <w:rPr>
                <w:rFonts w:ascii="Calibri" w:hAnsi="Calibri" w:cs="Calibri"/>
                <w:lang w:val="en-US"/>
              </w:rPr>
            </w:pPr>
            <w:r w:rsidRPr="006F7F68"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2160" w:type="dxa"/>
          </w:tcPr>
          <w:p w14:paraId="0F59AA98" w14:textId="77777777" w:rsidR="00792E27" w:rsidRPr="006F7F68" w:rsidRDefault="00792E27" w:rsidP="00852A72">
            <w:pPr>
              <w:pStyle w:val="Brdtekst1"/>
              <w:rPr>
                <w:rFonts w:ascii="Calibri" w:hAnsi="Calibri" w:cs="Calibri"/>
                <w:lang w:val="en-US"/>
              </w:rPr>
            </w:pPr>
            <w:r w:rsidRPr="006F7F68">
              <w:rPr>
                <w:rFonts w:ascii="Calibri" w:hAnsi="Calibri" w:cs="Calibri"/>
                <w:lang w:val="en-US"/>
              </w:rPr>
              <w:t>Excel</w:t>
            </w:r>
          </w:p>
        </w:tc>
        <w:tc>
          <w:tcPr>
            <w:tcW w:w="2070" w:type="dxa"/>
          </w:tcPr>
          <w:p w14:paraId="7DF24622" w14:textId="77777777" w:rsidR="00792E27" w:rsidRPr="006F7F68" w:rsidRDefault="00792E27" w:rsidP="00852A72">
            <w:pPr>
              <w:tabs>
                <w:tab w:val="clear" w:pos="0"/>
                <w:tab w:val="clear" w:pos="567"/>
                <w:tab w:val="clear" w:pos="8902"/>
              </w:tabs>
              <w:spacing w:after="0"/>
              <w:rPr>
                <w:rFonts w:ascii="Calibri" w:hAnsi="Calibri" w:cs="Calibri"/>
                <w:lang w:val="en-US"/>
              </w:rPr>
            </w:pPr>
            <w:r w:rsidRPr="006F7F68">
              <w:rPr>
                <w:rFonts w:ascii="Calibri" w:hAnsi="Calibri" w:cs="Calibri"/>
                <w:lang w:val="en-US"/>
              </w:rPr>
              <w:t>Office 365</w:t>
            </w:r>
          </w:p>
        </w:tc>
        <w:tc>
          <w:tcPr>
            <w:tcW w:w="4616" w:type="dxa"/>
          </w:tcPr>
          <w:p w14:paraId="52797A0A" w14:textId="77777777" w:rsidR="00792E27" w:rsidRPr="006F7F68" w:rsidRDefault="00792E27" w:rsidP="00852A72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left"/>
              <w:rPr>
                <w:rFonts w:ascii="Calibri" w:hAnsi="Calibri" w:cs="Calibri"/>
                <w:lang w:val="en-US"/>
              </w:rPr>
            </w:pPr>
            <w:r w:rsidRPr="006F7F68">
              <w:rPr>
                <w:rFonts w:ascii="Calibri" w:hAnsi="Calibri" w:cs="Calibri"/>
                <w:lang w:val="en-US"/>
              </w:rPr>
              <w:t>Validate and update the</w:t>
            </w:r>
            <w:r>
              <w:rPr>
                <w:rFonts w:ascii="Calibri" w:hAnsi="Calibri" w:cs="Calibri"/>
                <w:lang w:val="en-US"/>
              </w:rPr>
              <w:t xml:space="preserve"> Requirement and Candidate Tracker</w:t>
            </w:r>
          </w:p>
        </w:tc>
      </w:tr>
      <w:tr w:rsidR="00792E27" w:rsidRPr="006F7F68" w14:paraId="3C413265" w14:textId="77777777" w:rsidTr="00852A72">
        <w:trPr>
          <w:trHeight w:val="332"/>
        </w:trPr>
        <w:tc>
          <w:tcPr>
            <w:tcW w:w="805" w:type="dxa"/>
          </w:tcPr>
          <w:p w14:paraId="0998F4A1" w14:textId="77777777" w:rsidR="00792E27" w:rsidRPr="006F7F68" w:rsidRDefault="00792E27" w:rsidP="00852A72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left"/>
              <w:rPr>
                <w:rFonts w:ascii="Calibri" w:hAnsi="Calibri" w:cs="Calibri"/>
                <w:lang w:val="en-US"/>
              </w:rPr>
            </w:pPr>
            <w:r w:rsidRPr="006F7F68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2160" w:type="dxa"/>
          </w:tcPr>
          <w:p w14:paraId="4BED7A83" w14:textId="77777777" w:rsidR="00792E27" w:rsidRPr="006F7F68" w:rsidRDefault="00792E27" w:rsidP="00852A72">
            <w:pPr>
              <w:pStyle w:val="Brdtekst1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Naukri.com</w:t>
            </w:r>
          </w:p>
        </w:tc>
        <w:tc>
          <w:tcPr>
            <w:tcW w:w="2070" w:type="dxa"/>
          </w:tcPr>
          <w:p w14:paraId="7081CC01" w14:textId="77777777" w:rsidR="00792E27" w:rsidRPr="006F7F68" w:rsidRDefault="00792E27" w:rsidP="00852A72">
            <w:pPr>
              <w:tabs>
                <w:tab w:val="clear" w:pos="0"/>
                <w:tab w:val="clear" w:pos="567"/>
                <w:tab w:val="clear" w:pos="8902"/>
              </w:tabs>
              <w:spacing w:after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Website</w:t>
            </w:r>
          </w:p>
        </w:tc>
        <w:tc>
          <w:tcPr>
            <w:tcW w:w="4616" w:type="dxa"/>
          </w:tcPr>
          <w:p w14:paraId="3E7C2917" w14:textId="77777777" w:rsidR="00792E27" w:rsidRPr="006F7F68" w:rsidRDefault="00792E27" w:rsidP="00852A72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left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Search and Post requirement on Portal</w:t>
            </w:r>
          </w:p>
        </w:tc>
      </w:tr>
      <w:tr w:rsidR="00792E27" w:rsidRPr="006F7F68" w14:paraId="2E3766CC" w14:textId="77777777" w:rsidTr="00852A72">
        <w:trPr>
          <w:trHeight w:val="332"/>
        </w:trPr>
        <w:tc>
          <w:tcPr>
            <w:tcW w:w="805" w:type="dxa"/>
          </w:tcPr>
          <w:p w14:paraId="2C371AC5" w14:textId="77777777" w:rsidR="00792E27" w:rsidRPr="006F7F68" w:rsidRDefault="00792E27" w:rsidP="00852A72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left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2160" w:type="dxa"/>
          </w:tcPr>
          <w:p w14:paraId="590AB562" w14:textId="77777777" w:rsidR="00792E27" w:rsidRDefault="00792E27" w:rsidP="00852A72">
            <w:pPr>
              <w:pStyle w:val="Brdtekst1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IIM Jobs .com</w:t>
            </w:r>
          </w:p>
        </w:tc>
        <w:tc>
          <w:tcPr>
            <w:tcW w:w="2070" w:type="dxa"/>
          </w:tcPr>
          <w:p w14:paraId="0ADD44D3" w14:textId="77777777" w:rsidR="00792E27" w:rsidRDefault="00792E27" w:rsidP="00852A72">
            <w:pPr>
              <w:tabs>
                <w:tab w:val="clear" w:pos="0"/>
                <w:tab w:val="clear" w:pos="567"/>
                <w:tab w:val="clear" w:pos="8902"/>
              </w:tabs>
              <w:spacing w:after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Website</w:t>
            </w:r>
          </w:p>
        </w:tc>
        <w:tc>
          <w:tcPr>
            <w:tcW w:w="4616" w:type="dxa"/>
          </w:tcPr>
          <w:p w14:paraId="65A60C6C" w14:textId="77777777" w:rsidR="00792E27" w:rsidRPr="006F7F68" w:rsidRDefault="00792E27" w:rsidP="00852A72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left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Search and Post requirement on Portal</w:t>
            </w:r>
          </w:p>
        </w:tc>
      </w:tr>
      <w:tr w:rsidR="00792E27" w14:paraId="5BF87E72" w14:textId="77777777" w:rsidTr="00852A72">
        <w:trPr>
          <w:trHeight w:val="332"/>
        </w:trPr>
        <w:tc>
          <w:tcPr>
            <w:tcW w:w="805" w:type="dxa"/>
          </w:tcPr>
          <w:p w14:paraId="1E6F789A" w14:textId="77777777" w:rsidR="00792E27" w:rsidRDefault="00792E27" w:rsidP="00852A72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left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5</w:t>
            </w:r>
          </w:p>
        </w:tc>
        <w:tc>
          <w:tcPr>
            <w:tcW w:w="2160" w:type="dxa"/>
          </w:tcPr>
          <w:p w14:paraId="35727347" w14:textId="77777777" w:rsidR="00792E27" w:rsidRDefault="00792E27" w:rsidP="00852A72">
            <w:pPr>
              <w:pStyle w:val="Brdtekst1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Hirist.com</w:t>
            </w:r>
          </w:p>
        </w:tc>
        <w:tc>
          <w:tcPr>
            <w:tcW w:w="2070" w:type="dxa"/>
          </w:tcPr>
          <w:p w14:paraId="02BD41A4" w14:textId="77777777" w:rsidR="00792E27" w:rsidRDefault="00792E27" w:rsidP="00852A72">
            <w:pPr>
              <w:tabs>
                <w:tab w:val="clear" w:pos="0"/>
                <w:tab w:val="clear" w:pos="567"/>
                <w:tab w:val="clear" w:pos="8902"/>
              </w:tabs>
              <w:spacing w:after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Website</w:t>
            </w:r>
          </w:p>
        </w:tc>
        <w:tc>
          <w:tcPr>
            <w:tcW w:w="4616" w:type="dxa"/>
          </w:tcPr>
          <w:p w14:paraId="318BD1B3" w14:textId="77777777" w:rsidR="00792E27" w:rsidRDefault="00792E27" w:rsidP="00852A72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left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Search and Post requirement on Portal</w:t>
            </w:r>
          </w:p>
        </w:tc>
      </w:tr>
      <w:tr w:rsidR="00792E27" w14:paraId="77140E0D" w14:textId="77777777" w:rsidTr="00852A72">
        <w:trPr>
          <w:trHeight w:val="332"/>
        </w:trPr>
        <w:tc>
          <w:tcPr>
            <w:tcW w:w="805" w:type="dxa"/>
          </w:tcPr>
          <w:p w14:paraId="6717B1A8" w14:textId="77777777" w:rsidR="00792E27" w:rsidRDefault="00792E27" w:rsidP="00852A72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left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6</w:t>
            </w:r>
          </w:p>
        </w:tc>
        <w:tc>
          <w:tcPr>
            <w:tcW w:w="2160" w:type="dxa"/>
          </w:tcPr>
          <w:p w14:paraId="1307567F" w14:textId="77777777" w:rsidR="00792E27" w:rsidRDefault="00792E27" w:rsidP="00852A72">
            <w:pPr>
              <w:pStyle w:val="Brdtekst1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Internshala.com</w:t>
            </w:r>
          </w:p>
        </w:tc>
        <w:tc>
          <w:tcPr>
            <w:tcW w:w="2070" w:type="dxa"/>
          </w:tcPr>
          <w:p w14:paraId="1B8DFF29" w14:textId="77777777" w:rsidR="00792E27" w:rsidRDefault="00792E27" w:rsidP="00852A72">
            <w:pPr>
              <w:tabs>
                <w:tab w:val="clear" w:pos="0"/>
                <w:tab w:val="clear" w:pos="567"/>
                <w:tab w:val="clear" w:pos="8902"/>
              </w:tabs>
              <w:spacing w:after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Website</w:t>
            </w:r>
          </w:p>
        </w:tc>
        <w:tc>
          <w:tcPr>
            <w:tcW w:w="4616" w:type="dxa"/>
          </w:tcPr>
          <w:p w14:paraId="31828423" w14:textId="77777777" w:rsidR="00792E27" w:rsidRDefault="00792E27" w:rsidP="00852A72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left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Post job requirement on the </w:t>
            </w:r>
            <w:proofErr w:type="spellStart"/>
            <w:r>
              <w:rPr>
                <w:rFonts w:ascii="Calibri" w:hAnsi="Calibri" w:cs="Calibri"/>
                <w:lang w:val="en-US"/>
              </w:rPr>
              <w:t>Internshala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portal</w:t>
            </w:r>
          </w:p>
        </w:tc>
      </w:tr>
    </w:tbl>
    <w:p w14:paraId="48CA39D0" w14:textId="77777777" w:rsidR="00792E27" w:rsidRPr="00792E27" w:rsidRDefault="00792E27" w:rsidP="00792E27">
      <w:pPr>
        <w:pStyle w:val="Manchet"/>
        <w:rPr>
          <w:lang w:val="en-US"/>
        </w:rPr>
      </w:pPr>
    </w:p>
    <w:p w14:paraId="3FE39BE8" w14:textId="65BDAE6E" w:rsidR="004B653A" w:rsidRPr="006F7F68" w:rsidRDefault="003932F4" w:rsidP="00342116">
      <w:pPr>
        <w:pStyle w:val="Ov1nr"/>
        <w:rPr>
          <w:lang w:val="en-US"/>
        </w:rPr>
      </w:pPr>
      <w:bookmarkStart w:id="7" w:name="_Toc47964081"/>
      <w:r>
        <w:rPr>
          <w:lang w:val="en-US"/>
        </w:rPr>
        <w:lastRenderedPageBreak/>
        <w:t>Files &amp; Folders</w:t>
      </w:r>
      <w:bookmarkEnd w:id="4"/>
      <w:bookmarkEnd w:id="5"/>
      <w:bookmarkEnd w:id="7"/>
    </w:p>
    <w:p w14:paraId="19E0F97C" w14:textId="62BA8403" w:rsidR="004B653A" w:rsidRDefault="00EE25B5" w:rsidP="00124C5F">
      <w:pPr>
        <w:pStyle w:val="Ov2nr"/>
        <w:rPr>
          <w:lang w:val="en-US"/>
        </w:rPr>
      </w:pPr>
      <w:bookmarkStart w:id="8" w:name="_Toc47964082"/>
      <w:r>
        <w:rPr>
          <w:lang w:val="en-US"/>
        </w:rPr>
        <w:t>Inputs &amp; Formats</w:t>
      </w:r>
      <w:bookmarkEnd w:id="8"/>
    </w:p>
    <w:p w14:paraId="39E90F2E" w14:textId="56B18E87" w:rsidR="00EE25B5" w:rsidRDefault="00EE25B5" w:rsidP="00124C5F">
      <w:pPr>
        <w:pStyle w:val="Brdtekst1"/>
        <w:rPr>
          <w:b/>
          <w:bCs/>
          <w:lang w:val="en-US" w:eastAsia="en-US"/>
        </w:rPr>
      </w:pPr>
    </w:p>
    <w:tbl>
      <w:tblPr>
        <w:tblStyle w:val="TableGrid"/>
        <w:tblW w:w="8730" w:type="dxa"/>
        <w:tblInd w:w="535" w:type="dxa"/>
        <w:tblLayout w:type="fixed"/>
        <w:tblLook w:val="04A0" w:firstRow="1" w:lastRow="0" w:firstColumn="1" w:lastColumn="0" w:noHBand="0" w:noVBand="1"/>
      </w:tblPr>
      <w:tblGrid>
        <w:gridCol w:w="810"/>
        <w:gridCol w:w="2070"/>
        <w:gridCol w:w="5850"/>
      </w:tblGrid>
      <w:tr w:rsidR="000D7D35" w14:paraId="05A5374A" w14:textId="77777777" w:rsidTr="000D7D35">
        <w:trPr>
          <w:trHeight w:val="330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00"/>
            <w:hideMark/>
          </w:tcPr>
          <w:p w14:paraId="72E6613D" w14:textId="77777777" w:rsidR="000D7D35" w:rsidRDefault="000D7D35">
            <w:pPr>
              <w:tabs>
                <w:tab w:val="clear" w:pos="0"/>
                <w:tab w:val="clear" w:pos="567"/>
                <w:tab w:val="left" w:pos="720"/>
              </w:tabs>
              <w:spacing w:after="0"/>
              <w:jc w:val="left"/>
              <w:rPr>
                <w:rFonts w:ascii="Calibri" w:hAnsi="Calibri" w:cs="Calibri"/>
                <w:b/>
                <w:lang w:val="en-US" w:eastAsia="da-DK"/>
              </w:rPr>
            </w:pPr>
            <w:r>
              <w:rPr>
                <w:rFonts w:ascii="Calibri" w:hAnsi="Calibri" w:cs="Calibri"/>
                <w:b/>
                <w:lang w:val="en-US" w:eastAsia="da-DK"/>
              </w:rPr>
              <w:t>S. No.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00"/>
            <w:hideMark/>
          </w:tcPr>
          <w:p w14:paraId="0B2D58E6" w14:textId="77777777" w:rsidR="000D7D35" w:rsidRDefault="000D7D35">
            <w:pPr>
              <w:tabs>
                <w:tab w:val="clear" w:pos="0"/>
                <w:tab w:val="clear" w:pos="567"/>
                <w:tab w:val="left" w:pos="720"/>
              </w:tabs>
              <w:spacing w:after="0"/>
              <w:jc w:val="left"/>
              <w:rPr>
                <w:rFonts w:ascii="Calibri" w:hAnsi="Calibri" w:cs="Calibri"/>
                <w:b/>
                <w:lang w:val="en-US" w:eastAsia="da-DK"/>
              </w:rPr>
            </w:pPr>
            <w:r>
              <w:rPr>
                <w:rFonts w:ascii="Calibri" w:hAnsi="Calibri" w:cs="Calibri"/>
                <w:b/>
                <w:lang w:val="en-US" w:eastAsia="da-DK"/>
              </w:rPr>
              <w:t>Input Name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00"/>
            <w:hideMark/>
          </w:tcPr>
          <w:p w14:paraId="65B82D38" w14:textId="77777777" w:rsidR="000D7D35" w:rsidRDefault="000D7D35">
            <w:pPr>
              <w:tabs>
                <w:tab w:val="clear" w:pos="0"/>
                <w:tab w:val="clear" w:pos="567"/>
                <w:tab w:val="left" w:pos="720"/>
              </w:tabs>
              <w:spacing w:after="0"/>
              <w:jc w:val="left"/>
              <w:rPr>
                <w:rFonts w:ascii="Calibri" w:hAnsi="Calibri" w:cs="Calibri"/>
                <w:b/>
                <w:lang w:val="en-US" w:eastAsia="da-DK"/>
              </w:rPr>
            </w:pPr>
            <w:r>
              <w:rPr>
                <w:rFonts w:ascii="Calibri" w:hAnsi="Calibri" w:cs="Calibri"/>
                <w:b/>
                <w:lang w:val="en-US" w:eastAsia="da-DK"/>
              </w:rPr>
              <w:t>Purpose</w:t>
            </w:r>
          </w:p>
        </w:tc>
      </w:tr>
      <w:tr w:rsidR="000D7D35" w14:paraId="43B338B1" w14:textId="77777777" w:rsidTr="000D7D35">
        <w:trPr>
          <w:trHeight w:val="499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51CEB1" w14:textId="77777777" w:rsidR="000D7D35" w:rsidRDefault="000D7D35">
            <w:pPr>
              <w:tabs>
                <w:tab w:val="clear" w:pos="0"/>
                <w:tab w:val="clear" w:pos="567"/>
                <w:tab w:val="left" w:pos="720"/>
              </w:tabs>
              <w:spacing w:after="0"/>
              <w:jc w:val="left"/>
              <w:rPr>
                <w:rFonts w:ascii="Calibri" w:hAnsi="Calibri" w:cs="Calibri"/>
                <w:lang w:val="en-US" w:eastAsia="da-DK"/>
              </w:rPr>
            </w:pPr>
            <w:r>
              <w:rPr>
                <w:rFonts w:ascii="Calibri" w:hAnsi="Calibri" w:cs="Calibri"/>
                <w:lang w:val="en-US" w:eastAsia="da-DK"/>
              </w:rPr>
              <w:t>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73092F" w14:textId="15ECDE34" w:rsidR="000D7D35" w:rsidRDefault="000D7D35">
            <w:pPr>
              <w:pStyle w:val="Brdtekst1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Requirement Tracker 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B730D8" w14:textId="791D5D55" w:rsidR="000D7D35" w:rsidRDefault="000D7D35">
            <w:pPr>
              <w:tabs>
                <w:tab w:val="clear" w:pos="0"/>
                <w:tab w:val="clear" w:pos="567"/>
                <w:tab w:val="left" w:pos="720"/>
              </w:tabs>
              <w:spacing w:after="0"/>
              <w:rPr>
                <w:rFonts w:ascii="Calibri" w:hAnsi="Calibri" w:cs="Calibri"/>
                <w:lang w:val="en-US" w:eastAsia="da-DK"/>
              </w:rPr>
            </w:pPr>
            <w:r>
              <w:rPr>
                <w:rFonts w:ascii="Calibri" w:hAnsi="Calibri" w:cs="Calibri"/>
                <w:lang w:val="en-US" w:eastAsia="da-DK"/>
              </w:rPr>
              <w:t>Requirements to search for Candidates</w:t>
            </w:r>
          </w:p>
          <w:p w14:paraId="51D3D60D" w14:textId="77777777" w:rsidR="000D7D35" w:rsidRDefault="000D7D35" w:rsidP="003806A5">
            <w:pPr>
              <w:tabs>
                <w:tab w:val="clear" w:pos="0"/>
                <w:tab w:val="clear" w:pos="567"/>
                <w:tab w:val="left" w:pos="720"/>
              </w:tabs>
              <w:spacing w:after="0"/>
              <w:rPr>
                <w:rFonts w:ascii="Calibri" w:hAnsi="Calibri" w:cs="Calibri"/>
                <w:b/>
                <w:bCs/>
                <w:lang w:val="en-US" w:eastAsia="da-DK"/>
              </w:rPr>
            </w:pPr>
          </w:p>
          <w:p w14:paraId="31342259" w14:textId="0FA0CB57" w:rsidR="000D7D35" w:rsidRPr="003806A5" w:rsidRDefault="000D7D35" w:rsidP="003806A5">
            <w:pPr>
              <w:tabs>
                <w:tab w:val="clear" w:pos="0"/>
                <w:tab w:val="clear" w:pos="567"/>
                <w:tab w:val="left" w:pos="720"/>
              </w:tabs>
              <w:spacing w:after="0"/>
              <w:rPr>
                <w:rFonts w:ascii="Calibri" w:hAnsi="Calibri" w:cs="Calibri"/>
                <w:lang w:val="en-US" w:eastAsia="da-DK"/>
              </w:rPr>
            </w:pPr>
          </w:p>
        </w:tc>
      </w:tr>
      <w:tr w:rsidR="000D7D35" w14:paraId="2EE9E702" w14:textId="77777777" w:rsidTr="000D7D35">
        <w:trPr>
          <w:trHeight w:val="499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92B478" w14:textId="77777777" w:rsidR="000D7D35" w:rsidRDefault="000D7D35">
            <w:pPr>
              <w:tabs>
                <w:tab w:val="clear" w:pos="0"/>
                <w:tab w:val="clear" w:pos="567"/>
                <w:tab w:val="left" w:pos="720"/>
              </w:tabs>
              <w:spacing w:after="0"/>
              <w:jc w:val="left"/>
              <w:rPr>
                <w:rFonts w:ascii="Calibri" w:hAnsi="Calibri" w:cs="Calibri"/>
                <w:lang w:val="en-US" w:eastAsia="da-DK"/>
              </w:rPr>
            </w:pPr>
            <w:r>
              <w:rPr>
                <w:rFonts w:ascii="Calibri" w:hAnsi="Calibri" w:cs="Calibri"/>
                <w:lang w:val="en-US" w:eastAsia="da-DK"/>
              </w:rPr>
              <w:t>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223517" w14:textId="4D0344A4" w:rsidR="000D7D35" w:rsidRDefault="000D7D35">
            <w:pPr>
              <w:pStyle w:val="Brdtekst1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Candidate Tracker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5B7080" w14:textId="658D7BC7" w:rsidR="000D7D35" w:rsidRPr="003806A5" w:rsidRDefault="000D7D35" w:rsidP="003806A5">
            <w:pPr>
              <w:tabs>
                <w:tab w:val="clear" w:pos="0"/>
                <w:tab w:val="clear" w:pos="567"/>
                <w:tab w:val="left" w:pos="720"/>
              </w:tabs>
              <w:spacing w:after="0"/>
              <w:rPr>
                <w:rFonts w:ascii="Calibri" w:hAnsi="Calibri" w:cs="Calibri"/>
                <w:b/>
                <w:bCs/>
                <w:lang w:val="en-US" w:eastAsia="da-DK"/>
              </w:rPr>
            </w:pPr>
            <w:r>
              <w:rPr>
                <w:rFonts w:ascii="Calibri" w:hAnsi="Calibri" w:cs="Calibri"/>
                <w:lang w:val="en-US" w:eastAsia="da-DK"/>
              </w:rPr>
              <w:t>To maintain Candidate Details.</w:t>
            </w:r>
          </w:p>
        </w:tc>
      </w:tr>
      <w:tr w:rsidR="000D7D35" w14:paraId="57917B1C" w14:textId="77777777" w:rsidTr="000D7D35">
        <w:trPr>
          <w:trHeight w:val="499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500FEA" w14:textId="77777777" w:rsidR="000D7D35" w:rsidRDefault="000D7D35">
            <w:pPr>
              <w:tabs>
                <w:tab w:val="clear" w:pos="0"/>
                <w:tab w:val="clear" w:pos="567"/>
                <w:tab w:val="left" w:pos="720"/>
              </w:tabs>
              <w:spacing w:after="0"/>
              <w:jc w:val="left"/>
              <w:rPr>
                <w:rFonts w:ascii="Calibri" w:hAnsi="Calibri" w:cs="Calibri"/>
                <w:lang w:val="en-US" w:eastAsia="da-DK"/>
              </w:rPr>
            </w:pPr>
            <w:r>
              <w:rPr>
                <w:rFonts w:ascii="Calibri" w:hAnsi="Calibri" w:cs="Calibri"/>
                <w:lang w:val="en-US" w:eastAsia="da-DK"/>
              </w:rPr>
              <w:t>3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7F7C31" w14:textId="68A63A5A" w:rsidR="000D7D35" w:rsidRDefault="000D7D35" w:rsidP="00EA48C8">
            <w:pPr>
              <w:pStyle w:val="Brdtekst1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Job Description Document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7D3E57" w14:textId="747F9692" w:rsidR="000D7D35" w:rsidRDefault="000D7D35">
            <w:pPr>
              <w:tabs>
                <w:tab w:val="clear" w:pos="0"/>
                <w:tab w:val="clear" w:pos="567"/>
                <w:tab w:val="left" w:pos="720"/>
              </w:tabs>
              <w:spacing w:after="0"/>
              <w:rPr>
                <w:rFonts w:ascii="Calibri" w:hAnsi="Calibri" w:cs="Calibri"/>
                <w:lang w:val="en-US" w:eastAsia="da-DK"/>
              </w:rPr>
            </w:pPr>
            <w:r>
              <w:rPr>
                <w:rFonts w:ascii="Calibri" w:hAnsi="Calibri" w:cs="Calibri"/>
                <w:lang w:val="en-US" w:eastAsia="da-DK"/>
              </w:rPr>
              <w:t>Job Description to be updated on the websites while Posting a job</w:t>
            </w:r>
          </w:p>
          <w:p w14:paraId="78686AF8" w14:textId="77777777" w:rsidR="000D7D35" w:rsidRDefault="000D7D35" w:rsidP="003806A5">
            <w:pPr>
              <w:tabs>
                <w:tab w:val="clear" w:pos="0"/>
                <w:tab w:val="clear" w:pos="567"/>
                <w:tab w:val="left" w:pos="720"/>
              </w:tabs>
              <w:spacing w:after="0"/>
              <w:rPr>
                <w:rFonts w:ascii="Calibri" w:hAnsi="Calibri" w:cs="Calibri"/>
                <w:b/>
                <w:bCs/>
                <w:lang w:val="en-US" w:eastAsia="da-DK"/>
              </w:rPr>
            </w:pPr>
            <w:r>
              <w:rPr>
                <w:rFonts w:ascii="Calibri" w:hAnsi="Calibri" w:cs="Calibri"/>
                <w:b/>
                <w:bCs/>
                <w:lang w:val="en-US" w:eastAsia="da-DK"/>
              </w:rPr>
              <w:t xml:space="preserve">Note : </w:t>
            </w:r>
          </w:p>
          <w:p w14:paraId="75CC4B20" w14:textId="4699DB05" w:rsidR="000D7D35" w:rsidRDefault="000D7D35" w:rsidP="003806A5">
            <w:pPr>
              <w:tabs>
                <w:tab w:val="clear" w:pos="0"/>
                <w:tab w:val="clear" w:pos="567"/>
                <w:tab w:val="left" w:pos="720"/>
              </w:tabs>
              <w:spacing w:after="0"/>
              <w:rPr>
                <w:rFonts w:ascii="Calibri" w:hAnsi="Calibri" w:cs="Calibri"/>
                <w:lang w:val="en-US" w:eastAsia="da-DK"/>
              </w:rPr>
            </w:pPr>
            <w:r>
              <w:rPr>
                <w:rFonts w:ascii="Calibri" w:hAnsi="Calibri" w:cs="Calibri"/>
                <w:lang w:val="en-US" w:eastAsia="da-DK"/>
              </w:rPr>
              <w:t>Job Description files should be named with the position ID of the requirement</w:t>
            </w:r>
          </w:p>
        </w:tc>
      </w:tr>
      <w:tr w:rsidR="000D7D35" w14:paraId="7BFB6C20" w14:textId="77777777" w:rsidTr="000D7D35">
        <w:trPr>
          <w:trHeight w:val="499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2CB40C" w14:textId="77777777" w:rsidR="000D7D35" w:rsidRDefault="000D7D35">
            <w:pPr>
              <w:tabs>
                <w:tab w:val="clear" w:pos="0"/>
                <w:tab w:val="clear" w:pos="567"/>
                <w:tab w:val="left" w:pos="720"/>
              </w:tabs>
              <w:spacing w:after="0"/>
              <w:jc w:val="left"/>
              <w:rPr>
                <w:rFonts w:ascii="Calibri" w:hAnsi="Calibri" w:cs="Calibri"/>
                <w:lang w:val="en-US" w:eastAsia="da-DK"/>
              </w:rPr>
            </w:pPr>
            <w:r>
              <w:rPr>
                <w:rFonts w:ascii="Calibri" w:hAnsi="Calibri" w:cs="Calibri"/>
                <w:lang w:val="en-US" w:eastAsia="da-DK"/>
              </w:rPr>
              <w:t>4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03DFC9" w14:textId="16121C62" w:rsidR="000D7D35" w:rsidRDefault="000D7D35">
            <w:pPr>
              <w:pStyle w:val="Brdtekst1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Recruiter Mail And Standard Value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1030B6" w14:textId="70AD582A" w:rsidR="000D7D35" w:rsidRDefault="000D7D35">
            <w:pPr>
              <w:tabs>
                <w:tab w:val="clear" w:pos="0"/>
                <w:tab w:val="clear" w:pos="567"/>
                <w:tab w:val="left" w:pos="720"/>
              </w:tabs>
              <w:spacing w:after="0"/>
              <w:rPr>
                <w:rFonts w:ascii="Calibri" w:hAnsi="Calibri" w:cs="Calibri"/>
                <w:lang w:val="en-US" w:eastAsia="da-DK"/>
              </w:rPr>
            </w:pPr>
            <w:r>
              <w:rPr>
                <w:rFonts w:ascii="Calibri" w:hAnsi="Calibri" w:cs="Calibri"/>
                <w:lang w:val="en-US" w:eastAsia="da-DK"/>
              </w:rPr>
              <w:t>Details of the Recruiters and perks, Company Details required for posting the job</w:t>
            </w:r>
          </w:p>
          <w:p w14:paraId="60AD2166" w14:textId="42668668" w:rsidR="000D7D35" w:rsidRPr="003806A5" w:rsidRDefault="000D7D35">
            <w:pPr>
              <w:tabs>
                <w:tab w:val="clear" w:pos="0"/>
                <w:tab w:val="clear" w:pos="567"/>
                <w:tab w:val="left" w:pos="720"/>
              </w:tabs>
              <w:spacing w:after="0"/>
              <w:rPr>
                <w:rFonts w:ascii="Calibri" w:hAnsi="Calibri" w:cs="Calibri"/>
                <w:lang w:val="en-US" w:eastAsia="da-DK"/>
              </w:rPr>
            </w:pPr>
          </w:p>
        </w:tc>
      </w:tr>
    </w:tbl>
    <w:p w14:paraId="7C1048F7" w14:textId="77777777" w:rsidR="00997366" w:rsidRDefault="00997366" w:rsidP="00997366">
      <w:pPr>
        <w:rPr>
          <w:rFonts w:ascii="Calibri" w:hAnsi="Calibri" w:cs="Calibri"/>
        </w:rPr>
      </w:pPr>
    </w:p>
    <w:p w14:paraId="5B700540" w14:textId="2F1FE090" w:rsidR="00997366" w:rsidRDefault="00997366" w:rsidP="00997366">
      <w:pPr>
        <w:rPr>
          <w:rFonts w:ascii="Calibri" w:hAnsi="Calibri" w:cs="Calibri"/>
        </w:rPr>
      </w:pPr>
    </w:p>
    <w:p w14:paraId="74F6BF50" w14:textId="6BA7B3A2" w:rsidR="00DE3128" w:rsidRDefault="00DE3128" w:rsidP="00997366">
      <w:pPr>
        <w:rPr>
          <w:rFonts w:ascii="Calibri" w:hAnsi="Calibri" w:cs="Calibri"/>
        </w:rPr>
      </w:pPr>
    </w:p>
    <w:p w14:paraId="1BA33B79" w14:textId="763CD2B9" w:rsidR="00DE3128" w:rsidRDefault="00DE3128" w:rsidP="00997366">
      <w:pPr>
        <w:rPr>
          <w:rFonts w:ascii="Calibri" w:hAnsi="Calibri" w:cs="Calibri"/>
        </w:rPr>
      </w:pPr>
    </w:p>
    <w:p w14:paraId="166CF8FF" w14:textId="7DB47105" w:rsidR="00DE3128" w:rsidRDefault="00DE3128" w:rsidP="00997366">
      <w:pPr>
        <w:rPr>
          <w:rFonts w:ascii="Calibri" w:hAnsi="Calibri" w:cs="Calibri"/>
        </w:rPr>
      </w:pPr>
    </w:p>
    <w:p w14:paraId="0E60BD23" w14:textId="334155EA" w:rsidR="00DE3128" w:rsidRDefault="00DE3128" w:rsidP="00997366">
      <w:pPr>
        <w:rPr>
          <w:rFonts w:ascii="Calibri" w:hAnsi="Calibri" w:cs="Calibri"/>
        </w:rPr>
      </w:pPr>
    </w:p>
    <w:p w14:paraId="78D1A6F7" w14:textId="37857A22" w:rsidR="007A2562" w:rsidRDefault="00617314" w:rsidP="007A2562">
      <w:pPr>
        <w:pStyle w:val="Ov2nr"/>
        <w:numPr>
          <w:ilvl w:val="1"/>
          <w:numId w:val="23"/>
        </w:numPr>
        <w:rPr>
          <w:lang w:val="en-US"/>
        </w:rPr>
      </w:pPr>
      <w:bookmarkStart w:id="9" w:name="_Toc47964083"/>
      <w:r w:rsidRPr="00617314">
        <w:rPr>
          <w:lang w:val="en-US"/>
        </w:rPr>
        <w:t>Folder Structure (High Level)</w:t>
      </w:r>
      <w:bookmarkEnd w:id="9"/>
    </w:p>
    <w:p w14:paraId="16AB2F10" w14:textId="403941F1" w:rsidR="007A2562" w:rsidRDefault="007A2562" w:rsidP="007A2562">
      <w:pPr>
        <w:pStyle w:val="Brdtekst1"/>
        <w:rPr>
          <w:lang w:val="en-US" w:eastAsia="en-US"/>
        </w:rPr>
      </w:pPr>
    </w:p>
    <w:p w14:paraId="6FA39F2D" w14:textId="6FD3E9B4" w:rsidR="007A2562" w:rsidRDefault="007A2562" w:rsidP="007A2562">
      <w:pPr>
        <w:pStyle w:val="Brdtekst1"/>
        <w:rPr>
          <w:lang w:val="en-US" w:eastAsia="en-US"/>
        </w:rPr>
      </w:pPr>
      <w:r>
        <w:rPr>
          <w:lang w:val="en-US" w:eastAsia="en-US"/>
        </w:rPr>
        <w:t xml:space="preserve">Folders for HR Scouring are hosted on : 10.56.158.25 &gt; Share&gt; </w:t>
      </w:r>
      <w:proofErr w:type="spellStart"/>
      <w:r>
        <w:rPr>
          <w:lang w:val="en-US" w:eastAsia="en-US"/>
        </w:rPr>
        <w:t>HR_Sourcing</w:t>
      </w:r>
      <w:proofErr w:type="spellEnd"/>
      <w:r>
        <w:rPr>
          <w:lang w:val="en-US" w:eastAsia="en-US"/>
        </w:rPr>
        <w:t xml:space="preserve"> &gt;</w:t>
      </w:r>
    </w:p>
    <w:p w14:paraId="2FB982CC" w14:textId="33559F1F" w:rsidR="007A2562" w:rsidRPr="007A2562" w:rsidRDefault="007A2562" w:rsidP="007A2562">
      <w:pPr>
        <w:pStyle w:val="Brdtekst1"/>
        <w:rPr>
          <w:lang w:val="en-US" w:eastAsia="en-US"/>
        </w:rPr>
      </w:pPr>
      <w:r>
        <w:rPr>
          <w:lang w:val="en-US" w:eastAsia="en-US"/>
        </w:rPr>
        <w:t>Below is the screenshot of folders.</w:t>
      </w:r>
    </w:p>
    <w:p w14:paraId="7DFBF4F4" w14:textId="77777777" w:rsidR="00617314" w:rsidRDefault="00617314" w:rsidP="00617314">
      <w:pPr>
        <w:pStyle w:val="Brdtekst1"/>
        <w:jc w:val="center"/>
        <w:rPr>
          <w:lang w:val="en-US" w:eastAsia="en-US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5F128C8" wp14:editId="4FB6491C">
            <wp:extent cx="5133975" cy="17809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lderStruc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669" cy="180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B5D1" w14:textId="7E15132B" w:rsidR="00DE3128" w:rsidRDefault="00DE3128" w:rsidP="00997366">
      <w:pPr>
        <w:rPr>
          <w:rFonts w:ascii="Calibri" w:hAnsi="Calibri" w:cs="Calibri"/>
        </w:rPr>
      </w:pPr>
    </w:p>
    <w:p w14:paraId="098D5D66" w14:textId="3A90B4B4" w:rsidR="00DE3128" w:rsidRDefault="00DE3128" w:rsidP="00997366">
      <w:pPr>
        <w:rPr>
          <w:rFonts w:ascii="Calibri" w:hAnsi="Calibri" w:cs="Calibri"/>
        </w:rPr>
      </w:pPr>
    </w:p>
    <w:p w14:paraId="5C7137D4" w14:textId="77777777" w:rsidR="00DE3128" w:rsidRDefault="00DE3128" w:rsidP="00997366">
      <w:pPr>
        <w:rPr>
          <w:rFonts w:ascii="Calibri" w:hAnsi="Calibri" w:cs="Calibri"/>
        </w:rPr>
      </w:pPr>
    </w:p>
    <w:p w14:paraId="3D2B6571" w14:textId="51655548" w:rsidR="00617314" w:rsidRPr="00617314" w:rsidRDefault="00EE25B5" w:rsidP="00617314">
      <w:pPr>
        <w:pStyle w:val="Ov2nr"/>
        <w:rPr>
          <w:lang w:val="en-US"/>
        </w:rPr>
      </w:pPr>
      <w:bookmarkStart w:id="10" w:name="_Toc47964084"/>
      <w:r w:rsidRPr="00124C5F">
        <w:rPr>
          <w:lang w:val="en-US"/>
        </w:rPr>
        <w:t>Configuration</w:t>
      </w:r>
      <w:bookmarkEnd w:id="10"/>
      <w:r w:rsidR="007A2562">
        <w:rPr>
          <w:lang w:val="en-US"/>
        </w:rPr>
        <w:t xml:space="preserve"> </w:t>
      </w:r>
    </w:p>
    <w:p w14:paraId="465B200C" w14:textId="4DFBE1B4" w:rsidR="00DE3128" w:rsidRPr="00DE3128" w:rsidRDefault="00C67EFE" w:rsidP="00DE3128">
      <w:pPr>
        <w:pStyle w:val="Brdtekst1"/>
        <w:rPr>
          <w:lang w:val="en-US" w:eastAsia="en-US"/>
        </w:rPr>
      </w:pPr>
      <w:r>
        <w:rPr>
          <w:lang w:val="en-US" w:eastAsia="en-US"/>
        </w:rPr>
        <w:t xml:space="preserve">          </w:t>
      </w:r>
      <w:r w:rsidR="00DE3128">
        <w:rPr>
          <w:noProof/>
          <w:lang w:val="en-IN" w:eastAsia="en-IN"/>
        </w:rPr>
        <w:drawing>
          <wp:inline distT="0" distB="0" distL="0" distR="0" wp14:anchorId="6598CAF5" wp14:editId="73CF0C69">
            <wp:extent cx="5029310" cy="15468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nfig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67"/>
                    <a:stretch/>
                  </pic:blipFill>
                  <pic:spPr bwMode="auto">
                    <a:xfrm>
                      <a:off x="0" y="0"/>
                      <a:ext cx="5029310" cy="1546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B1FED4" w14:textId="55877B15" w:rsidR="007A2562" w:rsidRDefault="00CB1527" w:rsidP="00124C5F">
      <w:pPr>
        <w:pStyle w:val="Brdtekst1"/>
        <w:rPr>
          <w:lang w:val="en-US" w:eastAsia="en-US"/>
        </w:rPr>
      </w:pPr>
      <w:r>
        <w:rPr>
          <w:lang w:val="en-US" w:eastAsia="en-US"/>
        </w:rPr>
        <w:tab/>
      </w:r>
      <w:r w:rsidR="007A2562">
        <w:rPr>
          <w:lang w:val="en-US" w:eastAsia="en-US"/>
        </w:rPr>
        <w:t>Configuration folder consists of Following files</w:t>
      </w:r>
    </w:p>
    <w:p w14:paraId="4B9EBEDC" w14:textId="77777777" w:rsidR="007A2562" w:rsidRDefault="007A2562" w:rsidP="00124C5F">
      <w:pPr>
        <w:pStyle w:val="Brdtekst1"/>
        <w:rPr>
          <w:lang w:val="en-US" w:eastAsia="en-US"/>
        </w:rPr>
      </w:pPr>
      <w:r>
        <w:rPr>
          <w:lang w:val="en-US" w:eastAsia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5691"/>
      </w:tblGrid>
      <w:tr w:rsidR="007A2562" w14:paraId="5FC3E6E5" w14:textId="77777777" w:rsidTr="007A2562">
        <w:trPr>
          <w:trHeight w:val="260"/>
        </w:trPr>
        <w:tc>
          <w:tcPr>
            <w:tcW w:w="3325" w:type="dxa"/>
            <w:shd w:val="clear" w:color="auto" w:fill="FFC000"/>
          </w:tcPr>
          <w:p w14:paraId="253C045A" w14:textId="1B670CC6" w:rsidR="007A2562" w:rsidRPr="007A2562" w:rsidRDefault="007A2562" w:rsidP="00124C5F">
            <w:pPr>
              <w:pStyle w:val="Brdtekst1"/>
              <w:rPr>
                <w:b/>
                <w:bCs/>
                <w:color w:val="FFFFFF" w:themeColor="background1"/>
                <w:sz w:val="24"/>
                <w:szCs w:val="24"/>
                <w:lang w:val="en-US" w:eastAsia="en-US"/>
              </w:rPr>
            </w:pPr>
            <w:r w:rsidRPr="007A2562">
              <w:rPr>
                <w:b/>
                <w:bCs/>
                <w:color w:val="FFFFFF" w:themeColor="background1"/>
                <w:sz w:val="24"/>
                <w:szCs w:val="24"/>
                <w:lang w:val="en-US" w:eastAsia="en-US"/>
              </w:rPr>
              <w:t>File Name</w:t>
            </w:r>
          </w:p>
        </w:tc>
        <w:tc>
          <w:tcPr>
            <w:tcW w:w="5691" w:type="dxa"/>
            <w:shd w:val="clear" w:color="auto" w:fill="FFC000"/>
          </w:tcPr>
          <w:p w14:paraId="0A7FB15D" w14:textId="0E821BBE" w:rsidR="007A2562" w:rsidRPr="007A2562" w:rsidRDefault="007A2562" w:rsidP="00124C5F">
            <w:pPr>
              <w:pStyle w:val="Brdtekst1"/>
              <w:rPr>
                <w:b/>
                <w:bCs/>
                <w:color w:val="FFFFFF" w:themeColor="background1"/>
                <w:sz w:val="24"/>
                <w:szCs w:val="24"/>
                <w:lang w:val="en-US" w:eastAsia="en-US"/>
              </w:rPr>
            </w:pPr>
            <w:r w:rsidRPr="007A2562">
              <w:rPr>
                <w:b/>
                <w:bCs/>
                <w:color w:val="FFFFFF" w:themeColor="background1"/>
                <w:sz w:val="24"/>
                <w:szCs w:val="24"/>
                <w:lang w:val="en-US" w:eastAsia="en-US"/>
              </w:rPr>
              <w:t>Description</w:t>
            </w:r>
          </w:p>
        </w:tc>
      </w:tr>
      <w:tr w:rsidR="007A2562" w14:paraId="57AB1B90" w14:textId="77777777" w:rsidTr="007A2562">
        <w:tc>
          <w:tcPr>
            <w:tcW w:w="3325" w:type="dxa"/>
          </w:tcPr>
          <w:p w14:paraId="797DBC2D" w14:textId="7A3593B4" w:rsidR="007A2562" w:rsidRDefault="007A2562" w:rsidP="00124C5F">
            <w:pPr>
              <w:pStyle w:val="Brdtekst1"/>
              <w:rPr>
                <w:lang w:val="en-US" w:eastAsia="en-US"/>
              </w:rPr>
            </w:pPr>
            <w:r>
              <w:rPr>
                <w:lang w:val="en-US" w:eastAsia="en-US"/>
              </w:rPr>
              <w:t>Config.xlsx</w:t>
            </w:r>
          </w:p>
        </w:tc>
        <w:tc>
          <w:tcPr>
            <w:tcW w:w="5691" w:type="dxa"/>
          </w:tcPr>
          <w:p w14:paraId="67A8F425" w14:textId="24A7562A" w:rsidR="007A2562" w:rsidRDefault="007A2562" w:rsidP="00124C5F">
            <w:pPr>
              <w:pStyle w:val="Brdtekst1"/>
              <w:rPr>
                <w:lang w:val="en-US" w:eastAsia="en-US"/>
              </w:rPr>
            </w:pPr>
            <w:r>
              <w:rPr>
                <w:lang w:val="en-US" w:eastAsia="en-US"/>
              </w:rPr>
              <w:t>Configuration file with details of connection string, Email ( Status emails ) etc.</w:t>
            </w:r>
          </w:p>
        </w:tc>
      </w:tr>
      <w:tr w:rsidR="007A2562" w14:paraId="56D91B7B" w14:textId="77777777" w:rsidTr="007A2562">
        <w:tc>
          <w:tcPr>
            <w:tcW w:w="3325" w:type="dxa"/>
          </w:tcPr>
          <w:p w14:paraId="5A4D4145" w14:textId="1305BD05" w:rsidR="007A2562" w:rsidRDefault="007A2562" w:rsidP="00124C5F">
            <w:pPr>
              <w:pStyle w:val="Brdtekst1"/>
              <w:rPr>
                <w:lang w:val="en-US" w:eastAsia="en-US"/>
              </w:rPr>
            </w:pPr>
            <w:r>
              <w:rPr>
                <w:lang w:val="en-US" w:eastAsia="en-US"/>
              </w:rPr>
              <w:t>Consolidated Candidate Tracker &amp; Consolidated Requirement Tracker</w:t>
            </w:r>
          </w:p>
        </w:tc>
        <w:tc>
          <w:tcPr>
            <w:tcW w:w="5691" w:type="dxa"/>
          </w:tcPr>
          <w:p w14:paraId="60CDEBBA" w14:textId="00052FBF" w:rsidR="007A2562" w:rsidRDefault="007A2562" w:rsidP="00124C5F">
            <w:pPr>
              <w:pStyle w:val="Brdtekst1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Template file for generating consolidated </w:t>
            </w:r>
            <w:proofErr w:type="spellStart"/>
            <w:r>
              <w:rPr>
                <w:lang w:val="en-US" w:eastAsia="en-US"/>
              </w:rPr>
              <w:t>Condidate</w:t>
            </w:r>
            <w:proofErr w:type="spellEnd"/>
            <w:r>
              <w:rPr>
                <w:lang w:val="en-US" w:eastAsia="en-US"/>
              </w:rPr>
              <w:t xml:space="preserve"> and Requirement Trackers</w:t>
            </w:r>
          </w:p>
        </w:tc>
      </w:tr>
      <w:tr w:rsidR="007A2562" w14:paraId="354095F7" w14:textId="77777777" w:rsidTr="007A2562">
        <w:tc>
          <w:tcPr>
            <w:tcW w:w="3325" w:type="dxa"/>
          </w:tcPr>
          <w:p w14:paraId="62002083" w14:textId="2AA012D1" w:rsidR="007A2562" w:rsidRDefault="007A2562" w:rsidP="00124C5F">
            <w:pPr>
              <w:pStyle w:val="Brdtekst1"/>
              <w:rPr>
                <w:lang w:val="en-US" w:eastAsia="en-US"/>
              </w:rPr>
            </w:pPr>
            <w:r>
              <w:rPr>
                <w:lang w:val="en-US" w:eastAsia="en-US"/>
              </w:rPr>
              <w:t>Requirement Mail and Standard Value</w:t>
            </w:r>
          </w:p>
        </w:tc>
        <w:tc>
          <w:tcPr>
            <w:tcW w:w="5691" w:type="dxa"/>
          </w:tcPr>
          <w:p w14:paraId="39EC31D5" w14:textId="12E94E21" w:rsidR="007A2562" w:rsidRDefault="007A2562" w:rsidP="00124C5F">
            <w:pPr>
              <w:pStyle w:val="Brdtekst1"/>
              <w:rPr>
                <w:lang w:val="en-US" w:eastAsia="en-US"/>
              </w:rPr>
            </w:pPr>
            <w:r>
              <w:rPr>
                <w:lang w:val="en-US" w:eastAsia="en-US"/>
              </w:rPr>
              <w:t>Email of recruiters and Standard values for Bot reference.</w:t>
            </w:r>
          </w:p>
        </w:tc>
      </w:tr>
    </w:tbl>
    <w:p w14:paraId="4989A780" w14:textId="08FC2186" w:rsidR="007A2562" w:rsidRDefault="007A2562" w:rsidP="00124C5F">
      <w:pPr>
        <w:pStyle w:val="Brdtekst1"/>
        <w:rPr>
          <w:lang w:val="en-US" w:eastAsia="en-US"/>
        </w:rPr>
      </w:pPr>
    </w:p>
    <w:p w14:paraId="6185A09D" w14:textId="77777777" w:rsidR="007A2562" w:rsidRDefault="007A2562" w:rsidP="00124C5F">
      <w:pPr>
        <w:pStyle w:val="Brdtekst1"/>
        <w:rPr>
          <w:lang w:val="en-US" w:eastAsia="en-US"/>
        </w:rPr>
      </w:pPr>
    </w:p>
    <w:p w14:paraId="12FD4978" w14:textId="2089CCE1" w:rsidR="00124C5F" w:rsidRPr="00124C5F" w:rsidRDefault="00CB1527" w:rsidP="00124C5F">
      <w:pPr>
        <w:pStyle w:val="Brdtekst1"/>
        <w:rPr>
          <w:lang w:val="en-US" w:eastAsia="en-US"/>
        </w:rPr>
      </w:pPr>
      <w:r>
        <w:rPr>
          <w:lang w:val="en-US" w:eastAsia="en-US"/>
        </w:rPr>
        <w:tab/>
      </w:r>
    </w:p>
    <w:p w14:paraId="58962383" w14:textId="77777777" w:rsidR="001C7E74" w:rsidRPr="001C7E74" w:rsidRDefault="001C7E74" w:rsidP="001C7E74">
      <w:pPr>
        <w:pStyle w:val="ListParagraph"/>
        <w:numPr>
          <w:ilvl w:val="0"/>
          <w:numId w:val="6"/>
        </w:numPr>
        <w:tabs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</w:tabs>
        <w:spacing w:before="60" w:line="280" w:lineRule="atLeast"/>
        <w:jc w:val="left"/>
        <w:rPr>
          <w:vanish/>
          <w:lang w:val="en-US" w:eastAsia="da-DK"/>
        </w:rPr>
      </w:pPr>
    </w:p>
    <w:p w14:paraId="4A2C7FE9" w14:textId="77777777" w:rsidR="001C7E74" w:rsidRPr="001C7E74" w:rsidRDefault="001C7E74" w:rsidP="001C7E74">
      <w:pPr>
        <w:pStyle w:val="ListParagraph"/>
        <w:numPr>
          <w:ilvl w:val="0"/>
          <w:numId w:val="6"/>
        </w:numPr>
        <w:tabs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</w:tabs>
        <w:spacing w:before="60" w:line="280" w:lineRule="atLeast"/>
        <w:jc w:val="left"/>
        <w:rPr>
          <w:vanish/>
          <w:lang w:val="en-US" w:eastAsia="da-DK"/>
        </w:rPr>
      </w:pPr>
    </w:p>
    <w:p w14:paraId="30B8D88B" w14:textId="77777777" w:rsidR="001C7E74" w:rsidRPr="001C7E74" w:rsidRDefault="001C7E74" w:rsidP="001C7E74">
      <w:pPr>
        <w:pStyle w:val="ListParagraph"/>
        <w:numPr>
          <w:ilvl w:val="1"/>
          <w:numId w:val="6"/>
        </w:numPr>
        <w:tabs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</w:tabs>
        <w:spacing w:before="60" w:line="280" w:lineRule="atLeast"/>
        <w:jc w:val="left"/>
        <w:rPr>
          <w:vanish/>
          <w:lang w:val="en-US" w:eastAsia="da-DK"/>
        </w:rPr>
      </w:pPr>
    </w:p>
    <w:p w14:paraId="56B5238F" w14:textId="77777777" w:rsidR="001C7E74" w:rsidRPr="001C7E74" w:rsidRDefault="001C7E74" w:rsidP="001C7E74">
      <w:pPr>
        <w:pStyle w:val="ListParagraph"/>
        <w:numPr>
          <w:ilvl w:val="1"/>
          <w:numId w:val="6"/>
        </w:numPr>
        <w:tabs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</w:tabs>
        <w:spacing w:before="60" w:line="280" w:lineRule="atLeast"/>
        <w:jc w:val="left"/>
        <w:rPr>
          <w:vanish/>
          <w:lang w:val="en-US" w:eastAsia="da-DK"/>
        </w:rPr>
      </w:pPr>
    </w:p>
    <w:p w14:paraId="4630EA31" w14:textId="09655519" w:rsidR="00A63EDA" w:rsidRPr="00DE3128" w:rsidRDefault="00803AD4" w:rsidP="00DE3128">
      <w:pPr>
        <w:pStyle w:val="Ind3nr"/>
        <w:rPr>
          <w:lang w:val="en-US"/>
        </w:rPr>
      </w:pPr>
      <w:r w:rsidRPr="00C719DE">
        <w:rPr>
          <w:b/>
          <w:bCs/>
          <w:lang w:val="en-US"/>
        </w:rPr>
        <w:t>Configuration</w:t>
      </w:r>
      <w:r>
        <w:rPr>
          <w:b/>
          <w:bCs/>
          <w:lang w:val="en-US"/>
        </w:rPr>
        <w:t xml:space="preserve"> Fi</w:t>
      </w:r>
      <w:r w:rsidR="00C67EFE">
        <w:rPr>
          <w:b/>
          <w:bCs/>
          <w:lang w:val="en-US"/>
        </w:rPr>
        <w:t>le</w:t>
      </w:r>
      <w:r w:rsidR="00DE3128">
        <w:rPr>
          <w:noProof/>
          <w:lang w:val="en-IN" w:eastAsia="en-IN"/>
        </w:rPr>
        <w:drawing>
          <wp:inline distT="0" distB="0" distL="0" distR="0" wp14:anchorId="1D792937" wp14:editId="19DAEB98">
            <wp:extent cx="4686300" cy="5715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onfig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3816" w14:textId="54E7B9DA" w:rsidR="00A63EDA" w:rsidRPr="00D12A0E" w:rsidRDefault="00A63EDA" w:rsidP="006765FA">
      <w:pPr>
        <w:pStyle w:val="Brdtekst1"/>
        <w:rPr>
          <w:b/>
          <w:bCs/>
          <w:u w:val="single"/>
          <w:lang w:val="en-US" w:eastAsia="en-US"/>
        </w:rPr>
      </w:pPr>
      <w:r w:rsidRPr="00D12A0E">
        <w:rPr>
          <w:b/>
          <w:bCs/>
          <w:u w:val="single"/>
          <w:lang w:val="en-US" w:eastAsia="en-US"/>
        </w:rPr>
        <w:t xml:space="preserve">Note: </w:t>
      </w:r>
    </w:p>
    <w:p w14:paraId="08992743" w14:textId="77777777" w:rsidR="00617314" w:rsidRPr="00617314" w:rsidRDefault="00DE3128" w:rsidP="00DE3128">
      <w:pPr>
        <w:pStyle w:val="Brdtekst1"/>
        <w:numPr>
          <w:ilvl w:val="0"/>
          <w:numId w:val="20"/>
        </w:numPr>
        <w:rPr>
          <w:b/>
          <w:bCs/>
          <w:u w:val="single"/>
          <w:lang w:val="en-US" w:eastAsia="en-US"/>
        </w:rPr>
      </w:pPr>
      <w:r>
        <w:rPr>
          <w:lang w:val="en-US" w:eastAsia="en-US"/>
        </w:rPr>
        <w:t>Contains all Default values like DB Connection String, Mail ID’s</w:t>
      </w:r>
    </w:p>
    <w:p w14:paraId="60912F7A" w14:textId="290FBFCA" w:rsidR="00A63EDA" w:rsidRPr="001C7E74" w:rsidRDefault="00617314" w:rsidP="00DE3128">
      <w:pPr>
        <w:pStyle w:val="Brdtekst1"/>
        <w:numPr>
          <w:ilvl w:val="0"/>
          <w:numId w:val="20"/>
        </w:numPr>
        <w:rPr>
          <w:b/>
          <w:bCs/>
          <w:u w:val="single"/>
          <w:lang w:val="en-US" w:eastAsia="en-US"/>
        </w:rPr>
      </w:pPr>
      <w:r>
        <w:rPr>
          <w:lang w:val="en-US" w:eastAsia="en-US"/>
        </w:rPr>
        <w:t>Email Id is used to Trigger status emails</w:t>
      </w:r>
      <w:r w:rsidR="00A63EDA" w:rsidRPr="001C7E74">
        <w:rPr>
          <w:lang w:val="en-US" w:eastAsia="en-US"/>
        </w:rPr>
        <w:t>.</w:t>
      </w:r>
    </w:p>
    <w:p w14:paraId="06A34ADF" w14:textId="1CF36780" w:rsidR="00262C9B" w:rsidRDefault="00262C9B" w:rsidP="00262C9B">
      <w:pPr>
        <w:pStyle w:val="Brdtekst1"/>
        <w:jc w:val="right"/>
        <w:rPr>
          <w:noProof/>
          <w:lang w:val="en-IN" w:eastAsia="en-IN"/>
        </w:rPr>
      </w:pPr>
    </w:p>
    <w:p w14:paraId="008FEE3A" w14:textId="77777777" w:rsidR="00C719DE" w:rsidRPr="00C719DE" w:rsidRDefault="00C719DE" w:rsidP="00C719DE">
      <w:pPr>
        <w:pStyle w:val="ListParagraph"/>
        <w:numPr>
          <w:ilvl w:val="1"/>
          <w:numId w:val="6"/>
        </w:numPr>
        <w:tabs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</w:tabs>
        <w:spacing w:before="60" w:line="280" w:lineRule="atLeast"/>
        <w:jc w:val="left"/>
        <w:rPr>
          <w:vanish/>
          <w:lang w:val="en-US" w:eastAsia="da-DK"/>
        </w:rPr>
      </w:pPr>
    </w:p>
    <w:p w14:paraId="1B69B392" w14:textId="77777777" w:rsidR="005A7FC3" w:rsidRPr="005A7FC3" w:rsidRDefault="005A7FC3" w:rsidP="005A7FC3">
      <w:pPr>
        <w:pStyle w:val="ListParagraph"/>
        <w:numPr>
          <w:ilvl w:val="0"/>
          <w:numId w:val="13"/>
        </w:numPr>
        <w:tabs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</w:tabs>
        <w:spacing w:before="60" w:line="280" w:lineRule="atLeast"/>
        <w:jc w:val="left"/>
        <w:rPr>
          <w:vanish/>
          <w:lang w:val="en-US" w:eastAsia="da-DK"/>
        </w:rPr>
      </w:pPr>
    </w:p>
    <w:p w14:paraId="308B47BD" w14:textId="77777777" w:rsidR="005A7FC3" w:rsidRPr="005A7FC3" w:rsidRDefault="005A7FC3" w:rsidP="005A7FC3">
      <w:pPr>
        <w:pStyle w:val="ListParagraph"/>
        <w:numPr>
          <w:ilvl w:val="1"/>
          <w:numId w:val="13"/>
        </w:numPr>
        <w:tabs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</w:tabs>
        <w:spacing w:before="60" w:line="280" w:lineRule="atLeast"/>
        <w:jc w:val="left"/>
        <w:rPr>
          <w:vanish/>
          <w:lang w:val="en-US" w:eastAsia="da-DK"/>
        </w:rPr>
      </w:pPr>
    </w:p>
    <w:p w14:paraId="7C8E5BC2" w14:textId="77777777" w:rsidR="005A7FC3" w:rsidRPr="005A7FC3" w:rsidRDefault="005A7FC3" w:rsidP="005A7FC3">
      <w:pPr>
        <w:pStyle w:val="ListParagraph"/>
        <w:numPr>
          <w:ilvl w:val="1"/>
          <w:numId w:val="13"/>
        </w:numPr>
        <w:tabs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</w:tabs>
        <w:spacing w:before="60" w:line="280" w:lineRule="atLeast"/>
        <w:jc w:val="left"/>
        <w:rPr>
          <w:vanish/>
          <w:lang w:val="en-US" w:eastAsia="da-DK"/>
        </w:rPr>
      </w:pPr>
    </w:p>
    <w:p w14:paraId="14128755" w14:textId="3F0938A3" w:rsidR="00CB1527" w:rsidRDefault="00CB1527" w:rsidP="002E62F8">
      <w:pPr>
        <w:pStyle w:val="Ov2nr"/>
        <w:rPr>
          <w:lang w:val="en-US"/>
        </w:rPr>
      </w:pPr>
      <w:bookmarkStart w:id="11" w:name="_Toc47964085"/>
      <w:r w:rsidRPr="00CB1527">
        <w:rPr>
          <w:lang w:val="en-US"/>
        </w:rPr>
        <w:t>Input</w:t>
      </w:r>
      <w:r w:rsidR="00617314">
        <w:rPr>
          <w:lang w:val="en-US"/>
        </w:rPr>
        <w:t xml:space="preserve"> ( Desktop Tracker )</w:t>
      </w:r>
      <w:bookmarkEnd w:id="11"/>
    </w:p>
    <w:p w14:paraId="16341CB1" w14:textId="3F72CF7C" w:rsidR="00617314" w:rsidRDefault="005A7FC3" w:rsidP="00617314">
      <w:pPr>
        <w:pStyle w:val="Ind1nr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</w:t>
      </w:r>
      <w:r w:rsidR="007A2562">
        <w:rPr>
          <w:lang w:val="en-US"/>
        </w:rPr>
        <w:t xml:space="preserve">Input folder/Desktop Tracker : </w:t>
      </w:r>
      <w:r>
        <w:rPr>
          <w:lang w:val="en-US"/>
        </w:rPr>
        <w:t xml:space="preserve">  </w:t>
      </w:r>
      <w:r w:rsidR="00CB1527">
        <w:rPr>
          <w:lang w:val="en-US"/>
        </w:rPr>
        <w:t xml:space="preserve">This folder has subfolders with name of each </w:t>
      </w:r>
      <w:r w:rsidR="00205910">
        <w:rPr>
          <w:lang w:val="en-US"/>
        </w:rPr>
        <w:t>Recruite</w:t>
      </w:r>
      <w:r w:rsidR="00617314">
        <w:rPr>
          <w:lang w:val="en-US"/>
        </w:rPr>
        <w:t>r</w:t>
      </w:r>
    </w:p>
    <w:p w14:paraId="27DFA7FD" w14:textId="72299642" w:rsidR="00CB1527" w:rsidRPr="00617314" w:rsidRDefault="00617314" w:rsidP="00617314">
      <w:pPr>
        <w:pStyle w:val="Ind1nr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 xml:space="preserve">       </w:t>
      </w:r>
      <w:r>
        <w:rPr>
          <w:noProof/>
          <w:lang w:val="en-IN" w:eastAsia="en-IN"/>
        </w:rPr>
        <w:drawing>
          <wp:inline distT="0" distB="0" distL="0" distR="0" wp14:anchorId="363A0970" wp14:editId="6B88ED12">
            <wp:extent cx="4448796" cy="8954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ktopTrack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527" w:rsidRPr="00617314">
        <w:rPr>
          <w:lang w:val="en-US"/>
        </w:rPr>
        <w:tab/>
      </w:r>
      <w:r w:rsidR="00CB1527" w:rsidRPr="00617314">
        <w:rPr>
          <w:lang w:val="en-US"/>
        </w:rPr>
        <w:tab/>
        <w:t xml:space="preserve">      </w:t>
      </w:r>
    </w:p>
    <w:p w14:paraId="49535429" w14:textId="6AD28A66" w:rsidR="00C719DE" w:rsidRDefault="00CB1527" w:rsidP="00C719DE">
      <w:pPr>
        <w:pStyle w:val="Ind1nr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 xml:space="preserve">    </w:t>
      </w:r>
    </w:p>
    <w:p w14:paraId="4AFC5318" w14:textId="2DB68A10" w:rsidR="00A337D6" w:rsidRPr="00A337D6" w:rsidRDefault="00617314" w:rsidP="00A337D6">
      <w:pPr>
        <w:pStyle w:val="Ind3nr"/>
        <w:rPr>
          <w:b/>
          <w:bCs/>
          <w:u w:val="single"/>
          <w:lang w:val="en-US"/>
        </w:rPr>
      </w:pPr>
      <w:r>
        <w:rPr>
          <w:b/>
        </w:rPr>
        <w:t xml:space="preserve">  Recuiter Folder (</w:t>
      </w:r>
      <w:r w:rsidR="00A37FBD">
        <w:rPr>
          <w:b/>
        </w:rPr>
        <w:t xml:space="preserve">  </w:t>
      </w:r>
      <w:r w:rsidR="002E62F8" w:rsidRPr="00205910">
        <w:rPr>
          <w:b/>
        </w:rPr>
        <w:t xml:space="preserve"> </w:t>
      </w:r>
      <w:r w:rsidR="00205910" w:rsidRPr="00205910">
        <w:rPr>
          <w:b/>
          <w:lang w:val="en-US"/>
        </w:rPr>
        <w:t>1_DesktopTracker</w:t>
      </w:r>
      <w:r w:rsidR="00205910" w:rsidRPr="00617314">
        <w:rPr>
          <w:b/>
          <w:bCs/>
          <w:lang w:val="en-US"/>
        </w:rPr>
        <w:t xml:space="preserve"> </w:t>
      </w:r>
      <w:r w:rsidR="003D0D7B" w:rsidRPr="00617314">
        <w:rPr>
          <w:b/>
          <w:bCs/>
          <w:lang w:val="en-US"/>
        </w:rPr>
        <w:t xml:space="preserve">&gt; </w:t>
      </w:r>
      <w:r w:rsidR="00205910" w:rsidRPr="00617314">
        <w:rPr>
          <w:b/>
          <w:bCs/>
          <w:lang w:val="en-US"/>
        </w:rPr>
        <w:t>Vinod</w:t>
      </w:r>
      <w:r w:rsidRPr="00617314">
        <w:rPr>
          <w:b/>
          <w:bCs/>
          <w:lang w:val="en-US"/>
        </w:rPr>
        <w:t xml:space="preserve"> )</w:t>
      </w:r>
    </w:p>
    <w:p w14:paraId="03D87FEC" w14:textId="4EDB5AAF" w:rsidR="003D0D7B" w:rsidRDefault="00A337D6" w:rsidP="00A337D6">
      <w:pPr>
        <w:pStyle w:val="Ind1nr"/>
        <w:numPr>
          <w:ilvl w:val="0"/>
          <w:numId w:val="0"/>
        </w:numPr>
        <w:ind w:left="360" w:hanging="360"/>
        <w:jc w:val="center"/>
        <w:rPr>
          <w:lang w:val="en-US"/>
        </w:rPr>
      </w:pPr>
      <w:r>
        <w:rPr>
          <w:noProof/>
          <w:lang w:val="en-IN" w:eastAsia="en-IN"/>
        </w:rPr>
        <w:drawing>
          <wp:inline distT="0" distB="0" distL="0" distR="0" wp14:anchorId="32A1F4BE" wp14:editId="0D015799">
            <wp:extent cx="4772025" cy="495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nod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940"/>
                    <a:stretch/>
                  </pic:blipFill>
                  <pic:spPr bwMode="auto">
                    <a:xfrm>
                      <a:off x="0" y="0"/>
                      <a:ext cx="4772690" cy="495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AC7901" w14:textId="2CE41814" w:rsidR="00617314" w:rsidRDefault="00617314" w:rsidP="00617314">
      <w:pPr>
        <w:pStyle w:val="Ind1nr"/>
        <w:numPr>
          <w:ilvl w:val="0"/>
          <w:numId w:val="7"/>
        </w:numPr>
        <w:rPr>
          <w:lang w:val="en-US"/>
        </w:rPr>
      </w:pPr>
      <w:r>
        <w:rPr>
          <w:lang w:val="en-US"/>
        </w:rPr>
        <w:t>Each recruiter folder should contain</w:t>
      </w:r>
      <w:r w:rsidRPr="00617314">
        <w:rPr>
          <w:b/>
          <w:bCs/>
          <w:lang w:val="en-US"/>
        </w:rPr>
        <w:t xml:space="preserve"> Requirement Tracker</w:t>
      </w:r>
      <w:r>
        <w:rPr>
          <w:lang w:val="en-US"/>
        </w:rPr>
        <w:t xml:space="preserve"> and </w:t>
      </w:r>
      <w:r w:rsidRPr="00617314">
        <w:rPr>
          <w:b/>
          <w:bCs/>
          <w:lang w:val="en-US"/>
        </w:rPr>
        <w:t>Candidate Tracker</w:t>
      </w:r>
    </w:p>
    <w:p w14:paraId="2D349A5B" w14:textId="36FCC7FE" w:rsidR="003D0D7B" w:rsidRDefault="003D0D7B" w:rsidP="003D0D7B">
      <w:pPr>
        <w:pStyle w:val="Ind1nr"/>
        <w:numPr>
          <w:ilvl w:val="0"/>
          <w:numId w:val="0"/>
        </w:numPr>
        <w:ind w:left="360" w:hanging="360"/>
        <w:rPr>
          <w:b/>
          <w:bCs/>
          <w:lang w:val="en-US"/>
        </w:rPr>
      </w:pPr>
      <w:r>
        <w:rPr>
          <w:lang w:val="en-US"/>
        </w:rPr>
        <w:t xml:space="preserve"> </w:t>
      </w:r>
      <w:r w:rsidRPr="003D0D7B">
        <w:rPr>
          <w:b/>
          <w:bCs/>
          <w:lang w:val="en-US"/>
        </w:rPr>
        <w:t xml:space="preserve">Input in this folder are </w:t>
      </w:r>
    </w:p>
    <w:p w14:paraId="07E16642" w14:textId="205BA7C3" w:rsidR="003D0D7B" w:rsidRDefault="00A337D6" w:rsidP="003D0D7B">
      <w:pPr>
        <w:pStyle w:val="Ind3nr"/>
        <w:numPr>
          <w:ilvl w:val="3"/>
          <w:numId w:val="15"/>
        </w:numPr>
        <w:rPr>
          <w:lang w:val="en-US"/>
        </w:rPr>
      </w:pPr>
      <w:r>
        <w:rPr>
          <w:lang w:val="en-US"/>
        </w:rPr>
        <w:t xml:space="preserve">Requirement Tracker </w:t>
      </w:r>
      <w:r w:rsidR="003D0D7B">
        <w:rPr>
          <w:lang w:val="en-US"/>
        </w:rPr>
        <w:t xml:space="preserve"> &lt;File Name should include&gt; - &gt; </w:t>
      </w:r>
      <w:r>
        <w:rPr>
          <w:lang w:val="en-US"/>
        </w:rPr>
        <w:t>Requirement</w:t>
      </w:r>
    </w:p>
    <w:p w14:paraId="21567634" w14:textId="407610DC" w:rsidR="003D0D7B" w:rsidRDefault="00A337D6" w:rsidP="003D0D7B">
      <w:pPr>
        <w:pStyle w:val="Ind3nr"/>
        <w:numPr>
          <w:ilvl w:val="3"/>
          <w:numId w:val="15"/>
        </w:numPr>
        <w:rPr>
          <w:lang w:val="en-US"/>
        </w:rPr>
      </w:pPr>
      <w:r>
        <w:rPr>
          <w:lang w:val="en-US"/>
        </w:rPr>
        <w:t xml:space="preserve">Candidate Tracker </w:t>
      </w:r>
      <w:r w:rsidR="003D0D7B">
        <w:rPr>
          <w:lang w:val="en-US"/>
        </w:rPr>
        <w:t xml:space="preserve">&lt;File Name should include&gt; - &gt; </w:t>
      </w:r>
      <w:r>
        <w:rPr>
          <w:lang w:val="en-US"/>
        </w:rPr>
        <w:t>Candidate</w:t>
      </w:r>
    </w:p>
    <w:p w14:paraId="3C918AF1" w14:textId="34780A96" w:rsidR="003D0D7B" w:rsidRDefault="003D0D7B" w:rsidP="003D0D7B">
      <w:pPr>
        <w:pStyle w:val="Ind3nr"/>
        <w:numPr>
          <w:ilvl w:val="0"/>
          <w:numId w:val="0"/>
        </w:numPr>
        <w:rPr>
          <w:lang w:val="en-US"/>
        </w:rPr>
      </w:pPr>
      <w:r>
        <w:rPr>
          <w:lang w:val="en-US"/>
        </w:rPr>
        <w:tab/>
      </w:r>
    </w:p>
    <w:p w14:paraId="15DCFA05" w14:textId="490488F5" w:rsidR="007724A8" w:rsidRDefault="002E62F8" w:rsidP="00886F3D">
      <w:pPr>
        <w:pStyle w:val="Ind3nr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 xml:space="preserve"> </w:t>
      </w:r>
    </w:p>
    <w:p w14:paraId="651955C0" w14:textId="1A1188E0" w:rsidR="007724A8" w:rsidRDefault="00D847BA" w:rsidP="00D847BA">
      <w:pPr>
        <w:pStyle w:val="Ov2nr"/>
        <w:rPr>
          <w:lang w:val="en-US"/>
        </w:rPr>
      </w:pPr>
      <w:bookmarkStart w:id="12" w:name="_Toc47964086"/>
      <w:r w:rsidRPr="00D847BA">
        <w:rPr>
          <w:lang w:val="en-US"/>
        </w:rPr>
        <w:t>2_Processing</w:t>
      </w:r>
      <w:bookmarkEnd w:id="12"/>
      <w:r w:rsidR="007724A8">
        <w:rPr>
          <w:lang w:val="en-US"/>
        </w:rPr>
        <w:t xml:space="preserve"> </w:t>
      </w:r>
    </w:p>
    <w:p w14:paraId="54EB7434" w14:textId="77777777" w:rsidR="00D847BA" w:rsidRDefault="00D847BA" w:rsidP="007724A8">
      <w:pPr>
        <w:pStyle w:val="Brdtekst1"/>
        <w:rPr>
          <w:lang w:val="en-US" w:eastAsia="en-US"/>
        </w:rPr>
      </w:pPr>
    </w:p>
    <w:p w14:paraId="610EA285" w14:textId="2550DCFE" w:rsidR="007724A8" w:rsidRDefault="00D847BA" w:rsidP="00D847BA">
      <w:pPr>
        <w:pStyle w:val="Brdtekst1"/>
        <w:ind w:left="792"/>
        <w:rPr>
          <w:lang w:val="en-US" w:eastAsia="en-US"/>
        </w:rPr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0288" behindDoc="0" locked="0" layoutInCell="1" allowOverlap="1" wp14:anchorId="32023A84" wp14:editId="06FEDF2B">
            <wp:simplePos x="0" y="0"/>
            <wp:positionH relativeFrom="column">
              <wp:posOffset>895350</wp:posOffset>
            </wp:positionH>
            <wp:positionV relativeFrom="paragraph">
              <wp:posOffset>460375</wp:posOffset>
            </wp:positionV>
            <wp:extent cx="4344006" cy="885949"/>
            <wp:effectExtent l="0" t="0" r="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ocessing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en-US"/>
        </w:rPr>
        <w:t>Processing folder has same structure as Input folder.</w:t>
      </w:r>
      <w:r w:rsidR="00886F3D">
        <w:rPr>
          <w:lang w:val="en-US" w:eastAsia="en-US"/>
        </w:rPr>
        <w:t xml:space="preserve"> The files are stored in this folder in between processing.</w:t>
      </w:r>
    </w:p>
    <w:p w14:paraId="3AF2614D" w14:textId="03DB75C4" w:rsidR="007724A8" w:rsidRDefault="00D847BA" w:rsidP="00886F3D">
      <w:pPr>
        <w:pStyle w:val="Brdtekst1"/>
        <w:tabs>
          <w:tab w:val="clear" w:pos="567"/>
          <w:tab w:val="clear" w:pos="8902"/>
          <w:tab w:val="center" w:pos="1177"/>
        </w:tabs>
        <w:jc w:val="center"/>
        <w:rPr>
          <w:lang w:val="en-US" w:eastAsia="en-US"/>
        </w:rPr>
      </w:pPr>
      <w:r>
        <w:rPr>
          <w:lang w:val="en-US" w:eastAsia="en-US"/>
        </w:rPr>
        <w:br w:type="textWrapping" w:clear="all"/>
      </w:r>
    </w:p>
    <w:p w14:paraId="34ECD7FE" w14:textId="0A942AB0" w:rsidR="007724A8" w:rsidRDefault="00886F3D" w:rsidP="00D847BA">
      <w:pPr>
        <w:pStyle w:val="Ov2nr"/>
        <w:rPr>
          <w:lang w:val="en-US"/>
        </w:rPr>
      </w:pPr>
      <w:bookmarkStart w:id="13" w:name="_Toc47964087"/>
      <w:r>
        <w:rPr>
          <w:lang w:val="en-US"/>
        </w:rPr>
        <w:t xml:space="preserve">Output ( </w:t>
      </w:r>
      <w:r w:rsidR="00D847BA" w:rsidRPr="00D847BA">
        <w:rPr>
          <w:lang w:val="en-US"/>
        </w:rPr>
        <w:t>3_Consolidated</w:t>
      </w:r>
      <w:r>
        <w:rPr>
          <w:lang w:val="en-US"/>
        </w:rPr>
        <w:t xml:space="preserve"> )</w:t>
      </w:r>
      <w:bookmarkEnd w:id="13"/>
    </w:p>
    <w:p w14:paraId="494C15AC" w14:textId="77777777" w:rsidR="00EE3FEC" w:rsidRPr="00EE3FEC" w:rsidRDefault="00EE3FEC" w:rsidP="00EE3FEC">
      <w:pPr>
        <w:pStyle w:val="ListParagraph"/>
        <w:numPr>
          <w:ilvl w:val="1"/>
          <w:numId w:val="13"/>
        </w:numPr>
        <w:tabs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</w:tabs>
        <w:spacing w:before="60" w:line="280" w:lineRule="atLeast"/>
        <w:jc w:val="left"/>
        <w:rPr>
          <w:vanish/>
          <w:lang w:val="en-US" w:eastAsia="da-DK"/>
        </w:rPr>
      </w:pPr>
    </w:p>
    <w:p w14:paraId="14D75915" w14:textId="77777777" w:rsidR="00EE3FEC" w:rsidRPr="00EE3FEC" w:rsidRDefault="00EE3FEC" w:rsidP="00EE3FEC">
      <w:pPr>
        <w:pStyle w:val="ListParagraph"/>
        <w:numPr>
          <w:ilvl w:val="1"/>
          <w:numId w:val="13"/>
        </w:numPr>
        <w:tabs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</w:tabs>
        <w:spacing w:before="60" w:line="280" w:lineRule="atLeast"/>
        <w:jc w:val="left"/>
        <w:rPr>
          <w:vanish/>
          <w:lang w:val="en-US" w:eastAsia="da-DK"/>
        </w:rPr>
      </w:pPr>
    </w:p>
    <w:p w14:paraId="09A4C110" w14:textId="77777777" w:rsidR="00EE3FEC" w:rsidRPr="00EE3FEC" w:rsidRDefault="00EE3FEC" w:rsidP="00EE3FEC">
      <w:pPr>
        <w:pStyle w:val="ListParagraph"/>
        <w:numPr>
          <w:ilvl w:val="1"/>
          <w:numId w:val="13"/>
        </w:numPr>
        <w:tabs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</w:tabs>
        <w:spacing w:before="60" w:line="280" w:lineRule="atLeast"/>
        <w:jc w:val="left"/>
        <w:rPr>
          <w:vanish/>
          <w:lang w:val="en-US" w:eastAsia="da-DK"/>
        </w:rPr>
      </w:pPr>
    </w:p>
    <w:p w14:paraId="62AC54D6" w14:textId="77777777" w:rsidR="00EE3FEC" w:rsidRPr="00EE3FEC" w:rsidRDefault="00EE3FEC" w:rsidP="00EE3FEC">
      <w:pPr>
        <w:pStyle w:val="ListParagraph"/>
        <w:numPr>
          <w:ilvl w:val="1"/>
          <w:numId w:val="13"/>
        </w:numPr>
        <w:tabs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</w:tabs>
        <w:spacing w:before="60" w:line="280" w:lineRule="atLeast"/>
        <w:jc w:val="left"/>
        <w:rPr>
          <w:vanish/>
          <w:lang w:val="en-US" w:eastAsia="da-DK"/>
        </w:rPr>
      </w:pPr>
    </w:p>
    <w:p w14:paraId="063806D4" w14:textId="77777777" w:rsidR="00EE3FEC" w:rsidRPr="00EE3FEC" w:rsidRDefault="00EE3FEC" w:rsidP="00EE3FEC">
      <w:pPr>
        <w:pStyle w:val="ListParagraph"/>
        <w:numPr>
          <w:ilvl w:val="1"/>
          <w:numId w:val="13"/>
        </w:numPr>
        <w:tabs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</w:tabs>
        <w:spacing w:before="60" w:line="280" w:lineRule="atLeast"/>
        <w:jc w:val="left"/>
        <w:rPr>
          <w:vanish/>
          <w:lang w:val="en-US" w:eastAsia="da-DK"/>
        </w:rPr>
      </w:pPr>
    </w:p>
    <w:p w14:paraId="62D30F95" w14:textId="153EA8AD" w:rsidR="00EE3FEC" w:rsidRPr="00EE3FEC" w:rsidRDefault="00EE3FEC" w:rsidP="00D847BA">
      <w:pPr>
        <w:pStyle w:val="Ind3nr"/>
        <w:rPr>
          <w:lang w:val="en-US"/>
        </w:rPr>
      </w:pPr>
      <w:r w:rsidRPr="00EE3FEC">
        <w:rPr>
          <w:lang w:val="en-US"/>
        </w:rPr>
        <w:t xml:space="preserve">  </w:t>
      </w:r>
      <w:r w:rsidR="00D847BA" w:rsidRPr="00D847BA">
        <w:rPr>
          <w:lang w:val="en-US"/>
        </w:rPr>
        <w:t xml:space="preserve">3_Consolidated </w:t>
      </w:r>
      <w:r w:rsidRPr="00EE3FEC">
        <w:rPr>
          <w:lang w:val="en-US"/>
        </w:rPr>
        <w:t xml:space="preserve">&gt; </w:t>
      </w:r>
    </w:p>
    <w:p w14:paraId="23466179" w14:textId="0DB49172" w:rsidR="00EE3FEC" w:rsidRDefault="00EE3FEC" w:rsidP="00EE3FEC">
      <w:pPr>
        <w:pStyle w:val="Brdtekst1"/>
        <w:ind w:left="792"/>
        <w:rPr>
          <w:lang w:val="en-US" w:eastAsia="en-US"/>
        </w:rPr>
      </w:pPr>
      <w:r>
        <w:rPr>
          <w:lang w:val="en-US" w:eastAsia="en-US"/>
        </w:rPr>
        <w:t xml:space="preserve">Below screenshot shows the </w:t>
      </w:r>
      <w:r w:rsidR="00D847BA">
        <w:rPr>
          <w:lang w:val="en-US" w:eastAsia="en-US"/>
        </w:rPr>
        <w:t>consolidated</w:t>
      </w:r>
      <w:r>
        <w:rPr>
          <w:lang w:val="en-US" w:eastAsia="en-US"/>
        </w:rPr>
        <w:t xml:space="preserve"> folder after execution of Bot. </w:t>
      </w:r>
    </w:p>
    <w:p w14:paraId="0C1DDD56" w14:textId="08E49719" w:rsidR="00EE3FEC" w:rsidRDefault="00D847BA" w:rsidP="00D847BA">
      <w:pPr>
        <w:pStyle w:val="Brdtekst1"/>
        <w:tabs>
          <w:tab w:val="clear" w:pos="8902"/>
          <w:tab w:val="left" w:pos="1890"/>
        </w:tabs>
        <w:jc w:val="right"/>
        <w:rPr>
          <w:lang w:val="en-US" w:eastAsia="en-US"/>
        </w:rPr>
      </w:pPr>
      <w:r>
        <w:rPr>
          <w:noProof/>
          <w:lang w:val="en-IN" w:eastAsia="en-IN"/>
        </w:rPr>
        <w:drawing>
          <wp:inline distT="0" distB="0" distL="0" distR="0" wp14:anchorId="6FBCEF26" wp14:editId="519A278B">
            <wp:extent cx="4782217" cy="109552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nsolidate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C9B84" w14:textId="12DAD234" w:rsidR="00EE3FEC" w:rsidRDefault="00D847BA" w:rsidP="00D847BA">
      <w:pPr>
        <w:pStyle w:val="Brdtekst1"/>
        <w:numPr>
          <w:ilvl w:val="3"/>
          <w:numId w:val="19"/>
        </w:numPr>
        <w:rPr>
          <w:lang w:val="en-US" w:eastAsia="en-US"/>
        </w:rPr>
      </w:pPr>
      <w:r w:rsidRPr="00D847BA">
        <w:rPr>
          <w:lang w:val="en-US" w:eastAsia="en-US"/>
        </w:rPr>
        <w:t>ConsolidatedCandidateTracker</w:t>
      </w:r>
      <w:r>
        <w:rPr>
          <w:lang w:val="en-US" w:eastAsia="en-US"/>
        </w:rPr>
        <w:t xml:space="preserve">.csv </w:t>
      </w:r>
      <w:r w:rsidR="00EE3FEC">
        <w:rPr>
          <w:lang w:val="en-US" w:eastAsia="en-US"/>
        </w:rPr>
        <w:t>- &gt;</w:t>
      </w:r>
      <w:r w:rsidR="007F3BE2">
        <w:rPr>
          <w:lang w:val="en-US" w:eastAsia="en-US"/>
        </w:rPr>
        <w:t xml:space="preserve"> This</w:t>
      </w:r>
      <w:r w:rsidR="00EE3FEC">
        <w:rPr>
          <w:lang w:val="en-US" w:eastAsia="en-US"/>
        </w:rPr>
        <w:t xml:space="preserve"> </w:t>
      </w:r>
      <w:r>
        <w:rPr>
          <w:lang w:val="en-US" w:eastAsia="en-US"/>
        </w:rPr>
        <w:t>CSV</w:t>
      </w:r>
      <w:r w:rsidR="00EE3FEC">
        <w:rPr>
          <w:lang w:val="en-US" w:eastAsia="en-US"/>
        </w:rPr>
        <w:t xml:space="preserve"> file will have details of </w:t>
      </w:r>
      <w:r>
        <w:rPr>
          <w:lang w:val="en-US" w:eastAsia="en-US"/>
        </w:rPr>
        <w:t>Candidates</w:t>
      </w:r>
      <w:r w:rsidR="00EE3FEC">
        <w:rPr>
          <w:lang w:val="en-US" w:eastAsia="en-US"/>
        </w:rPr>
        <w:t xml:space="preserve"> data extracted in current run by Bot.</w:t>
      </w:r>
    </w:p>
    <w:p w14:paraId="3130487C" w14:textId="5C69BEE8" w:rsidR="00EE3FEC" w:rsidRPr="00777032" w:rsidRDefault="00D847BA" w:rsidP="00EE3FEC">
      <w:pPr>
        <w:pStyle w:val="Brdtekst1"/>
        <w:numPr>
          <w:ilvl w:val="3"/>
          <w:numId w:val="19"/>
        </w:numPr>
        <w:rPr>
          <w:lang w:val="en-US" w:eastAsia="en-US"/>
        </w:rPr>
      </w:pPr>
      <w:r w:rsidRPr="00D847BA">
        <w:rPr>
          <w:lang w:val="en-US" w:eastAsia="en-US"/>
        </w:rPr>
        <w:t>ConsolidatedRequirementTracker.csv</w:t>
      </w:r>
      <w:r w:rsidR="007F3BE2">
        <w:rPr>
          <w:lang w:val="en-US" w:eastAsia="en-US"/>
        </w:rPr>
        <w:t xml:space="preserve"> -&gt; This CSV file will have details of Requirements extracted in current run by Bot</w:t>
      </w:r>
    </w:p>
    <w:p w14:paraId="2CD68849" w14:textId="64630FD8" w:rsidR="00EE3FEC" w:rsidRDefault="00EE3FEC" w:rsidP="00777032">
      <w:pPr>
        <w:pStyle w:val="Brdtekst1"/>
        <w:ind w:left="1080"/>
        <w:rPr>
          <w:lang w:val="en-US" w:eastAsia="en-US"/>
        </w:rPr>
      </w:pPr>
      <w:r>
        <w:rPr>
          <w:lang w:val="en-US" w:eastAsia="en-US"/>
        </w:rPr>
        <w:tab/>
        <w:t xml:space="preserve">If we go inside </w:t>
      </w:r>
      <w:r w:rsidR="00777032">
        <w:rPr>
          <w:lang w:val="en-US" w:eastAsia="en-US"/>
        </w:rPr>
        <w:t xml:space="preserve">Recruiter </w:t>
      </w:r>
      <w:r>
        <w:rPr>
          <w:lang w:val="en-US" w:eastAsia="en-US"/>
        </w:rPr>
        <w:t xml:space="preserve">folder we will find the </w:t>
      </w:r>
      <w:r w:rsidR="00777032">
        <w:rPr>
          <w:lang w:val="en-US" w:eastAsia="en-US"/>
        </w:rPr>
        <w:t xml:space="preserve">Requirement Tracker Updated </w:t>
      </w:r>
      <w:r>
        <w:rPr>
          <w:lang w:val="en-US" w:eastAsia="en-US"/>
        </w:rPr>
        <w:t>by Bot for current run.</w:t>
      </w:r>
    </w:p>
    <w:p w14:paraId="21685608" w14:textId="7D3D6439" w:rsidR="00EE3FEC" w:rsidRPr="00EE3FEC" w:rsidRDefault="00EE3FEC" w:rsidP="00EE3FEC">
      <w:pPr>
        <w:pStyle w:val="Ind3nr"/>
        <w:rPr>
          <w:b/>
          <w:bCs/>
          <w:u w:val="single"/>
          <w:lang w:val="en-US"/>
        </w:rPr>
      </w:pPr>
      <w:r w:rsidRPr="00EE3FEC">
        <w:rPr>
          <w:b/>
          <w:bCs/>
          <w:lang w:val="en-US"/>
        </w:rPr>
        <w:t xml:space="preserve">   </w:t>
      </w:r>
      <w:r w:rsidRPr="00EE3FEC">
        <w:rPr>
          <w:b/>
          <w:bCs/>
          <w:u w:val="single"/>
          <w:lang w:val="en-US"/>
        </w:rPr>
        <w:t xml:space="preserve">Output&gt; </w:t>
      </w:r>
      <w:r w:rsidR="00844DA0">
        <w:rPr>
          <w:b/>
          <w:bCs/>
          <w:u w:val="single"/>
          <w:lang w:val="en-US"/>
        </w:rPr>
        <w:t>Vinod</w:t>
      </w:r>
    </w:p>
    <w:p w14:paraId="6B623906" w14:textId="650A9D70" w:rsidR="00EE3FEC" w:rsidRDefault="00EE3FEC" w:rsidP="00EE3FEC">
      <w:pPr>
        <w:pStyle w:val="Brdtekst1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</w:r>
      <w:r w:rsidR="00844DA0">
        <w:rPr>
          <w:noProof/>
          <w:lang w:val="en-IN" w:eastAsia="en-IN"/>
        </w:rPr>
        <w:drawing>
          <wp:inline distT="0" distB="0" distL="0" distR="0" wp14:anchorId="6346B2CB" wp14:editId="477748CF">
            <wp:extent cx="4848902" cy="466790"/>
            <wp:effectExtent l="0" t="0" r="889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onsolidated recruite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64E8" w14:textId="4EC761B1" w:rsidR="007724A8" w:rsidRDefault="00886F3D" w:rsidP="007724A8">
      <w:pPr>
        <w:pStyle w:val="Brdtekst1"/>
        <w:rPr>
          <w:lang w:val="en-US" w:eastAsia="en-US"/>
        </w:rPr>
      </w:pPr>
      <w:r>
        <w:rPr>
          <w:lang w:val="en-US" w:eastAsia="en-US"/>
        </w:rPr>
        <w:tab/>
        <w:t xml:space="preserve">  </w:t>
      </w:r>
    </w:p>
    <w:p w14:paraId="2EB83162" w14:textId="69AFF4CA" w:rsidR="00387DC7" w:rsidRPr="00387DC7" w:rsidRDefault="00387DC7" w:rsidP="00844DA0">
      <w:pPr>
        <w:pStyle w:val="Ind3nr"/>
        <w:numPr>
          <w:ilvl w:val="0"/>
          <w:numId w:val="0"/>
        </w:numPr>
        <w:ind w:left="1224" w:hanging="504"/>
        <w:rPr>
          <w:b/>
          <w:bCs/>
          <w:u w:val="single"/>
          <w:lang w:val="en-US"/>
        </w:rPr>
      </w:pPr>
    </w:p>
    <w:p w14:paraId="25A19DB7" w14:textId="2FA7F236" w:rsidR="00387DC7" w:rsidRDefault="00387DC7" w:rsidP="00387DC7">
      <w:pPr>
        <w:pStyle w:val="Ind3nr"/>
        <w:numPr>
          <w:ilvl w:val="0"/>
          <w:numId w:val="0"/>
        </w:numPr>
        <w:ind w:left="720"/>
        <w:rPr>
          <w:lang w:val="en-US"/>
        </w:rPr>
      </w:pPr>
    </w:p>
    <w:p w14:paraId="16CA2E0F" w14:textId="77777777" w:rsidR="00387DC7" w:rsidRDefault="00387DC7" w:rsidP="00844DA0">
      <w:pPr>
        <w:pStyle w:val="Ind3nr"/>
        <w:numPr>
          <w:ilvl w:val="0"/>
          <w:numId w:val="0"/>
        </w:numPr>
        <w:ind w:left="1224" w:hanging="504"/>
        <w:rPr>
          <w:lang w:val="en-US"/>
        </w:rPr>
      </w:pPr>
    </w:p>
    <w:p w14:paraId="0051AC15" w14:textId="7E32E4D4" w:rsidR="00387DC7" w:rsidRDefault="00844DA0" w:rsidP="00844DA0">
      <w:pPr>
        <w:pStyle w:val="Ov2nr"/>
        <w:rPr>
          <w:lang w:val="en-US"/>
        </w:rPr>
      </w:pPr>
      <w:bookmarkStart w:id="14" w:name="_Toc47964088"/>
      <w:r w:rsidRPr="00844DA0">
        <w:rPr>
          <w:lang w:val="en-US"/>
        </w:rPr>
        <w:lastRenderedPageBreak/>
        <w:t>4_Resume</w:t>
      </w:r>
      <w:bookmarkEnd w:id="14"/>
    </w:p>
    <w:p w14:paraId="719D9EE2" w14:textId="65303639" w:rsidR="00B75127" w:rsidRDefault="00B75127" w:rsidP="00B75127">
      <w:pPr>
        <w:pStyle w:val="Brdtekst1"/>
        <w:rPr>
          <w:lang w:val="en-US" w:eastAsia="en-US"/>
        </w:rPr>
      </w:pPr>
      <w:r>
        <w:rPr>
          <w:lang w:val="en-US" w:eastAsia="en-US"/>
        </w:rPr>
        <w:tab/>
      </w:r>
      <w:r w:rsidR="00844DA0">
        <w:rPr>
          <w:noProof/>
          <w:lang w:val="en-IN" w:eastAsia="en-IN"/>
        </w:rPr>
        <w:drawing>
          <wp:inline distT="0" distB="0" distL="0" distR="0" wp14:anchorId="059D0F23" wp14:editId="3283FB84">
            <wp:extent cx="4458322" cy="95263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Resumefolder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DC8B" w14:textId="4A35060B" w:rsidR="005310FE" w:rsidRPr="00B75127" w:rsidRDefault="00844DA0" w:rsidP="003629AD">
      <w:pPr>
        <w:pStyle w:val="Brdtekst1"/>
        <w:rPr>
          <w:lang w:val="en-US" w:eastAsia="en-US"/>
        </w:rPr>
      </w:pPr>
      <w:r>
        <w:rPr>
          <w:lang w:val="en-US" w:eastAsia="en-US"/>
        </w:rPr>
        <w:t>Resume folder has same folder structure as 1_Desktop Tracker with the folders with recruiter’s Name</w:t>
      </w:r>
      <w:r w:rsidR="00B75127">
        <w:rPr>
          <w:lang w:val="en-US" w:eastAsia="en-US"/>
        </w:rPr>
        <w:t>.</w:t>
      </w:r>
    </w:p>
    <w:p w14:paraId="5F7D5DD4" w14:textId="5D7111C4" w:rsidR="007724A8" w:rsidRPr="00DC16A8" w:rsidRDefault="00DC16A8" w:rsidP="007724A8">
      <w:pPr>
        <w:pStyle w:val="Brdtekst1"/>
        <w:rPr>
          <w:b/>
          <w:lang w:val="en-US" w:eastAsia="en-US"/>
        </w:rPr>
      </w:pPr>
      <w:r>
        <w:rPr>
          <w:lang w:val="en-US" w:eastAsia="en-US"/>
        </w:rPr>
        <w:t xml:space="preserve">       </w:t>
      </w:r>
      <w:r w:rsidRPr="00DC16A8">
        <w:rPr>
          <w:b/>
          <w:lang w:val="en-US" w:eastAsia="en-US"/>
        </w:rPr>
        <w:t>2.8.1 4_Resume &gt; Recruiter</w:t>
      </w:r>
    </w:p>
    <w:p w14:paraId="620A3DC4" w14:textId="55C36EF5" w:rsidR="003D0D7B" w:rsidRPr="003D0D7B" w:rsidRDefault="00DC16A8" w:rsidP="00DC16A8">
      <w:pPr>
        <w:pStyle w:val="Brdtekst1"/>
        <w:tabs>
          <w:tab w:val="clear" w:pos="567"/>
          <w:tab w:val="clear" w:pos="8902"/>
          <w:tab w:val="center" w:pos="1125"/>
        </w:tabs>
        <w:jc w:val="right"/>
        <w:rPr>
          <w:lang w:val="en-US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1C72C9BC" wp14:editId="01D722DE">
            <wp:simplePos x="0" y="0"/>
            <wp:positionH relativeFrom="column">
              <wp:posOffset>381000</wp:posOffset>
            </wp:positionH>
            <wp:positionV relativeFrom="paragraph">
              <wp:posOffset>9525</wp:posOffset>
            </wp:positionV>
            <wp:extent cx="4484370" cy="1103630"/>
            <wp:effectExtent l="0" t="0" r="0" b="127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Resume Zoheb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37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C248AA" w14:textId="185B03D5" w:rsidR="003D0D7B" w:rsidRDefault="003D0D7B" w:rsidP="003D0D7B">
      <w:pPr>
        <w:pStyle w:val="Ind1nr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30FB0910" w14:textId="3EB580C3" w:rsidR="00C719DE" w:rsidRDefault="00C719DE" w:rsidP="00C719DE">
      <w:pPr>
        <w:pStyle w:val="Brdtekst1"/>
        <w:rPr>
          <w:lang w:val="en-US" w:eastAsia="en-US"/>
        </w:rPr>
      </w:pPr>
      <w:r>
        <w:rPr>
          <w:lang w:val="en-US" w:eastAsia="en-US"/>
        </w:rPr>
        <w:t xml:space="preserve">   </w:t>
      </w:r>
    </w:p>
    <w:p w14:paraId="54197D53" w14:textId="567C0D25" w:rsidR="00DC16A8" w:rsidRPr="00C719DE" w:rsidRDefault="00DC16A8" w:rsidP="00C719DE">
      <w:pPr>
        <w:pStyle w:val="Brdtekst1"/>
        <w:rPr>
          <w:lang w:val="en-US" w:eastAsia="en-US"/>
        </w:rPr>
      </w:pPr>
      <w:r>
        <w:rPr>
          <w:lang w:val="en-US" w:eastAsia="en-US"/>
        </w:rPr>
        <w:t>Recruiter folder consists folders with naming format containing PositionID_PositionName of respective requirement created by Bot</w:t>
      </w:r>
    </w:p>
    <w:p w14:paraId="0709594D" w14:textId="1A675B6E" w:rsidR="00DC16A8" w:rsidRPr="00DC16A8" w:rsidRDefault="00DC16A8" w:rsidP="00DC16A8">
      <w:pPr>
        <w:pStyle w:val="Brdtekst1"/>
        <w:rPr>
          <w:b/>
          <w:lang w:val="en-US" w:eastAsia="en-US"/>
        </w:rPr>
      </w:pPr>
      <w:r>
        <w:rPr>
          <w:lang w:val="en-US" w:eastAsia="en-US"/>
        </w:rPr>
        <w:t xml:space="preserve">       </w:t>
      </w:r>
      <w:r w:rsidRPr="00DC16A8">
        <w:rPr>
          <w:b/>
          <w:lang w:val="en-US" w:eastAsia="en-US"/>
        </w:rPr>
        <w:t>2.8.1 Recruiter &gt; 2021_Sourcing Manager</w:t>
      </w:r>
    </w:p>
    <w:p w14:paraId="0A2B5D16" w14:textId="04B8D386" w:rsidR="00DC16A8" w:rsidRDefault="00DC16A8" w:rsidP="00DC16A8">
      <w:pPr>
        <w:pStyle w:val="Brdtekst1"/>
        <w:rPr>
          <w:lang w:val="en-US" w:eastAsia="en-US"/>
        </w:rPr>
      </w:pPr>
      <w:r>
        <w:rPr>
          <w:noProof/>
          <w:lang w:val="en-IN" w:eastAsia="en-IN"/>
        </w:rPr>
        <w:t xml:space="preserve">           </w:t>
      </w:r>
      <w:r>
        <w:rPr>
          <w:noProof/>
          <w:lang w:val="en-IN" w:eastAsia="en-IN"/>
        </w:rPr>
        <w:drawing>
          <wp:inline distT="0" distB="0" distL="0" distR="0" wp14:anchorId="369CC839" wp14:editId="5957473F">
            <wp:extent cx="4725059" cy="485843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Resume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C674" w14:textId="3D0C279E" w:rsidR="00C719DE" w:rsidRPr="00C719DE" w:rsidRDefault="00DC16A8" w:rsidP="00C719DE">
      <w:pPr>
        <w:pStyle w:val="Ind1nr"/>
        <w:numPr>
          <w:ilvl w:val="0"/>
          <w:numId w:val="0"/>
        </w:numPr>
        <w:ind w:left="360" w:hanging="360"/>
        <w:rPr>
          <w:sz w:val="16"/>
          <w:szCs w:val="16"/>
          <w:lang w:val="en-US"/>
        </w:rPr>
      </w:pPr>
      <w:r>
        <w:rPr>
          <w:lang w:val="en-US" w:eastAsia="en-US"/>
        </w:rPr>
        <w:t>PositionID_PositionName Folder contains resumes downloaded for that respective requirement</w:t>
      </w:r>
    </w:p>
    <w:p w14:paraId="2FCC31BA" w14:textId="4C7AC78E" w:rsidR="00C719DE" w:rsidRDefault="00C719DE" w:rsidP="006074F7">
      <w:pPr>
        <w:pStyle w:val="Ind1nr"/>
        <w:numPr>
          <w:ilvl w:val="0"/>
          <w:numId w:val="0"/>
        </w:numPr>
        <w:rPr>
          <w:lang w:val="en-US"/>
        </w:rPr>
      </w:pPr>
    </w:p>
    <w:p w14:paraId="1E74C4F6" w14:textId="5EE3775B" w:rsidR="00D36893" w:rsidRDefault="003C78C9" w:rsidP="003C78C9">
      <w:pPr>
        <w:pStyle w:val="Ov2nr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 </w:t>
      </w:r>
      <w:bookmarkStart w:id="15" w:name="_Toc47964089"/>
      <w:r>
        <w:rPr>
          <w:lang w:val="en-US"/>
        </w:rPr>
        <w:t>Job Description</w:t>
      </w:r>
      <w:bookmarkEnd w:id="15"/>
    </w:p>
    <w:p w14:paraId="655A324D" w14:textId="5C8ACBE3" w:rsidR="003C78C9" w:rsidRDefault="003C78C9" w:rsidP="003C78C9">
      <w:pPr>
        <w:pStyle w:val="Brdtekst1"/>
        <w:rPr>
          <w:lang w:val="en-US" w:eastAsia="en-US"/>
        </w:rPr>
      </w:pPr>
      <w:r>
        <w:rPr>
          <w:lang w:val="en-US" w:eastAsia="en-US"/>
        </w:rPr>
        <w:t xml:space="preserve">             </w:t>
      </w:r>
      <w:r>
        <w:rPr>
          <w:noProof/>
          <w:lang w:val="en-IN" w:eastAsia="en-IN"/>
        </w:rPr>
        <w:drawing>
          <wp:inline distT="0" distB="0" distL="0" distR="0" wp14:anchorId="53BCA4F2" wp14:editId="2570ED04">
            <wp:extent cx="4725059" cy="24768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JobDescription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6642F" w14:textId="00B3D721" w:rsidR="00D36893" w:rsidRDefault="003C78C9" w:rsidP="00886F3D">
      <w:pPr>
        <w:pStyle w:val="Ind1nr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 Job Description Folder consists of Job Description documents.</w:t>
      </w:r>
    </w:p>
    <w:p w14:paraId="0E50ACC3" w14:textId="36EFC4D8" w:rsidR="00886F3D" w:rsidRDefault="00886F3D" w:rsidP="00886F3D">
      <w:pPr>
        <w:pStyle w:val="Ind1nr"/>
        <w:numPr>
          <w:ilvl w:val="1"/>
          <w:numId w:val="7"/>
        </w:numPr>
        <w:rPr>
          <w:lang w:val="en-US"/>
        </w:rPr>
      </w:pPr>
      <w:r>
        <w:rPr>
          <w:lang w:val="en-US"/>
        </w:rPr>
        <w:t>Job Description document should be in word format only.</w:t>
      </w:r>
    </w:p>
    <w:p w14:paraId="275F53F5" w14:textId="27CDB7FA" w:rsidR="00886F3D" w:rsidRDefault="00886F3D" w:rsidP="00886F3D">
      <w:pPr>
        <w:pStyle w:val="Ind1nr"/>
        <w:numPr>
          <w:ilvl w:val="1"/>
          <w:numId w:val="7"/>
        </w:numPr>
        <w:rPr>
          <w:lang w:val="en-US"/>
        </w:rPr>
      </w:pPr>
      <w:r>
        <w:rPr>
          <w:lang w:val="en-US"/>
        </w:rPr>
        <w:t>File should be named as per position ID as mentioned in Requirement Tracker.</w:t>
      </w:r>
    </w:p>
    <w:p w14:paraId="4B9C2F27" w14:textId="5F9063CC" w:rsidR="003C78C9" w:rsidRPr="00B2319D" w:rsidRDefault="003C78C9" w:rsidP="003C78C9">
      <w:pPr>
        <w:pStyle w:val="Ind1nr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 xml:space="preserve"> Note: Job Description files should be named with Position Id of respective requirement. The documents should be in .docx format</w:t>
      </w:r>
    </w:p>
    <w:p w14:paraId="130A63CA" w14:textId="0FCA8370" w:rsidR="00491DA9" w:rsidRDefault="00491DA9" w:rsidP="00342116">
      <w:pPr>
        <w:pStyle w:val="Ov1nr"/>
        <w:rPr>
          <w:lang w:val="en-US"/>
        </w:rPr>
      </w:pPr>
      <w:bookmarkStart w:id="16" w:name="_Toc47964090"/>
      <w:r>
        <w:rPr>
          <w:lang w:val="en-US"/>
        </w:rPr>
        <w:lastRenderedPageBreak/>
        <w:t>Checks/Steps executing Bot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7941"/>
      </w:tblGrid>
      <w:tr w:rsidR="00491DA9" w14:paraId="09A3FE2D" w14:textId="77777777" w:rsidTr="00491DA9">
        <w:tc>
          <w:tcPr>
            <w:tcW w:w="1075" w:type="dxa"/>
          </w:tcPr>
          <w:p w14:paraId="760C59DE" w14:textId="0B503EE7" w:rsidR="00491DA9" w:rsidRPr="00886F3D" w:rsidRDefault="00491DA9" w:rsidP="00491DA9">
            <w:pPr>
              <w:pStyle w:val="Manchet"/>
              <w:rPr>
                <w:color w:val="auto"/>
                <w:lang w:val="en-US"/>
              </w:rPr>
            </w:pPr>
            <w:r w:rsidRPr="00886F3D">
              <w:rPr>
                <w:color w:val="auto"/>
                <w:lang w:val="en-US"/>
              </w:rPr>
              <w:t>1</w:t>
            </w:r>
          </w:p>
        </w:tc>
        <w:tc>
          <w:tcPr>
            <w:tcW w:w="7941" w:type="dxa"/>
          </w:tcPr>
          <w:p w14:paraId="7ED57CB7" w14:textId="1665C7C2" w:rsidR="00491DA9" w:rsidRPr="006074F7" w:rsidRDefault="00491DA9" w:rsidP="00491DA9">
            <w:pPr>
              <w:pStyle w:val="Manchet"/>
              <w:rPr>
                <w:b w:val="0"/>
                <w:bCs w:val="0"/>
                <w:color w:val="000000" w:themeColor="text1"/>
                <w:sz w:val="22"/>
                <w:szCs w:val="18"/>
                <w:lang w:val="en-US"/>
              </w:rPr>
            </w:pPr>
            <w:r w:rsidRPr="006074F7">
              <w:rPr>
                <w:b w:val="0"/>
                <w:bCs w:val="0"/>
                <w:color w:val="000000" w:themeColor="text1"/>
                <w:sz w:val="22"/>
                <w:szCs w:val="18"/>
                <w:lang w:val="en-US"/>
              </w:rPr>
              <w:t>Place Input file in Input Folder</w:t>
            </w:r>
          </w:p>
          <w:p w14:paraId="3D96732E" w14:textId="58BCA5F9" w:rsidR="0057466B" w:rsidRDefault="0057466B" w:rsidP="0057466B">
            <w:pPr>
              <w:pStyle w:val="Brdtekst1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 xml:space="preserve">Minimum for sourcing </w:t>
            </w:r>
            <w:r w:rsidR="00491DA9" w:rsidRPr="006074F7">
              <w:rPr>
                <w:sz w:val="18"/>
                <w:szCs w:val="18"/>
                <w:lang w:val="en-US" w:eastAsia="en-US"/>
              </w:rPr>
              <w:t>&gt;</w:t>
            </w:r>
            <w:r>
              <w:rPr>
                <w:sz w:val="18"/>
                <w:szCs w:val="18"/>
                <w:lang w:val="en-US" w:eastAsia="en-US"/>
              </w:rPr>
              <w:t xml:space="preserve"> </w:t>
            </w:r>
            <w:r w:rsidR="00886F3D">
              <w:rPr>
                <w:sz w:val="18"/>
                <w:szCs w:val="18"/>
                <w:lang w:val="en-US" w:eastAsia="en-US"/>
              </w:rPr>
              <w:t xml:space="preserve">1 </w:t>
            </w:r>
            <w:r>
              <w:rPr>
                <w:sz w:val="18"/>
                <w:szCs w:val="18"/>
                <w:lang w:val="en-US" w:eastAsia="en-US"/>
              </w:rPr>
              <w:t>Requirement Tracker</w:t>
            </w:r>
            <w:r w:rsidR="00886F3D">
              <w:rPr>
                <w:sz w:val="18"/>
                <w:szCs w:val="18"/>
                <w:lang w:val="en-US" w:eastAsia="en-US"/>
              </w:rPr>
              <w:t xml:space="preserve"> &amp; 1 Candidate Tracker</w:t>
            </w:r>
          </w:p>
          <w:p w14:paraId="52E08039" w14:textId="5A280F89" w:rsidR="00491DA9" w:rsidRPr="00491DA9" w:rsidRDefault="00491DA9" w:rsidP="0057466B">
            <w:pPr>
              <w:pStyle w:val="Brdtekst1"/>
              <w:rPr>
                <w:lang w:val="en-US" w:eastAsia="en-US"/>
              </w:rPr>
            </w:pPr>
          </w:p>
        </w:tc>
      </w:tr>
      <w:tr w:rsidR="00491DA9" w14:paraId="684537C1" w14:textId="77777777" w:rsidTr="00491DA9">
        <w:tc>
          <w:tcPr>
            <w:tcW w:w="1075" w:type="dxa"/>
          </w:tcPr>
          <w:p w14:paraId="735AB44D" w14:textId="327FA85B" w:rsidR="00491DA9" w:rsidRPr="00886F3D" w:rsidRDefault="00491DA9" w:rsidP="00491DA9">
            <w:pPr>
              <w:pStyle w:val="Manchet"/>
              <w:rPr>
                <w:color w:val="auto"/>
                <w:lang w:val="en-US"/>
              </w:rPr>
            </w:pPr>
            <w:r w:rsidRPr="00886F3D">
              <w:rPr>
                <w:color w:val="auto"/>
                <w:lang w:val="en-US"/>
              </w:rPr>
              <w:t>2</w:t>
            </w:r>
          </w:p>
        </w:tc>
        <w:tc>
          <w:tcPr>
            <w:tcW w:w="7941" w:type="dxa"/>
          </w:tcPr>
          <w:p w14:paraId="0B7B01D4" w14:textId="48E7C400" w:rsidR="00491DA9" w:rsidRPr="006074F7" w:rsidRDefault="00491DA9" w:rsidP="00491DA9">
            <w:pPr>
              <w:pStyle w:val="Manchet"/>
              <w:rPr>
                <w:b w:val="0"/>
                <w:bCs w:val="0"/>
                <w:color w:val="000000" w:themeColor="text1"/>
                <w:lang w:val="en-US"/>
              </w:rPr>
            </w:pPr>
            <w:r w:rsidRPr="006074F7">
              <w:rPr>
                <w:b w:val="0"/>
                <w:bCs w:val="0"/>
                <w:color w:val="000000" w:themeColor="text1"/>
                <w:lang w:val="en-US"/>
              </w:rPr>
              <w:t>Validate the Format for Input file. (Key fields)</w:t>
            </w:r>
          </w:p>
          <w:p w14:paraId="12506D59" w14:textId="53A8D86E" w:rsidR="00491DA9" w:rsidRPr="00491DA9" w:rsidRDefault="0057466B" w:rsidP="00491DA9">
            <w:pPr>
              <w:pStyle w:val="Brdtekst1"/>
              <w:numPr>
                <w:ilvl w:val="0"/>
                <w:numId w:val="7"/>
              </w:numPr>
              <w:jc w:val="both"/>
              <w:rPr>
                <w:rFonts w:ascii="Calibri" w:hAnsi="Calibri" w:cs="Calibri"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 w:eastAsia="en-US"/>
              </w:rPr>
              <w:t xml:space="preserve">Recruiter Name </w:t>
            </w:r>
            <w:r w:rsidR="00491DA9" w:rsidRPr="00491DA9">
              <w:rPr>
                <w:rFonts w:ascii="Calibri" w:hAnsi="Calibri" w:cs="Calibri"/>
                <w:sz w:val="16"/>
                <w:szCs w:val="16"/>
                <w:lang w:val="en-US" w:eastAsia="en-US"/>
              </w:rPr>
              <w:t xml:space="preserve"> (Spelling should be same as folder name )</w:t>
            </w:r>
          </w:p>
          <w:p w14:paraId="629030AE" w14:textId="2784F6D1" w:rsidR="00491DA9" w:rsidRDefault="0057466B" w:rsidP="00491DA9">
            <w:pPr>
              <w:pStyle w:val="Brdtekst1"/>
              <w:numPr>
                <w:ilvl w:val="0"/>
                <w:numId w:val="7"/>
              </w:numPr>
              <w:jc w:val="both"/>
              <w:rPr>
                <w:rFonts w:ascii="Calibri" w:hAnsi="Calibri" w:cs="Calibri"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 w:eastAsia="en-US"/>
              </w:rPr>
              <w:t xml:space="preserve">Position Id should be unique </w:t>
            </w:r>
          </w:p>
          <w:p w14:paraId="5E51C93F" w14:textId="77777777" w:rsidR="006074F7" w:rsidRDefault="00682705" w:rsidP="00886F3D">
            <w:pPr>
              <w:pStyle w:val="ListParagraph"/>
              <w:numPr>
                <w:ilvl w:val="0"/>
                <w:numId w:val="7"/>
              </w:numPr>
              <w:tabs>
                <w:tab w:val="clear" w:pos="0"/>
                <w:tab w:val="clear" w:pos="567"/>
                <w:tab w:val="clear" w:pos="8902"/>
              </w:tabs>
              <w:spacing w:after="0"/>
              <w:contextualSpacing/>
              <w:rPr>
                <w:rFonts w:ascii="Calibri" w:hAnsi="Calibri" w:cs="Calibri"/>
                <w:sz w:val="16"/>
                <w:szCs w:val="16"/>
              </w:rPr>
            </w:pPr>
            <w:r w:rsidRPr="00886F3D">
              <w:rPr>
                <w:rFonts w:ascii="Calibri" w:hAnsi="Calibri" w:cs="Calibri"/>
                <w:sz w:val="16"/>
                <w:szCs w:val="16"/>
              </w:rPr>
              <w:t xml:space="preserve">Check the Validation in the requirement Tracker </w:t>
            </w:r>
          </w:p>
          <w:p w14:paraId="79C3D166" w14:textId="7FFE6ABD" w:rsidR="00886F3D" w:rsidRPr="00886F3D" w:rsidRDefault="00886F3D" w:rsidP="00886F3D">
            <w:pPr>
              <w:pStyle w:val="ListParagraph"/>
              <w:tabs>
                <w:tab w:val="clear" w:pos="0"/>
                <w:tab w:val="clear" w:pos="567"/>
                <w:tab w:val="clear" w:pos="8902"/>
              </w:tabs>
              <w:spacing w:after="0"/>
              <w:ind w:left="720" w:firstLine="0"/>
              <w:contextualSpacing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86F3D" w14:paraId="402E477A" w14:textId="77777777" w:rsidTr="00491DA9">
        <w:tc>
          <w:tcPr>
            <w:tcW w:w="1075" w:type="dxa"/>
          </w:tcPr>
          <w:p w14:paraId="6B057C7D" w14:textId="4A78E631" w:rsidR="00886F3D" w:rsidRPr="00886F3D" w:rsidRDefault="00886F3D" w:rsidP="00491DA9">
            <w:pPr>
              <w:pStyle w:val="Manchet"/>
              <w:rPr>
                <w:b w:val="0"/>
                <w:bCs w:val="0"/>
                <w:color w:val="auto"/>
                <w:lang w:val="en-US"/>
              </w:rPr>
            </w:pPr>
            <w:r w:rsidRPr="00886F3D">
              <w:rPr>
                <w:b w:val="0"/>
                <w:bCs w:val="0"/>
                <w:color w:val="auto"/>
                <w:lang w:val="en-US"/>
              </w:rPr>
              <w:t>3</w:t>
            </w:r>
          </w:p>
        </w:tc>
        <w:tc>
          <w:tcPr>
            <w:tcW w:w="7941" w:type="dxa"/>
          </w:tcPr>
          <w:p w14:paraId="4C85B2EF" w14:textId="23A452E2" w:rsidR="00886F3D" w:rsidRPr="006074F7" w:rsidRDefault="00886F3D" w:rsidP="000A60AC">
            <w:pPr>
              <w:pStyle w:val="Manchet"/>
              <w:rPr>
                <w:b w:val="0"/>
                <w:bCs w:val="0"/>
                <w:color w:val="000000" w:themeColor="text1"/>
                <w:lang w:val="en-US"/>
              </w:rPr>
            </w:pPr>
            <w:r>
              <w:rPr>
                <w:b w:val="0"/>
                <w:bCs w:val="0"/>
                <w:color w:val="000000" w:themeColor="text1"/>
                <w:lang w:val="en-US"/>
              </w:rPr>
              <w:t>Run the Macro to validate the input in Requirement Tracker.</w:t>
            </w:r>
          </w:p>
        </w:tc>
      </w:tr>
      <w:tr w:rsidR="00491DA9" w14:paraId="728D88D5" w14:textId="77777777" w:rsidTr="00491DA9">
        <w:tc>
          <w:tcPr>
            <w:tcW w:w="1075" w:type="dxa"/>
          </w:tcPr>
          <w:p w14:paraId="4278D123" w14:textId="5F196ED3" w:rsidR="00491DA9" w:rsidRPr="00886F3D" w:rsidRDefault="00886F3D" w:rsidP="00491DA9">
            <w:pPr>
              <w:pStyle w:val="Manchet"/>
              <w:rPr>
                <w:b w:val="0"/>
                <w:bCs w:val="0"/>
                <w:color w:val="auto"/>
                <w:lang w:val="en-US"/>
              </w:rPr>
            </w:pPr>
            <w:r w:rsidRPr="00886F3D">
              <w:rPr>
                <w:b w:val="0"/>
                <w:bCs w:val="0"/>
                <w:color w:val="auto"/>
                <w:lang w:val="en-US"/>
              </w:rPr>
              <w:t>4</w:t>
            </w:r>
          </w:p>
        </w:tc>
        <w:tc>
          <w:tcPr>
            <w:tcW w:w="7941" w:type="dxa"/>
          </w:tcPr>
          <w:p w14:paraId="12AFE14B" w14:textId="77777777" w:rsidR="000A60AC" w:rsidRPr="006074F7" w:rsidRDefault="000A60AC" w:rsidP="000A60AC">
            <w:pPr>
              <w:pStyle w:val="Manchet"/>
              <w:rPr>
                <w:b w:val="0"/>
                <w:bCs w:val="0"/>
                <w:color w:val="000000" w:themeColor="text1"/>
                <w:lang w:val="en-US"/>
              </w:rPr>
            </w:pPr>
            <w:r w:rsidRPr="006074F7">
              <w:rPr>
                <w:b w:val="0"/>
                <w:bCs w:val="0"/>
                <w:color w:val="000000" w:themeColor="text1"/>
                <w:lang w:val="en-US"/>
              </w:rPr>
              <w:t>Review the Config Folder</w:t>
            </w:r>
          </w:p>
          <w:p w14:paraId="2FFC0661" w14:textId="06A102F6" w:rsidR="006074F7" w:rsidRPr="006074F7" w:rsidRDefault="006074F7" w:rsidP="006074F7">
            <w:pPr>
              <w:pStyle w:val="Brdtekst1"/>
              <w:numPr>
                <w:ilvl w:val="0"/>
                <w:numId w:val="7"/>
              </w:numPr>
              <w:rPr>
                <w:lang w:val="en-US" w:eastAsia="en-US"/>
              </w:rPr>
            </w:pPr>
            <w:r>
              <w:rPr>
                <w:lang w:val="en-US" w:eastAsia="en-US"/>
              </w:rPr>
              <w:t>Validate if all the Reference tables are updated.</w:t>
            </w:r>
          </w:p>
        </w:tc>
      </w:tr>
      <w:tr w:rsidR="005B5192" w14:paraId="1F1231C7" w14:textId="77777777" w:rsidTr="00491DA9">
        <w:tc>
          <w:tcPr>
            <w:tcW w:w="1075" w:type="dxa"/>
          </w:tcPr>
          <w:p w14:paraId="6D5803BB" w14:textId="191094C1" w:rsidR="005B5192" w:rsidRPr="00886F3D" w:rsidRDefault="00886F3D" w:rsidP="00491DA9">
            <w:pPr>
              <w:pStyle w:val="Manchet"/>
              <w:rPr>
                <w:b w:val="0"/>
                <w:bCs w:val="0"/>
                <w:color w:val="auto"/>
                <w:lang w:val="en-US"/>
              </w:rPr>
            </w:pPr>
            <w:r w:rsidRPr="00886F3D">
              <w:rPr>
                <w:b w:val="0"/>
                <w:bCs w:val="0"/>
                <w:color w:val="auto"/>
                <w:lang w:val="en-US"/>
              </w:rPr>
              <w:t>5</w:t>
            </w:r>
          </w:p>
        </w:tc>
        <w:tc>
          <w:tcPr>
            <w:tcW w:w="7941" w:type="dxa"/>
          </w:tcPr>
          <w:p w14:paraId="64940F0C" w14:textId="5872F9CA" w:rsidR="005B5192" w:rsidRPr="006074F7" w:rsidRDefault="005B5192" w:rsidP="000A60AC">
            <w:pPr>
              <w:pStyle w:val="Manchet"/>
              <w:rPr>
                <w:b w:val="0"/>
                <w:bCs w:val="0"/>
                <w:color w:val="000000" w:themeColor="text1"/>
                <w:lang w:val="en-US"/>
              </w:rPr>
            </w:pPr>
            <w:r w:rsidRPr="006074F7">
              <w:rPr>
                <w:b w:val="0"/>
                <w:bCs w:val="0"/>
                <w:color w:val="000000" w:themeColor="text1"/>
                <w:lang w:val="en-US"/>
              </w:rPr>
              <w:t>Execute the Bot / Wait for Bots execution at scheduled time.</w:t>
            </w:r>
          </w:p>
        </w:tc>
      </w:tr>
      <w:tr w:rsidR="005B5192" w14:paraId="3DF8CE18" w14:textId="77777777" w:rsidTr="00491DA9">
        <w:tc>
          <w:tcPr>
            <w:tcW w:w="1075" w:type="dxa"/>
          </w:tcPr>
          <w:p w14:paraId="609C99D4" w14:textId="02C4B440" w:rsidR="005B5192" w:rsidRPr="00886F3D" w:rsidRDefault="00886F3D" w:rsidP="00491DA9">
            <w:pPr>
              <w:pStyle w:val="Manchet"/>
              <w:rPr>
                <w:b w:val="0"/>
                <w:bCs w:val="0"/>
                <w:color w:val="auto"/>
                <w:lang w:val="en-US"/>
              </w:rPr>
            </w:pPr>
            <w:r w:rsidRPr="00886F3D">
              <w:rPr>
                <w:b w:val="0"/>
                <w:bCs w:val="0"/>
                <w:color w:val="auto"/>
                <w:lang w:val="en-US"/>
              </w:rPr>
              <w:t>6</w:t>
            </w:r>
          </w:p>
        </w:tc>
        <w:tc>
          <w:tcPr>
            <w:tcW w:w="7941" w:type="dxa"/>
          </w:tcPr>
          <w:p w14:paraId="72C656B2" w14:textId="6DB852BE" w:rsidR="005B5192" w:rsidRPr="006074F7" w:rsidRDefault="005B5192" w:rsidP="000A60AC">
            <w:pPr>
              <w:pStyle w:val="Manchet"/>
              <w:rPr>
                <w:b w:val="0"/>
                <w:bCs w:val="0"/>
                <w:color w:val="000000" w:themeColor="text1"/>
                <w:lang w:val="en-US"/>
              </w:rPr>
            </w:pPr>
            <w:r w:rsidRPr="006074F7">
              <w:rPr>
                <w:b w:val="0"/>
                <w:bCs w:val="0"/>
                <w:color w:val="000000" w:themeColor="text1"/>
                <w:lang w:val="en-US"/>
              </w:rPr>
              <w:t>Review the Audit &amp; Error lo</w:t>
            </w:r>
            <w:r>
              <w:rPr>
                <w:b w:val="0"/>
                <w:bCs w:val="0"/>
                <w:color w:val="000000" w:themeColor="text1"/>
                <w:lang w:val="en-US"/>
              </w:rPr>
              <w:t>g</w:t>
            </w:r>
          </w:p>
        </w:tc>
      </w:tr>
    </w:tbl>
    <w:p w14:paraId="2ADADE09" w14:textId="77777777" w:rsidR="00C0776F" w:rsidRPr="00124C5F" w:rsidRDefault="00C0776F" w:rsidP="00C0776F">
      <w:pPr>
        <w:pStyle w:val="Brdtekst1"/>
        <w:rPr>
          <w:rFonts w:ascii="Calibri" w:hAnsi="Calibri"/>
          <w:sz w:val="16"/>
          <w:szCs w:val="16"/>
          <w:lang w:val="en-US" w:eastAsia="en-US"/>
        </w:rPr>
      </w:pPr>
    </w:p>
    <w:p w14:paraId="3FBA4F7D" w14:textId="1E4B93E4" w:rsidR="00C0776F" w:rsidRPr="00124C5F" w:rsidRDefault="00C0776F" w:rsidP="001C7E74">
      <w:pPr>
        <w:pStyle w:val="Ov1nr"/>
        <w:rPr>
          <w:lang w:val="en-US"/>
        </w:rPr>
      </w:pPr>
      <w:bookmarkStart w:id="17" w:name="_Toc47964091"/>
      <w:r w:rsidRPr="00124C5F">
        <w:rPr>
          <w:lang w:val="en-US"/>
        </w:rPr>
        <w:lastRenderedPageBreak/>
        <w:t>Exception / Logs</w:t>
      </w:r>
      <w:bookmarkEnd w:id="17"/>
      <w:r w:rsidRPr="00124C5F">
        <w:rPr>
          <w:lang w:val="en-US"/>
        </w:rPr>
        <w:t xml:space="preserve">  </w:t>
      </w:r>
    </w:p>
    <w:tbl>
      <w:tblPr>
        <w:tblStyle w:val="TableGrid"/>
        <w:tblW w:w="8640" w:type="dxa"/>
        <w:tblInd w:w="445" w:type="dxa"/>
        <w:tblLayout w:type="fixed"/>
        <w:tblLook w:val="04A0" w:firstRow="1" w:lastRow="0" w:firstColumn="1" w:lastColumn="0" w:noHBand="0" w:noVBand="1"/>
      </w:tblPr>
      <w:tblGrid>
        <w:gridCol w:w="1350"/>
        <w:gridCol w:w="2790"/>
        <w:gridCol w:w="4500"/>
      </w:tblGrid>
      <w:tr w:rsidR="00C0776F" w14:paraId="600F5EDB" w14:textId="77777777" w:rsidTr="00124C5F">
        <w:tc>
          <w:tcPr>
            <w:tcW w:w="1350" w:type="dxa"/>
            <w:shd w:val="clear" w:color="auto" w:fill="FFC000"/>
          </w:tcPr>
          <w:p w14:paraId="1788DE3F" w14:textId="77777777" w:rsidR="00C0776F" w:rsidRPr="003F4844" w:rsidRDefault="00C0776F" w:rsidP="003F4844">
            <w:pPr>
              <w:tabs>
                <w:tab w:val="clear" w:pos="0"/>
                <w:tab w:val="clear" w:pos="567"/>
                <w:tab w:val="clear" w:pos="8902"/>
              </w:tabs>
              <w:spacing w:after="0"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3F484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Log Type</w:t>
            </w:r>
          </w:p>
        </w:tc>
        <w:tc>
          <w:tcPr>
            <w:tcW w:w="2790" w:type="dxa"/>
            <w:shd w:val="clear" w:color="auto" w:fill="FFC000"/>
          </w:tcPr>
          <w:p w14:paraId="78C2CBDC" w14:textId="77777777" w:rsidR="00C0776F" w:rsidRPr="003F4844" w:rsidRDefault="00C0776F" w:rsidP="003F4844">
            <w:pPr>
              <w:tabs>
                <w:tab w:val="clear" w:pos="0"/>
                <w:tab w:val="clear" w:pos="567"/>
                <w:tab w:val="clear" w:pos="8902"/>
              </w:tabs>
              <w:spacing w:after="0"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3F484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Message</w:t>
            </w:r>
          </w:p>
        </w:tc>
        <w:tc>
          <w:tcPr>
            <w:tcW w:w="4500" w:type="dxa"/>
            <w:shd w:val="clear" w:color="auto" w:fill="FFC000"/>
          </w:tcPr>
          <w:p w14:paraId="6413A0DE" w14:textId="77777777" w:rsidR="00C0776F" w:rsidRPr="003F4844" w:rsidRDefault="00C0776F" w:rsidP="003F4844">
            <w:pPr>
              <w:tabs>
                <w:tab w:val="clear" w:pos="0"/>
                <w:tab w:val="clear" w:pos="567"/>
                <w:tab w:val="clear" w:pos="8902"/>
              </w:tabs>
              <w:spacing w:after="0"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3F484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Resolution</w:t>
            </w:r>
          </w:p>
        </w:tc>
      </w:tr>
      <w:tr w:rsidR="00C0776F" w14:paraId="5FE3824F" w14:textId="77777777" w:rsidTr="00124C5F">
        <w:trPr>
          <w:trHeight w:val="1142"/>
        </w:trPr>
        <w:tc>
          <w:tcPr>
            <w:tcW w:w="1350" w:type="dxa"/>
          </w:tcPr>
          <w:p w14:paraId="2A0496C9" w14:textId="6D7B4F73" w:rsidR="00C0776F" w:rsidRPr="003F4844" w:rsidRDefault="004B6CF6" w:rsidP="003F4844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Login </w:t>
            </w:r>
            <w:r w:rsidR="00690F82">
              <w:rPr>
                <w:rFonts w:ascii="Calibri" w:hAnsi="Calibri"/>
                <w:sz w:val="16"/>
                <w:szCs w:val="16"/>
              </w:rPr>
              <w:t xml:space="preserve"> error</w:t>
            </w:r>
          </w:p>
        </w:tc>
        <w:tc>
          <w:tcPr>
            <w:tcW w:w="2790" w:type="dxa"/>
          </w:tcPr>
          <w:p w14:paraId="0D1973A4" w14:textId="6379E72C" w:rsidR="00690F82" w:rsidRPr="003F4844" w:rsidRDefault="00690F82" w:rsidP="00690F82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(22/5</w:t>
            </w:r>
            <w:r w:rsidR="00C0776F" w:rsidRPr="003F4844">
              <w:rPr>
                <w:rFonts w:ascii="Calibri" w:hAnsi="Calibri"/>
                <w:sz w:val="16"/>
                <w:szCs w:val="16"/>
              </w:rPr>
              <w:t>/2020 7:06:18 PM</w:t>
            </w:r>
            <w:r>
              <w:rPr>
                <w:rFonts w:ascii="Calibri" w:hAnsi="Calibri"/>
                <w:sz w:val="16"/>
                <w:szCs w:val="16"/>
              </w:rPr>
              <w:t>)</w:t>
            </w:r>
            <w:r>
              <w:t xml:space="preserve"> </w:t>
            </w:r>
            <w:r w:rsidRPr="004B6CF6">
              <w:rPr>
                <w:rFonts w:ascii="Calibri" w:hAnsi="Calibri"/>
                <w:sz w:val="16"/>
                <w:szCs w:val="16"/>
              </w:rPr>
              <w:t>Naukri Login Error Password Expired</w:t>
            </w:r>
          </w:p>
        </w:tc>
        <w:tc>
          <w:tcPr>
            <w:tcW w:w="4500" w:type="dxa"/>
          </w:tcPr>
          <w:p w14:paraId="24760D28" w14:textId="3C55A5E7" w:rsidR="00C0776F" w:rsidRPr="003F4844" w:rsidRDefault="004B6CF6" w:rsidP="00690F82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Reset Naukri Password </w:t>
            </w:r>
            <w:r w:rsidR="00886F3D">
              <w:rPr>
                <w:rFonts w:ascii="Calibri" w:hAnsi="Calibri"/>
                <w:sz w:val="16"/>
                <w:szCs w:val="16"/>
              </w:rPr>
              <w:t xml:space="preserve"> and ask IT team to update the password in Credential Vault.</w:t>
            </w:r>
          </w:p>
        </w:tc>
      </w:tr>
      <w:tr w:rsidR="00C0776F" w14:paraId="5712C5C2" w14:textId="77777777" w:rsidTr="00124C5F">
        <w:tc>
          <w:tcPr>
            <w:tcW w:w="1350" w:type="dxa"/>
          </w:tcPr>
          <w:p w14:paraId="5D6CAF70" w14:textId="63914C24" w:rsidR="00C0776F" w:rsidRPr="003F4844" w:rsidRDefault="004B6CF6" w:rsidP="00615B69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Login error</w:t>
            </w:r>
          </w:p>
        </w:tc>
        <w:tc>
          <w:tcPr>
            <w:tcW w:w="2790" w:type="dxa"/>
          </w:tcPr>
          <w:p w14:paraId="2D9351B3" w14:textId="573996C9" w:rsidR="00C0776F" w:rsidRPr="003F4844" w:rsidRDefault="004B6CF6" w:rsidP="004B6CF6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(22/5/2020 3:18:24 PM) </w:t>
            </w:r>
            <w:r>
              <w:t xml:space="preserve"> </w:t>
            </w:r>
            <w:r w:rsidRPr="004B6CF6">
              <w:rPr>
                <w:rFonts w:ascii="Calibri" w:hAnsi="Calibri"/>
                <w:sz w:val="16"/>
                <w:szCs w:val="16"/>
              </w:rPr>
              <w:t>Naukri Login Error OTP Required -&gt; Please Login to Naukri with OTP</w:t>
            </w:r>
          </w:p>
        </w:tc>
        <w:tc>
          <w:tcPr>
            <w:tcW w:w="4500" w:type="dxa"/>
          </w:tcPr>
          <w:p w14:paraId="07B21D18" w14:textId="4A1F3958" w:rsidR="00C0776F" w:rsidRPr="003F4844" w:rsidRDefault="004B6CF6" w:rsidP="00615B69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Login to Naukri with OTP</w:t>
            </w:r>
            <w:r w:rsidR="00886F3D">
              <w:rPr>
                <w:rFonts w:ascii="Calibri" w:hAnsi="Calibri"/>
                <w:sz w:val="16"/>
                <w:szCs w:val="16"/>
              </w:rPr>
              <w:t xml:space="preserve"> on Server machine. Request IT team to assistance</w:t>
            </w:r>
          </w:p>
        </w:tc>
      </w:tr>
      <w:tr w:rsidR="00C0776F" w14:paraId="644E2C81" w14:textId="77777777" w:rsidTr="00124C5F">
        <w:tc>
          <w:tcPr>
            <w:tcW w:w="1350" w:type="dxa"/>
          </w:tcPr>
          <w:p w14:paraId="06398B7B" w14:textId="6D034EA3" w:rsidR="00C0776F" w:rsidRPr="003F4844" w:rsidRDefault="004B6CF6" w:rsidP="00615B69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Login error</w:t>
            </w:r>
          </w:p>
        </w:tc>
        <w:tc>
          <w:tcPr>
            <w:tcW w:w="2790" w:type="dxa"/>
          </w:tcPr>
          <w:p w14:paraId="68A8A5A7" w14:textId="050EAEF0" w:rsidR="00C0776F" w:rsidRPr="003F4844" w:rsidRDefault="00C0776F" w:rsidP="004B6CF6">
            <w:pPr>
              <w:rPr>
                <w:rFonts w:ascii="Calibri" w:hAnsi="Calibri"/>
                <w:sz w:val="16"/>
                <w:szCs w:val="16"/>
              </w:rPr>
            </w:pPr>
            <w:r w:rsidRPr="003F4844">
              <w:rPr>
                <w:rFonts w:ascii="Calibri" w:hAnsi="Calibri"/>
                <w:sz w:val="16"/>
                <w:szCs w:val="16"/>
              </w:rPr>
              <w:t xml:space="preserve">(2/1/2020 4:11:08 PM) </w:t>
            </w:r>
            <w:r w:rsidR="004B6CF6" w:rsidRPr="004B6CF6">
              <w:rPr>
                <w:rFonts w:ascii="Calibri" w:hAnsi="Calibri"/>
                <w:sz w:val="16"/>
                <w:szCs w:val="16"/>
              </w:rPr>
              <w:t>Login Error Wrong Credentials</w:t>
            </w:r>
          </w:p>
        </w:tc>
        <w:tc>
          <w:tcPr>
            <w:tcW w:w="4500" w:type="dxa"/>
          </w:tcPr>
          <w:p w14:paraId="28E7EBCF" w14:textId="044A58C5" w:rsidR="00C0776F" w:rsidRPr="003F4844" w:rsidRDefault="004B6CF6" w:rsidP="00615B69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Update the Credentials in Control Room</w:t>
            </w:r>
          </w:p>
        </w:tc>
      </w:tr>
      <w:tr w:rsidR="00C0776F" w14:paraId="26661E85" w14:textId="77777777" w:rsidTr="00124C5F">
        <w:tc>
          <w:tcPr>
            <w:tcW w:w="1350" w:type="dxa"/>
          </w:tcPr>
          <w:p w14:paraId="260E3592" w14:textId="697E0D3E" w:rsidR="00C0776F" w:rsidRPr="003F4844" w:rsidRDefault="004B6CF6" w:rsidP="00615B69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Input error</w:t>
            </w:r>
          </w:p>
        </w:tc>
        <w:tc>
          <w:tcPr>
            <w:tcW w:w="2790" w:type="dxa"/>
          </w:tcPr>
          <w:p w14:paraId="0A29DA50" w14:textId="293581D1" w:rsidR="00C0776F" w:rsidRPr="003F4844" w:rsidRDefault="004B6CF6" w:rsidP="004B6CF6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(2/1/2020 7:49:32 PM) </w:t>
            </w:r>
            <w:r w:rsidRPr="004B6CF6">
              <w:rPr>
                <w:rFonts w:ascii="Calibri" w:hAnsi="Calibri"/>
                <w:sz w:val="16"/>
                <w:szCs w:val="16"/>
              </w:rPr>
              <w:t>Naukri JOB Search Error - &gt; 1 - &gt; PreferredLocation : Aizawl,</w:t>
            </w:r>
          </w:p>
        </w:tc>
        <w:tc>
          <w:tcPr>
            <w:tcW w:w="4500" w:type="dxa"/>
          </w:tcPr>
          <w:p w14:paraId="02A8F25A" w14:textId="1397B4D1" w:rsidR="00C0776F" w:rsidRPr="003F4844" w:rsidRDefault="004B6CF6" w:rsidP="00615B69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Check the value given in requirement tracker and update with the value respective to the portal selected at the reuirement with mentioned position ID</w:t>
            </w:r>
          </w:p>
        </w:tc>
      </w:tr>
      <w:tr w:rsidR="00C0776F" w14:paraId="48992874" w14:textId="77777777" w:rsidTr="00124C5F">
        <w:tc>
          <w:tcPr>
            <w:tcW w:w="1350" w:type="dxa"/>
          </w:tcPr>
          <w:p w14:paraId="36AD9429" w14:textId="56CFD103" w:rsidR="00C0776F" w:rsidRPr="003F4844" w:rsidRDefault="00BD602A" w:rsidP="00615B69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Portal Issue</w:t>
            </w:r>
          </w:p>
        </w:tc>
        <w:tc>
          <w:tcPr>
            <w:tcW w:w="2790" w:type="dxa"/>
          </w:tcPr>
          <w:p w14:paraId="3C19AA15" w14:textId="66EA2882" w:rsidR="00C0776F" w:rsidRPr="003F4844" w:rsidRDefault="00C0776F" w:rsidP="004B6CF6">
            <w:pPr>
              <w:rPr>
                <w:rFonts w:ascii="Calibri" w:hAnsi="Calibri"/>
                <w:sz w:val="16"/>
                <w:szCs w:val="16"/>
              </w:rPr>
            </w:pPr>
            <w:r w:rsidRPr="003F4844">
              <w:rPr>
                <w:rFonts w:ascii="Calibri" w:hAnsi="Calibri"/>
                <w:sz w:val="16"/>
                <w:szCs w:val="16"/>
              </w:rPr>
              <w:t xml:space="preserve">(2/1/2020 4:14:42 PM) </w:t>
            </w:r>
            <w:r w:rsidR="004B6CF6" w:rsidRPr="004B6CF6">
              <w:rPr>
                <w:rFonts w:ascii="Calibri" w:hAnsi="Calibri"/>
                <w:sz w:val="16"/>
                <w:szCs w:val="16"/>
              </w:rPr>
              <w:t>IIMJobs JOB Search Error - &gt; 2 - &gt; No Search Results at 78</w:t>
            </w:r>
          </w:p>
        </w:tc>
        <w:tc>
          <w:tcPr>
            <w:tcW w:w="4500" w:type="dxa"/>
          </w:tcPr>
          <w:p w14:paraId="6191F2AA" w14:textId="77777777" w:rsidR="00C0776F" w:rsidRDefault="004B6CF6" w:rsidP="004B6CF6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When there are no search results for the particular requirement with position ID mentioned .</w:t>
            </w:r>
          </w:p>
          <w:p w14:paraId="3F9EC284" w14:textId="18172AA2" w:rsidR="004B6CF6" w:rsidRPr="003F4844" w:rsidRDefault="004B6CF6" w:rsidP="004B6CF6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C0776F" w14:paraId="4690D9CA" w14:textId="77777777" w:rsidTr="00124C5F">
        <w:tc>
          <w:tcPr>
            <w:tcW w:w="1350" w:type="dxa"/>
          </w:tcPr>
          <w:p w14:paraId="36B1D690" w14:textId="39C94D68" w:rsidR="00C0776F" w:rsidRPr="003F4844" w:rsidRDefault="00BD602A" w:rsidP="00615B69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Portal Issue</w:t>
            </w:r>
          </w:p>
        </w:tc>
        <w:tc>
          <w:tcPr>
            <w:tcW w:w="2790" w:type="dxa"/>
          </w:tcPr>
          <w:p w14:paraId="5F8125C8" w14:textId="00608A83" w:rsidR="00C0776F" w:rsidRPr="003F4844" w:rsidRDefault="004B6CF6" w:rsidP="00615B69">
            <w:pPr>
              <w:rPr>
                <w:rFonts w:ascii="Calibri" w:hAnsi="Calibri"/>
                <w:sz w:val="16"/>
                <w:szCs w:val="16"/>
              </w:rPr>
            </w:pPr>
            <w:r w:rsidRPr="004B6CF6">
              <w:rPr>
                <w:rFonts w:ascii="Calibri" w:hAnsi="Calibri"/>
                <w:sz w:val="16"/>
                <w:szCs w:val="16"/>
              </w:rPr>
              <w:t>Naukri JOB Search Error - &gt; 2025 - &gt; Required : 10, No.of Candidates Found : 4, No.of Candidates Sourced : 4 at 103</w:t>
            </w:r>
          </w:p>
        </w:tc>
        <w:tc>
          <w:tcPr>
            <w:tcW w:w="4500" w:type="dxa"/>
          </w:tcPr>
          <w:p w14:paraId="789350D4" w14:textId="5BB5C9A0" w:rsidR="00223EC7" w:rsidRPr="003F4844" w:rsidRDefault="00223EC7" w:rsidP="00615B69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When the Search results were less than the Count of Cv’s provided in the requirement tracker </w:t>
            </w:r>
          </w:p>
        </w:tc>
      </w:tr>
    </w:tbl>
    <w:p w14:paraId="01692A95" w14:textId="77777777" w:rsidR="00C0776F" w:rsidRPr="00C0776F" w:rsidRDefault="00C0776F" w:rsidP="00C0776F">
      <w:pPr>
        <w:pStyle w:val="Manchet"/>
        <w:rPr>
          <w:lang w:val="en-US"/>
        </w:rPr>
      </w:pPr>
    </w:p>
    <w:p w14:paraId="6E406B94" w14:textId="3EBFC0A4" w:rsidR="004B653A" w:rsidRDefault="00C0776F" w:rsidP="001C7E74">
      <w:pPr>
        <w:pStyle w:val="Ov1nr"/>
        <w:rPr>
          <w:lang w:val="en-US"/>
        </w:rPr>
      </w:pPr>
      <w:bookmarkStart w:id="18" w:name="_Toc47964092"/>
      <w:r>
        <w:rPr>
          <w:lang w:val="en-US"/>
        </w:rPr>
        <w:lastRenderedPageBreak/>
        <w:t>Tables</w:t>
      </w:r>
      <w:r w:rsidR="00C93149">
        <w:rPr>
          <w:lang w:val="en-US"/>
        </w:rPr>
        <w:t>,</w:t>
      </w:r>
      <w:r>
        <w:rPr>
          <w:lang w:val="en-US"/>
        </w:rPr>
        <w:t xml:space="preserve"> </w:t>
      </w:r>
      <w:r w:rsidRPr="001C7E74">
        <w:t>Queries</w:t>
      </w:r>
      <w:r>
        <w:rPr>
          <w:lang w:val="en-US"/>
        </w:rPr>
        <w:t xml:space="preserve"> </w:t>
      </w:r>
      <w:r w:rsidR="00C93149">
        <w:rPr>
          <w:lang w:val="en-US"/>
        </w:rPr>
        <w:t xml:space="preserve">and Stored Procedure </w:t>
      </w:r>
      <w:r>
        <w:rPr>
          <w:lang w:val="en-US"/>
        </w:rPr>
        <w:t>in Database</w:t>
      </w:r>
      <w:bookmarkEnd w:id="18"/>
    </w:p>
    <w:p w14:paraId="6F812C7F" w14:textId="2FDD2DC1" w:rsidR="00C0776F" w:rsidRPr="00AA4572" w:rsidRDefault="00C0776F" w:rsidP="00C0776F">
      <w:pPr>
        <w:pStyle w:val="Manchet"/>
        <w:rPr>
          <w:b w:val="0"/>
          <w:bCs w:val="0"/>
          <w:color w:val="auto"/>
          <w:lang w:val="en-US"/>
        </w:rPr>
      </w:pPr>
      <w:r w:rsidRPr="00AA4572">
        <w:rPr>
          <w:b w:val="0"/>
          <w:bCs w:val="0"/>
          <w:color w:val="auto"/>
          <w:lang w:val="en-US"/>
        </w:rPr>
        <w:t>This section lists the tables and queries being referred by solution.</w:t>
      </w:r>
    </w:p>
    <w:p w14:paraId="50645F36" w14:textId="019B6A02" w:rsidR="00832EFF" w:rsidRPr="006F7F68" w:rsidRDefault="00832EFF" w:rsidP="004B653A">
      <w:pPr>
        <w:pStyle w:val="Ov2nr"/>
        <w:ind w:left="709" w:hanging="709"/>
        <w:rPr>
          <w:rFonts w:ascii="Calibri" w:hAnsi="Calibri" w:cs="Calibri"/>
          <w:color w:val="auto"/>
          <w:lang w:val="en-US"/>
        </w:rPr>
      </w:pPr>
      <w:bookmarkStart w:id="19" w:name="_Toc521907087"/>
      <w:bookmarkStart w:id="20" w:name="_Toc521907078"/>
      <w:bookmarkStart w:id="21" w:name="_Toc521907079"/>
      <w:bookmarkStart w:id="22" w:name="_Toc47964093"/>
      <w:r w:rsidRPr="006F7F68">
        <w:rPr>
          <w:rFonts w:ascii="Calibri" w:hAnsi="Calibri" w:cs="Calibri"/>
          <w:color w:val="auto"/>
          <w:lang w:val="en-US"/>
        </w:rPr>
        <w:t>Table List (Tables to be created in Database)</w:t>
      </w:r>
      <w:bookmarkEnd w:id="22"/>
    </w:p>
    <w:tbl>
      <w:tblPr>
        <w:tblW w:w="8396" w:type="dxa"/>
        <w:tblInd w:w="239" w:type="dxa"/>
        <w:tblLook w:val="04A0" w:firstRow="1" w:lastRow="0" w:firstColumn="1" w:lastColumn="0" w:noHBand="0" w:noVBand="1"/>
      </w:tblPr>
      <w:tblGrid>
        <w:gridCol w:w="480"/>
        <w:gridCol w:w="3020"/>
        <w:gridCol w:w="1530"/>
        <w:gridCol w:w="3366"/>
      </w:tblGrid>
      <w:tr w:rsidR="005A65D1" w:rsidRPr="006F7F68" w14:paraId="003CA4E9" w14:textId="1F407B18" w:rsidTr="00124C5F">
        <w:trPr>
          <w:trHeight w:val="315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00"/>
            <w:noWrap/>
            <w:vAlign w:val="bottom"/>
            <w:hideMark/>
          </w:tcPr>
          <w:p w14:paraId="4DEF1F7F" w14:textId="77777777" w:rsidR="005A65D1" w:rsidRPr="006F7F68" w:rsidRDefault="005A65D1" w:rsidP="00832EFF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6F7F6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Sl No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00"/>
            <w:noWrap/>
            <w:vAlign w:val="bottom"/>
            <w:hideMark/>
          </w:tcPr>
          <w:p w14:paraId="69982B0B" w14:textId="77777777" w:rsidR="005A65D1" w:rsidRPr="006F7F68" w:rsidRDefault="005A65D1" w:rsidP="00832EFF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6F7F6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Table 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00"/>
            <w:noWrap/>
            <w:vAlign w:val="bottom"/>
            <w:hideMark/>
          </w:tcPr>
          <w:p w14:paraId="0DB83205" w14:textId="77777777" w:rsidR="005A65D1" w:rsidRPr="006F7F68" w:rsidRDefault="005A65D1" w:rsidP="00832EFF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6F7F6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Table Type</w:t>
            </w:r>
          </w:p>
        </w:tc>
        <w:tc>
          <w:tcPr>
            <w:tcW w:w="3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00"/>
          </w:tcPr>
          <w:p w14:paraId="07BF1CD7" w14:textId="434A3B2B" w:rsidR="005A65D1" w:rsidRPr="006F7F68" w:rsidRDefault="005A65D1" w:rsidP="00832EFF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6F7F6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Description</w:t>
            </w:r>
          </w:p>
        </w:tc>
      </w:tr>
      <w:tr w:rsidR="005A65D1" w:rsidRPr="006F7F68" w14:paraId="47ABEDA7" w14:textId="49C224C5" w:rsidTr="00124C5F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F39C4" w14:textId="77777777" w:rsidR="005A65D1" w:rsidRPr="006F7F68" w:rsidRDefault="005A65D1" w:rsidP="003F4844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F7F68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A7D3BE" w14:textId="44EFEBB2" w:rsidR="005A65D1" w:rsidRPr="006F7F68" w:rsidRDefault="00223EC7" w:rsidP="00854BDE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23EC7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Arch_CandidateTracker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30972" w14:textId="692E9F26" w:rsidR="005A65D1" w:rsidRPr="006F7F68" w:rsidRDefault="005A65D1" w:rsidP="003F4844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Archive Tables</w:t>
            </w:r>
          </w:p>
        </w:tc>
        <w:tc>
          <w:tcPr>
            <w:tcW w:w="3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096A0A" w14:textId="214505EA" w:rsidR="005A65D1" w:rsidRPr="006F7F68" w:rsidRDefault="00223EC7" w:rsidP="00854BDE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 xml:space="preserve">Archive of </w:t>
            </w:r>
            <w:proofErr w:type="spellStart"/>
            <w:r w:rsidRPr="00223EC7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CandidateTracker</w:t>
            </w:r>
            <w:proofErr w:type="spellEnd"/>
          </w:p>
        </w:tc>
      </w:tr>
      <w:tr w:rsidR="005A65D1" w:rsidRPr="006F7F68" w14:paraId="21B65F8B" w14:textId="5C35DE9E" w:rsidTr="00124C5F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8EF18" w14:textId="77777777" w:rsidR="005A65D1" w:rsidRPr="006F7F68" w:rsidRDefault="005A65D1" w:rsidP="003F4844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F7F68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933E1" w14:textId="756FAC65" w:rsidR="005A65D1" w:rsidRPr="006F7F68" w:rsidRDefault="00223EC7" w:rsidP="00854BDE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23EC7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Arch_RequirementTracker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7EF24" w14:textId="0F0F4451" w:rsidR="005A65D1" w:rsidRPr="006F7F68" w:rsidRDefault="003F4844" w:rsidP="003F4844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Archive Tables</w:t>
            </w:r>
          </w:p>
        </w:tc>
        <w:tc>
          <w:tcPr>
            <w:tcW w:w="3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AA3D33" w14:textId="20ED2213" w:rsidR="005A65D1" w:rsidRPr="006F7F68" w:rsidRDefault="00223EC7" w:rsidP="00854BDE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 xml:space="preserve">Archive of </w:t>
            </w:r>
            <w:proofErr w:type="spellStart"/>
            <w:r w:rsidRPr="00223EC7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RequirementTracker</w:t>
            </w:r>
            <w:proofErr w:type="spellEnd"/>
          </w:p>
        </w:tc>
      </w:tr>
      <w:tr w:rsidR="005A65D1" w:rsidRPr="006F7F68" w14:paraId="19B306BA" w14:textId="32FA9349" w:rsidTr="00124C5F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C165C" w14:textId="77777777" w:rsidR="005A65D1" w:rsidRPr="006F7F68" w:rsidRDefault="005A65D1" w:rsidP="003F4844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F7F68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72B078" w14:textId="689AEB4C" w:rsidR="005A65D1" w:rsidRPr="006F7F68" w:rsidRDefault="00223EC7" w:rsidP="00854BDE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23EC7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CandidateTracker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8DEE9" w14:textId="67BBD4CE" w:rsidR="005A65D1" w:rsidRPr="006F7F68" w:rsidRDefault="00223EC7" w:rsidP="003F4844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Input</w:t>
            </w:r>
          </w:p>
        </w:tc>
        <w:tc>
          <w:tcPr>
            <w:tcW w:w="3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F1357B" w14:textId="31A83467" w:rsidR="005A65D1" w:rsidRPr="006F7F68" w:rsidRDefault="00883948" w:rsidP="00223EC7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 xml:space="preserve">This table </w:t>
            </w:r>
            <w:r w:rsidR="00223EC7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stores candidate details</w:t>
            </w:r>
          </w:p>
        </w:tc>
      </w:tr>
      <w:tr w:rsidR="005A65D1" w:rsidRPr="006F7F68" w14:paraId="0A4BDC1F" w14:textId="77777777" w:rsidTr="00124C5F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3F20C" w14:textId="5A086943" w:rsidR="00223EC7" w:rsidRPr="006F7F68" w:rsidRDefault="00223EC7" w:rsidP="00223EC7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09A721" w14:textId="3D6224C7" w:rsidR="005A65D1" w:rsidRPr="006F7F68" w:rsidRDefault="00223EC7" w:rsidP="000E43AC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23EC7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RecruiterMailDetails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5D5E9F" w14:textId="2EE21A22" w:rsidR="005A65D1" w:rsidRPr="006F7F68" w:rsidRDefault="00223EC7" w:rsidP="003F4844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Input</w:t>
            </w:r>
          </w:p>
        </w:tc>
        <w:tc>
          <w:tcPr>
            <w:tcW w:w="3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45C2B8" w14:textId="109415DD" w:rsidR="005A65D1" w:rsidRPr="006F7F68" w:rsidRDefault="00223EC7" w:rsidP="000E43AC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This table stores recruiter Mail ID’s</w:t>
            </w:r>
          </w:p>
        </w:tc>
      </w:tr>
      <w:tr w:rsidR="005A65D1" w:rsidRPr="006F7F68" w14:paraId="7923272F" w14:textId="50669708" w:rsidTr="00124C5F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08B47" w14:textId="5CB37340" w:rsidR="005A65D1" w:rsidRPr="006F7F68" w:rsidRDefault="00223EC7" w:rsidP="003F4844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5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BD1ED" w14:textId="7102A627" w:rsidR="005A65D1" w:rsidRPr="006F7F68" w:rsidRDefault="00223EC7" w:rsidP="000E43AC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23EC7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RequirementTracker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12E3E" w14:textId="5F2CD38E" w:rsidR="005A65D1" w:rsidRPr="006F7F68" w:rsidRDefault="00223EC7" w:rsidP="003F4844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Input</w:t>
            </w:r>
          </w:p>
        </w:tc>
        <w:tc>
          <w:tcPr>
            <w:tcW w:w="3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BCE2CE" w14:textId="530F6D85" w:rsidR="005A65D1" w:rsidRPr="006F7F68" w:rsidRDefault="00223EC7" w:rsidP="00223EC7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This table stores requirements</w:t>
            </w:r>
          </w:p>
        </w:tc>
      </w:tr>
      <w:tr w:rsidR="005A65D1" w:rsidRPr="006F7F68" w14:paraId="6A43FDBF" w14:textId="0B55A499" w:rsidTr="00124C5F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334A1" w14:textId="0FC3AD58" w:rsidR="005A65D1" w:rsidRPr="006F7F68" w:rsidRDefault="00223EC7" w:rsidP="003F4844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6D663" w14:textId="5F292953" w:rsidR="005A65D1" w:rsidRPr="006F7F68" w:rsidRDefault="00223EC7" w:rsidP="00223EC7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223EC7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Standard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FB5BE6" w14:textId="2FCAE22E" w:rsidR="005A65D1" w:rsidRPr="006F7F68" w:rsidRDefault="00223EC7" w:rsidP="003F4844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Input</w:t>
            </w:r>
          </w:p>
        </w:tc>
        <w:tc>
          <w:tcPr>
            <w:tcW w:w="3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98380D" w14:textId="670550D9" w:rsidR="005A65D1" w:rsidRPr="006F7F68" w:rsidRDefault="00223EC7" w:rsidP="000E43AC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This table stores standard information about company ,perks used to post a job</w:t>
            </w:r>
          </w:p>
        </w:tc>
      </w:tr>
      <w:tr w:rsidR="00886F3D" w:rsidRPr="006F7F68" w14:paraId="4A944A29" w14:textId="77777777" w:rsidTr="00124C5F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1B0DD" w14:textId="35EDE1A2" w:rsidR="00886F3D" w:rsidRDefault="00886F3D" w:rsidP="003F4844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DAE473" w14:textId="117566EC" w:rsidR="00886F3D" w:rsidRPr="00223EC7" w:rsidRDefault="00886F3D" w:rsidP="00223EC7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LogTable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B0BA2" w14:textId="535F8951" w:rsidR="00886F3D" w:rsidRDefault="00886F3D" w:rsidP="00886F3D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Logs</w:t>
            </w:r>
          </w:p>
        </w:tc>
        <w:tc>
          <w:tcPr>
            <w:tcW w:w="3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7A296E" w14:textId="3D648F19" w:rsidR="00886F3D" w:rsidRDefault="00886F3D" w:rsidP="000E43AC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Stores the detailed log of execution</w:t>
            </w:r>
          </w:p>
        </w:tc>
      </w:tr>
      <w:tr w:rsidR="00886F3D" w:rsidRPr="006F7F68" w14:paraId="12D7B512" w14:textId="77777777" w:rsidTr="00124C5F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06C57" w14:textId="784A2B82" w:rsidR="00886F3D" w:rsidRDefault="00886F3D" w:rsidP="003F4844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93B9E" w14:textId="5DEC0A1E" w:rsidR="00886F3D" w:rsidRDefault="00886F3D" w:rsidP="00223EC7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ErrorLog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0F975" w14:textId="1661B805" w:rsidR="00886F3D" w:rsidRDefault="00886F3D" w:rsidP="003F4844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Logs</w:t>
            </w:r>
          </w:p>
        </w:tc>
        <w:tc>
          <w:tcPr>
            <w:tcW w:w="3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0EEE45" w14:textId="47090252" w:rsidR="00886F3D" w:rsidRDefault="00886F3D" w:rsidP="000E43AC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Stores the detailed log of error.</w:t>
            </w:r>
          </w:p>
        </w:tc>
      </w:tr>
    </w:tbl>
    <w:p w14:paraId="5366D23C" w14:textId="24A8AF52" w:rsidR="009A0D3F" w:rsidRDefault="009A0D3F" w:rsidP="004B653A">
      <w:pPr>
        <w:pStyle w:val="Ov2nr"/>
        <w:ind w:left="709" w:hanging="709"/>
        <w:rPr>
          <w:rFonts w:ascii="Calibri" w:hAnsi="Calibri" w:cs="Calibri"/>
          <w:lang w:val="en-US"/>
        </w:rPr>
      </w:pPr>
      <w:bookmarkStart w:id="23" w:name="_Toc47964094"/>
      <w:bookmarkEnd w:id="19"/>
      <w:r>
        <w:rPr>
          <w:rFonts w:ascii="Calibri" w:hAnsi="Calibri" w:cs="Calibri"/>
          <w:lang w:val="en-US"/>
        </w:rPr>
        <w:t>Stored Procedure</w:t>
      </w:r>
      <w:bookmarkEnd w:id="23"/>
    </w:p>
    <w:tbl>
      <w:tblPr>
        <w:tblW w:w="8391" w:type="dxa"/>
        <w:tblInd w:w="239" w:type="dxa"/>
        <w:tblLook w:val="04A0" w:firstRow="1" w:lastRow="0" w:firstColumn="1" w:lastColumn="0" w:noHBand="0" w:noVBand="1"/>
      </w:tblPr>
      <w:tblGrid>
        <w:gridCol w:w="480"/>
        <w:gridCol w:w="2437"/>
        <w:gridCol w:w="1106"/>
        <w:gridCol w:w="4368"/>
      </w:tblGrid>
      <w:tr w:rsidR="005A65D1" w:rsidRPr="006F7F68" w14:paraId="313D24BF" w14:textId="77777777" w:rsidTr="003F4844">
        <w:trPr>
          <w:trHeight w:val="315"/>
        </w:trPr>
        <w:tc>
          <w:tcPr>
            <w:tcW w:w="4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E600"/>
            <w:noWrap/>
            <w:vAlign w:val="bottom"/>
            <w:hideMark/>
          </w:tcPr>
          <w:p w14:paraId="0EBE8B74" w14:textId="77777777" w:rsidR="005A65D1" w:rsidRPr="006F7F68" w:rsidRDefault="005A65D1" w:rsidP="008D35AB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6F7F6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Sl No</w:t>
            </w:r>
          </w:p>
        </w:tc>
        <w:tc>
          <w:tcPr>
            <w:tcW w:w="243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00"/>
            <w:noWrap/>
            <w:vAlign w:val="bottom"/>
            <w:hideMark/>
          </w:tcPr>
          <w:p w14:paraId="3EF8876E" w14:textId="77777777" w:rsidR="005A65D1" w:rsidRPr="006F7F68" w:rsidRDefault="005A65D1" w:rsidP="008D35AB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Queries</w:t>
            </w:r>
          </w:p>
        </w:tc>
        <w:tc>
          <w:tcPr>
            <w:tcW w:w="11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00"/>
            <w:noWrap/>
            <w:vAlign w:val="bottom"/>
            <w:hideMark/>
          </w:tcPr>
          <w:p w14:paraId="5F7059D4" w14:textId="77777777" w:rsidR="005A65D1" w:rsidRPr="006F7F68" w:rsidRDefault="005A65D1" w:rsidP="008D35AB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6F7F6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Table Type</w:t>
            </w:r>
          </w:p>
        </w:tc>
        <w:tc>
          <w:tcPr>
            <w:tcW w:w="436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E600"/>
          </w:tcPr>
          <w:p w14:paraId="66E66EFF" w14:textId="77777777" w:rsidR="005A65D1" w:rsidRPr="006F7F68" w:rsidRDefault="005A65D1" w:rsidP="008D35AB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6F7F6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Description</w:t>
            </w:r>
          </w:p>
        </w:tc>
      </w:tr>
      <w:tr w:rsidR="005A65D1" w:rsidRPr="006F7F68" w14:paraId="622D088F" w14:textId="77777777" w:rsidTr="003F4844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793BF" w14:textId="77777777" w:rsidR="005A65D1" w:rsidRPr="006F7F68" w:rsidRDefault="005A65D1" w:rsidP="008D35AB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F7F68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BD07E" w14:textId="56A9CB01" w:rsidR="005A65D1" w:rsidRPr="006F7F68" w:rsidRDefault="00223EC7" w:rsidP="008D35AB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23EC7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Data_Move</w:t>
            </w:r>
            <w:proofErr w:type="spellEnd"/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A3DE7" w14:textId="6D125001" w:rsidR="005A65D1" w:rsidRPr="006F7F68" w:rsidRDefault="005A65D1" w:rsidP="008D35AB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Procedure</w:t>
            </w:r>
          </w:p>
        </w:tc>
        <w:tc>
          <w:tcPr>
            <w:tcW w:w="4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EA2226" w14:textId="72E4DEB0" w:rsidR="005A65D1" w:rsidRPr="006F7F68" w:rsidRDefault="005A65D1" w:rsidP="00223EC7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 xml:space="preserve">This procedure is called by Bot to move data </w:t>
            </w:r>
            <w:r w:rsidR="00223EC7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 xml:space="preserve">Candidate Tracker to </w:t>
            </w:r>
            <w:proofErr w:type="spellStart"/>
            <w:r w:rsidR="00223EC7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Arch_candidate</w:t>
            </w:r>
            <w:proofErr w:type="spellEnd"/>
            <w:r w:rsidR="00223EC7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 xml:space="preserve"> Tracker table and Requirement Tracker table to </w:t>
            </w:r>
            <w:proofErr w:type="spellStart"/>
            <w:r w:rsidR="00223EC7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Arch_Requirement</w:t>
            </w:r>
            <w:proofErr w:type="spellEnd"/>
            <w:r w:rsidR="00223EC7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 xml:space="preserve"> Tracker table</w:t>
            </w:r>
          </w:p>
        </w:tc>
      </w:tr>
      <w:tr w:rsidR="005A65D1" w:rsidRPr="006F7F68" w14:paraId="16969D8B" w14:textId="77777777" w:rsidTr="003F4844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E4058" w14:textId="77777777" w:rsidR="005A65D1" w:rsidRPr="006F7F68" w:rsidRDefault="005A65D1" w:rsidP="008D35AB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F7F68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76D79" w14:textId="1518B0C2" w:rsidR="005A65D1" w:rsidRPr="006F7F68" w:rsidRDefault="00223EC7" w:rsidP="008D35AB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23EC7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Data_Test</w:t>
            </w:r>
            <w:proofErr w:type="spellEnd"/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5F9E63" w14:textId="361EA28D" w:rsidR="005A65D1" w:rsidRPr="006F7F68" w:rsidRDefault="005A65D1" w:rsidP="008D35AB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Procedure</w:t>
            </w:r>
          </w:p>
        </w:tc>
        <w:tc>
          <w:tcPr>
            <w:tcW w:w="4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23EF0C" w14:textId="016395D5" w:rsidR="005A65D1" w:rsidRPr="006F7F68" w:rsidRDefault="005A65D1" w:rsidP="00522BBB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This procedure is called by Bot to</w:t>
            </w:r>
            <w:r w:rsidR="00522BBB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 xml:space="preserve"> test whether the candidate details were are already present in the DB or not</w:t>
            </w:r>
          </w:p>
        </w:tc>
      </w:tr>
      <w:tr w:rsidR="005A65D1" w:rsidRPr="006F7F68" w14:paraId="620334FA" w14:textId="77777777" w:rsidTr="003F4844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7409E" w14:textId="3D346D80" w:rsidR="005A65D1" w:rsidRPr="006F7F68" w:rsidRDefault="005A65D1" w:rsidP="008D35AB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6C13F" w14:textId="3BC5A2F5" w:rsidR="005A65D1" w:rsidRDefault="00522BBB" w:rsidP="00522BBB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522BBB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04B2E" w14:textId="504ECD1E" w:rsidR="005A65D1" w:rsidRPr="006F7F68" w:rsidRDefault="005A65D1" w:rsidP="008D35AB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Procedure</w:t>
            </w:r>
          </w:p>
        </w:tc>
        <w:tc>
          <w:tcPr>
            <w:tcW w:w="4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04B792" w14:textId="0F2EA351" w:rsidR="005A65D1" w:rsidRPr="006F7F68" w:rsidRDefault="005A65D1" w:rsidP="00522BBB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 xml:space="preserve">This Procedure is called by Bot to </w:t>
            </w:r>
            <w:r w:rsidR="00522BBB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 xml:space="preserve">take Gender given requirement tracker and returns the respective ID which is used to select the Gender in </w:t>
            </w:r>
            <w:proofErr w:type="spellStart"/>
            <w:r w:rsidR="00522BBB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naukri</w:t>
            </w:r>
            <w:proofErr w:type="spellEnd"/>
            <w:r w:rsidR="00522BBB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 xml:space="preserve"> Portal</w:t>
            </w:r>
          </w:p>
        </w:tc>
      </w:tr>
      <w:tr w:rsidR="005A65D1" w:rsidRPr="006F7F68" w14:paraId="2B6EB81A" w14:textId="77777777" w:rsidTr="003F4844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B04EB" w14:textId="1F59AE9B" w:rsidR="005A65D1" w:rsidRPr="006F7F68" w:rsidRDefault="005A65D1" w:rsidP="008D35AB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2869DC" w14:textId="6C44DB27" w:rsidR="005A65D1" w:rsidRDefault="00522BBB" w:rsidP="008D35AB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522BBB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Report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2097E" w14:textId="7A1FE631" w:rsidR="005A65D1" w:rsidRPr="006F7F68" w:rsidRDefault="005A65D1" w:rsidP="008D35AB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Procedure</w:t>
            </w:r>
          </w:p>
        </w:tc>
        <w:tc>
          <w:tcPr>
            <w:tcW w:w="4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BDABA4" w14:textId="12169E1F" w:rsidR="005A65D1" w:rsidRPr="006F7F68" w:rsidRDefault="005A65D1" w:rsidP="00522BBB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 xml:space="preserve">This procedure is called by Bot to </w:t>
            </w:r>
            <w:r w:rsidR="00522BBB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generate the weekly report saying the details of the resumes downloaded in the last week</w:t>
            </w:r>
          </w:p>
        </w:tc>
      </w:tr>
      <w:tr w:rsidR="005A65D1" w:rsidRPr="006F7F68" w14:paraId="0598DE08" w14:textId="77777777" w:rsidTr="003F4844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F794B" w14:textId="4E8C2163" w:rsidR="005A65D1" w:rsidRPr="006F7F68" w:rsidRDefault="005A65D1" w:rsidP="005A65D1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5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D0C2A" w14:textId="2AC9BFEB" w:rsidR="005A65D1" w:rsidRDefault="00522BBB" w:rsidP="005A65D1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522BBB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Trigger_Task</w:t>
            </w:r>
            <w:proofErr w:type="spellEnd"/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785989" w14:textId="34CECE07" w:rsidR="005A65D1" w:rsidRPr="006F7F68" w:rsidRDefault="005A65D1" w:rsidP="005A65D1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Procedure</w:t>
            </w:r>
          </w:p>
        </w:tc>
        <w:tc>
          <w:tcPr>
            <w:tcW w:w="4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2DF83C" w14:textId="145D0EEC" w:rsidR="005A65D1" w:rsidRPr="006F7F68" w:rsidRDefault="005A65D1" w:rsidP="00522BBB">
            <w:pPr>
              <w:tabs>
                <w:tab w:val="clear" w:pos="0"/>
                <w:tab w:val="clear" w:pos="567"/>
                <w:tab w:val="clear" w:pos="8902"/>
              </w:tabs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 xml:space="preserve">This procedure is called by Bot to </w:t>
            </w:r>
            <w:r w:rsidR="00522BBB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trigger the tasks according to the requirement given</w:t>
            </w:r>
          </w:p>
        </w:tc>
      </w:tr>
    </w:tbl>
    <w:p w14:paraId="765AA6D1" w14:textId="77777777" w:rsidR="005A65D1" w:rsidRPr="005A65D1" w:rsidRDefault="005A65D1" w:rsidP="005A65D1">
      <w:pPr>
        <w:pStyle w:val="Brdtekst1"/>
        <w:rPr>
          <w:lang w:val="en-US" w:eastAsia="en-US"/>
        </w:rPr>
      </w:pPr>
    </w:p>
    <w:p w14:paraId="4065A020" w14:textId="684FAB2D" w:rsidR="00503516" w:rsidRPr="006F7F68" w:rsidRDefault="00503516" w:rsidP="001C7E74">
      <w:pPr>
        <w:pStyle w:val="Ov1nr"/>
        <w:rPr>
          <w:lang w:val="en-US"/>
        </w:rPr>
      </w:pPr>
      <w:bookmarkStart w:id="24" w:name="_Toc47964095"/>
      <w:r w:rsidRPr="006F7F68">
        <w:rPr>
          <w:lang w:val="en-US"/>
        </w:rPr>
        <w:lastRenderedPageBreak/>
        <w:t xml:space="preserve">Audit </w:t>
      </w:r>
      <w:r w:rsidR="00C0776F">
        <w:rPr>
          <w:lang w:val="en-US"/>
        </w:rPr>
        <w:t>and Error Logs</w:t>
      </w:r>
      <w:bookmarkEnd w:id="24"/>
    </w:p>
    <w:p w14:paraId="68B61E5C" w14:textId="70A647C6" w:rsidR="001C7E74" w:rsidRDefault="001C7E74" w:rsidP="00217F4D">
      <w:pPr>
        <w:pStyle w:val="Brdtekst1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lang w:val="en-US" w:eastAsia="en-US"/>
        </w:rPr>
        <w:t>Error Log is available in Logs folder. As shown in Screenshot below.</w:t>
      </w:r>
    </w:p>
    <w:p w14:paraId="30233E7A" w14:textId="12918911" w:rsidR="001C7E74" w:rsidRDefault="00522BBB" w:rsidP="00217F4D">
      <w:pPr>
        <w:pStyle w:val="Brdtekst1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noProof/>
          <w:lang w:val="en-IN" w:eastAsia="en-IN"/>
        </w:rPr>
        <w:drawing>
          <wp:inline distT="0" distB="0" distL="0" distR="0" wp14:anchorId="74440A1E" wp14:editId="4073168B">
            <wp:extent cx="5731510" cy="314325"/>
            <wp:effectExtent l="0" t="0" r="254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errorlog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0"/>
    <w:bookmarkEnd w:id="21"/>
    <w:p w14:paraId="6F1D32BB" w14:textId="21E2C9B8" w:rsidR="00D31ED0" w:rsidRPr="00D31ED0" w:rsidRDefault="00886F3D" w:rsidP="00D31ED0">
      <w:pPr>
        <w:pStyle w:val="Brdtekst1"/>
        <w:rPr>
          <w:lang w:eastAsia="en-US"/>
        </w:rPr>
      </w:pPr>
      <w:r>
        <w:rPr>
          <w:lang w:eastAsia="en-US"/>
        </w:rPr>
        <w:t>Logs are also available in Database in the table as mentioned above.</w:t>
      </w:r>
    </w:p>
    <w:sectPr w:rsidR="00D31ED0" w:rsidRPr="00D31ED0" w:rsidSect="00ED4C00">
      <w:headerReference w:type="default" r:id="rId28"/>
      <w:footerReference w:type="default" r:id="rId29"/>
      <w:footerReference w:type="first" r:id="rId30"/>
      <w:pgSz w:w="11906" w:h="16838" w:code="9"/>
      <w:pgMar w:top="1440" w:right="1440" w:bottom="1440" w:left="1440" w:header="851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04C781" w14:textId="77777777" w:rsidR="00165D85" w:rsidRDefault="00165D85">
      <w:r>
        <w:separator/>
      </w:r>
    </w:p>
  </w:endnote>
  <w:endnote w:type="continuationSeparator" w:id="0">
    <w:p w14:paraId="3C42B390" w14:textId="77777777" w:rsidR="00165D85" w:rsidRDefault="00165D85">
      <w:r>
        <w:continuationSeparator/>
      </w:r>
    </w:p>
  </w:endnote>
  <w:endnote w:type="continuationNotice" w:id="1">
    <w:p w14:paraId="2E48CC86" w14:textId="77777777" w:rsidR="00165D85" w:rsidRDefault="00165D8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YInterstate">
    <w:altName w:val="Corbel"/>
    <w:charset w:val="00"/>
    <w:family w:val="auto"/>
    <w:pitch w:val="variable"/>
    <w:sig w:usb0="800002AF" w:usb1="5000204A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FFBFBA" w14:textId="04B39E24" w:rsidR="00205910" w:rsidRPr="001F6636" w:rsidRDefault="00205910" w:rsidP="001F6636">
    <w:pPr>
      <w:tabs>
        <w:tab w:val="center" w:pos="4153"/>
        <w:tab w:val="right" w:pos="8306"/>
      </w:tabs>
      <w:spacing w:before="60"/>
      <w:jc w:val="left"/>
      <w:rPr>
        <w:rFonts w:cs="Arial"/>
        <w:b/>
        <w:sz w:val="16"/>
        <w:szCs w:val="16"/>
        <w:lang w:val="en-GB"/>
      </w:rPr>
    </w:pPr>
    <w:r w:rsidRPr="00654A63">
      <w:rPr>
        <w:rFonts w:cs="Arial"/>
        <w:b/>
        <w:sz w:val="16"/>
        <w:szCs w:val="16"/>
        <w:lang w:val="en-GB"/>
      </w:rPr>
      <w:fldChar w:fldCharType="begin"/>
    </w:r>
    <w:r w:rsidRPr="00654A63">
      <w:rPr>
        <w:rFonts w:cs="Arial"/>
        <w:b/>
        <w:sz w:val="16"/>
        <w:szCs w:val="16"/>
        <w:lang w:val="en-GB"/>
      </w:rPr>
      <w:instrText xml:space="preserve"> PAGE </w:instrText>
    </w:r>
    <w:r w:rsidRPr="00654A63">
      <w:rPr>
        <w:rFonts w:cs="Arial"/>
        <w:b/>
        <w:sz w:val="16"/>
        <w:szCs w:val="16"/>
        <w:lang w:val="en-GB"/>
      </w:rPr>
      <w:fldChar w:fldCharType="separate"/>
    </w:r>
    <w:r w:rsidR="00522BBB">
      <w:rPr>
        <w:rFonts w:cs="Arial"/>
        <w:b/>
        <w:noProof/>
        <w:sz w:val="16"/>
        <w:szCs w:val="16"/>
        <w:lang w:val="en-GB"/>
      </w:rPr>
      <w:t>14</w:t>
    </w:r>
    <w:r w:rsidRPr="00654A63">
      <w:rPr>
        <w:rFonts w:cs="Arial"/>
        <w:sz w:val="16"/>
        <w:szCs w:val="16"/>
        <w:lang w:val="en-GB"/>
      </w:rPr>
      <w:fldChar w:fldCharType="end"/>
    </w:r>
    <w:r w:rsidRPr="00654A63">
      <w:rPr>
        <w:rFonts w:cs="Arial"/>
        <w:b/>
        <w:sz w:val="16"/>
        <w:szCs w:val="16"/>
        <w:lang w:val="en-GB"/>
      </w:rPr>
      <w:tab/>
    </w:r>
    <w:r>
      <w:rPr>
        <w:rFonts w:cs="Arial"/>
        <w:b/>
        <w:sz w:val="16"/>
        <w:szCs w:val="16"/>
        <w:lang w:val="en-GB"/>
      </w:rPr>
      <w:t>Solution Design Document – HR Sourcing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F3B54" w14:textId="77777777" w:rsidR="00205910" w:rsidRDefault="00205910" w:rsidP="00B50645">
    <w:pPr>
      <w:pStyle w:val="Footer"/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7506D9" w14:textId="77777777" w:rsidR="00165D85" w:rsidRDefault="00165D85">
      <w:r>
        <w:separator/>
      </w:r>
    </w:p>
  </w:footnote>
  <w:footnote w:type="continuationSeparator" w:id="0">
    <w:p w14:paraId="4534413C" w14:textId="77777777" w:rsidR="00165D85" w:rsidRDefault="00165D85">
      <w:r>
        <w:continuationSeparator/>
      </w:r>
    </w:p>
  </w:footnote>
  <w:footnote w:type="continuationNotice" w:id="1">
    <w:p w14:paraId="1913A21D" w14:textId="77777777" w:rsidR="00165D85" w:rsidRDefault="00165D85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021207" w14:textId="77777777" w:rsidR="004D4A21" w:rsidRDefault="004D4A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317F6"/>
    <w:multiLevelType w:val="hybridMultilevel"/>
    <w:tmpl w:val="00144EFC"/>
    <w:lvl w:ilvl="0" w:tplc="2A7C4196">
      <w:start w:val="1"/>
      <w:numFmt w:val="bullet"/>
      <w:pStyle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41E33"/>
    <w:multiLevelType w:val="multilevel"/>
    <w:tmpl w:val="6D1E9F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71E7C9C"/>
    <w:multiLevelType w:val="multilevel"/>
    <w:tmpl w:val="779AEBE2"/>
    <w:lvl w:ilvl="0">
      <w:start w:val="1"/>
      <w:numFmt w:val="decimal"/>
      <w:pStyle w:val="Ind1n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Ind2nr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Ind3nr"/>
      <w:lvlText w:val="%1.%2.%3."/>
      <w:lvlJc w:val="left"/>
      <w:pPr>
        <w:ind w:left="10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9DD6BCC"/>
    <w:multiLevelType w:val="multilevel"/>
    <w:tmpl w:val="9B8019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F430EA"/>
    <w:multiLevelType w:val="hybridMultilevel"/>
    <w:tmpl w:val="261E9028"/>
    <w:lvl w:ilvl="0" w:tplc="846490BC">
      <w:start w:val="1"/>
      <w:numFmt w:val="bullet"/>
      <w:pStyle w:val="Ind1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EA8243A">
      <w:start w:val="1"/>
      <w:numFmt w:val="bullet"/>
      <w:pStyle w:val="Ind2bullet"/>
      <w:lvlText w:val=""/>
      <w:lvlJc w:val="left"/>
      <w:pPr>
        <w:ind w:left="357" w:firstLine="0"/>
      </w:pPr>
      <w:rPr>
        <w:rFonts w:ascii="Symbol" w:hAnsi="Symbol" w:hint="default"/>
      </w:rPr>
    </w:lvl>
    <w:lvl w:ilvl="2" w:tplc="EA80E2E2">
      <w:start w:val="1"/>
      <w:numFmt w:val="bullet"/>
      <w:pStyle w:val="Ind3bullet"/>
      <w:lvlText w:val=""/>
      <w:lvlJc w:val="left"/>
      <w:pPr>
        <w:ind w:left="357" w:firstLine="357"/>
      </w:pPr>
      <w:rPr>
        <w:rFonts w:ascii="Symbol" w:hAnsi="Symbol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44644"/>
    <w:multiLevelType w:val="multilevel"/>
    <w:tmpl w:val="B78A96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05D2987"/>
    <w:multiLevelType w:val="singleLevel"/>
    <w:tmpl w:val="32F65FCE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</w:abstractNum>
  <w:abstractNum w:abstractNumId="7" w15:restartNumberingAfterBreak="0">
    <w:nsid w:val="350429FE"/>
    <w:multiLevelType w:val="multilevel"/>
    <w:tmpl w:val="A2D65A18"/>
    <w:lvl w:ilvl="0">
      <w:start w:val="1"/>
      <w:numFmt w:val="decimal"/>
      <w:pStyle w:val="Ov1n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Ov2nr"/>
      <w:lvlText w:val="%1.%2."/>
      <w:lvlJc w:val="left"/>
      <w:pPr>
        <w:ind w:left="576" w:hanging="288"/>
      </w:pPr>
      <w:rPr>
        <w:rFonts w:hint="default"/>
      </w:rPr>
    </w:lvl>
    <w:lvl w:ilvl="2">
      <w:start w:val="1"/>
      <w:numFmt w:val="decimal"/>
      <w:pStyle w:val="Ov3nr"/>
      <w:lvlText w:val="%1.5.%3."/>
      <w:lvlJc w:val="left"/>
      <w:pPr>
        <w:ind w:left="646" w:hanging="50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Ov4nr"/>
      <w:lvlText w:val="%1.%2.%3.%4."/>
      <w:lvlJc w:val="left"/>
      <w:pPr>
        <w:ind w:left="648" w:hanging="648"/>
      </w:pPr>
      <w:rPr>
        <w:rFonts w:ascii="EYInterstate" w:hAnsi="EYInterstate" w:hint="default"/>
        <w:b w:val="0"/>
      </w:rPr>
    </w:lvl>
    <w:lvl w:ilvl="4">
      <w:start w:val="1"/>
      <w:numFmt w:val="decimal"/>
      <w:pStyle w:val="Ov5nr"/>
      <w:lvlText w:val="%1.%2.%3.%4.%5."/>
      <w:lvlJc w:val="left"/>
      <w:pPr>
        <w:ind w:left="2232" w:hanging="792"/>
      </w:pPr>
      <w:rPr>
        <w:rFonts w:ascii="EYInterstate" w:hAnsi="EYInterstate" w:hint="default"/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79973AD"/>
    <w:multiLevelType w:val="hybridMultilevel"/>
    <w:tmpl w:val="1C124B3E"/>
    <w:lvl w:ilvl="0" w:tplc="7160D27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3B0B46"/>
    <w:multiLevelType w:val="multilevel"/>
    <w:tmpl w:val="779AEBE2"/>
    <w:lvl w:ilvl="0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7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1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1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1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2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2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3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07" w:hanging="1440"/>
      </w:pPr>
      <w:rPr>
        <w:rFonts w:hint="default"/>
      </w:rPr>
    </w:lvl>
  </w:abstractNum>
  <w:abstractNum w:abstractNumId="10" w15:restartNumberingAfterBreak="0">
    <w:nsid w:val="573E3794"/>
    <w:multiLevelType w:val="multilevel"/>
    <w:tmpl w:val="DE9A5CB4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11" w15:restartNumberingAfterBreak="0">
    <w:nsid w:val="5B2B4DB2"/>
    <w:multiLevelType w:val="multilevel"/>
    <w:tmpl w:val="9412E8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EF704C5"/>
    <w:multiLevelType w:val="multilevel"/>
    <w:tmpl w:val="026AF0B4"/>
    <w:styleLink w:val="Bulletliste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835"/>
        </w:tabs>
        <w:ind w:left="2835" w:hanging="56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3402"/>
        </w:tabs>
        <w:ind w:left="3402" w:hanging="56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3969"/>
        </w:tabs>
        <w:ind w:left="3969" w:hanging="56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4536"/>
        </w:tabs>
        <w:ind w:left="4536" w:hanging="56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5103" w:hanging="567"/>
      </w:pPr>
      <w:rPr>
        <w:rFonts w:ascii="Symbol" w:hAnsi="Symbol" w:hint="default"/>
      </w:rPr>
    </w:lvl>
  </w:abstractNum>
  <w:abstractNum w:abstractNumId="13" w15:restartNumberingAfterBreak="0">
    <w:nsid w:val="5FB31729"/>
    <w:multiLevelType w:val="hybridMultilevel"/>
    <w:tmpl w:val="67DE4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7B5715"/>
    <w:multiLevelType w:val="hybridMultilevel"/>
    <w:tmpl w:val="FF227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1E10B5"/>
    <w:multiLevelType w:val="hybridMultilevel"/>
    <w:tmpl w:val="EA78C60A"/>
    <w:lvl w:ilvl="0" w:tplc="78467D6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b w:val="0"/>
        <w:u w:val="no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EDF230F"/>
    <w:multiLevelType w:val="multilevel"/>
    <w:tmpl w:val="779AEB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C89776D"/>
    <w:multiLevelType w:val="hybridMultilevel"/>
    <w:tmpl w:val="F94C9E9A"/>
    <w:lvl w:ilvl="0" w:tplc="C052BB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7"/>
  </w:num>
  <w:num w:numId="5">
    <w:abstractNumId w:val="4"/>
  </w:num>
  <w:num w:numId="6">
    <w:abstractNumId w:val="11"/>
  </w:num>
  <w:num w:numId="7">
    <w:abstractNumId w:val="8"/>
  </w:num>
  <w:num w:numId="8">
    <w:abstractNumId w:val="17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9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5"/>
  </w:num>
  <w:num w:numId="15">
    <w:abstractNumId w:val="3"/>
  </w:num>
  <w:num w:numId="16">
    <w:abstractNumId w:val="14"/>
  </w:num>
  <w:num w:numId="17">
    <w:abstractNumId w:val="13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15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1304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4097">
      <o:colormru v:ext="edit" colors="red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645"/>
    <w:rsid w:val="0000105F"/>
    <w:rsid w:val="00001783"/>
    <w:rsid w:val="00001CE6"/>
    <w:rsid w:val="00001FD6"/>
    <w:rsid w:val="00002204"/>
    <w:rsid w:val="00002847"/>
    <w:rsid w:val="00004109"/>
    <w:rsid w:val="0000560D"/>
    <w:rsid w:val="000057B7"/>
    <w:rsid w:val="00005CE6"/>
    <w:rsid w:val="00005FEA"/>
    <w:rsid w:val="000066ED"/>
    <w:rsid w:val="00006977"/>
    <w:rsid w:val="00006A22"/>
    <w:rsid w:val="00006D0B"/>
    <w:rsid w:val="00006D95"/>
    <w:rsid w:val="0001015F"/>
    <w:rsid w:val="00010A93"/>
    <w:rsid w:val="00010B0C"/>
    <w:rsid w:val="00010F56"/>
    <w:rsid w:val="000115D5"/>
    <w:rsid w:val="00012BFE"/>
    <w:rsid w:val="000133DD"/>
    <w:rsid w:val="00013648"/>
    <w:rsid w:val="000144E8"/>
    <w:rsid w:val="00014DAB"/>
    <w:rsid w:val="0001519F"/>
    <w:rsid w:val="00016B83"/>
    <w:rsid w:val="0002030C"/>
    <w:rsid w:val="000207D4"/>
    <w:rsid w:val="00021071"/>
    <w:rsid w:val="00021505"/>
    <w:rsid w:val="0002160B"/>
    <w:rsid w:val="00021695"/>
    <w:rsid w:val="0002189C"/>
    <w:rsid w:val="0002189E"/>
    <w:rsid w:val="00021CA7"/>
    <w:rsid w:val="00021DF5"/>
    <w:rsid w:val="00021F3A"/>
    <w:rsid w:val="00022290"/>
    <w:rsid w:val="000225B5"/>
    <w:rsid w:val="00023714"/>
    <w:rsid w:val="000237C3"/>
    <w:rsid w:val="000241F3"/>
    <w:rsid w:val="00025613"/>
    <w:rsid w:val="00025EFE"/>
    <w:rsid w:val="000264B4"/>
    <w:rsid w:val="00027365"/>
    <w:rsid w:val="00027940"/>
    <w:rsid w:val="00027BC9"/>
    <w:rsid w:val="00030376"/>
    <w:rsid w:val="00030923"/>
    <w:rsid w:val="000309A3"/>
    <w:rsid w:val="0003147E"/>
    <w:rsid w:val="00031B4B"/>
    <w:rsid w:val="00031B72"/>
    <w:rsid w:val="00032E66"/>
    <w:rsid w:val="00033948"/>
    <w:rsid w:val="00033A5F"/>
    <w:rsid w:val="00034579"/>
    <w:rsid w:val="00034844"/>
    <w:rsid w:val="000351B5"/>
    <w:rsid w:val="00035BC8"/>
    <w:rsid w:val="00036D52"/>
    <w:rsid w:val="0003732C"/>
    <w:rsid w:val="0004008E"/>
    <w:rsid w:val="00041D5D"/>
    <w:rsid w:val="00041D86"/>
    <w:rsid w:val="00042B93"/>
    <w:rsid w:val="0004315B"/>
    <w:rsid w:val="00043491"/>
    <w:rsid w:val="00044163"/>
    <w:rsid w:val="000449A5"/>
    <w:rsid w:val="00044AC1"/>
    <w:rsid w:val="00045092"/>
    <w:rsid w:val="000459B4"/>
    <w:rsid w:val="00045D96"/>
    <w:rsid w:val="0004742C"/>
    <w:rsid w:val="000518CF"/>
    <w:rsid w:val="00053FDE"/>
    <w:rsid w:val="000540FB"/>
    <w:rsid w:val="000548F8"/>
    <w:rsid w:val="00054CD6"/>
    <w:rsid w:val="00055EF1"/>
    <w:rsid w:val="00056736"/>
    <w:rsid w:val="00060701"/>
    <w:rsid w:val="0006079A"/>
    <w:rsid w:val="00062091"/>
    <w:rsid w:val="00063809"/>
    <w:rsid w:val="000645DE"/>
    <w:rsid w:val="00064C99"/>
    <w:rsid w:val="000651E5"/>
    <w:rsid w:val="000659DA"/>
    <w:rsid w:val="000659E3"/>
    <w:rsid w:val="00065D2B"/>
    <w:rsid w:val="000666C1"/>
    <w:rsid w:val="000678CF"/>
    <w:rsid w:val="00067CA4"/>
    <w:rsid w:val="00070154"/>
    <w:rsid w:val="0007057A"/>
    <w:rsid w:val="0007062D"/>
    <w:rsid w:val="0007187F"/>
    <w:rsid w:val="00071A3F"/>
    <w:rsid w:val="00071C33"/>
    <w:rsid w:val="00072356"/>
    <w:rsid w:val="00072439"/>
    <w:rsid w:val="000728D4"/>
    <w:rsid w:val="0007377D"/>
    <w:rsid w:val="00073826"/>
    <w:rsid w:val="00073D00"/>
    <w:rsid w:val="00074512"/>
    <w:rsid w:val="00074B86"/>
    <w:rsid w:val="00074D21"/>
    <w:rsid w:val="000766BB"/>
    <w:rsid w:val="00076BD0"/>
    <w:rsid w:val="00081DA5"/>
    <w:rsid w:val="000825DA"/>
    <w:rsid w:val="00083369"/>
    <w:rsid w:val="00083BCF"/>
    <w:rsid w:val="00084F84"/>
    <w:rsid w:val="000853D5"/>
    <w:rsid w:val="00085B63"/>
    <w:rsid w:val="000864C7"/>
    <w:rsid w:val="00087787"/>
    <w:rsid w:val="00090130"/>
    <w:rsid w:val="00090B17"/>
    <w:rsid w:val="00090CDD"/>
    <w:rsid w:val="000923CF"/>
    <w:rsid w:val="00092EEF"/>
    <w:rsid w:val="0009303C"/>
    <w:rsid w:val="00093327"/>
    <w:rsid w:val="000952C9"/>
    <w:rsid w:val="0009558D"/>
    <w:rsid w:val="00096A15"/>
    <w:rsid w:val="000977FD"/>
    <w:rsid w:val="000A0F83"/>
    <w:rsid w:val="000A13BB"/>
    <w:rsid w:val="000A1949"/>
    <w:rsid w:val="000A1B5A"/>
    <w:rsid w:val="000A2566"/>
    <w:rsid w:val="000A2E6D"/>
    <w:rsid w:val="000A36FE"/>
    <w:rsid w:val="000A417D"/>
    <w:rsid w:val="000A465F"/>
    <w:rsid w:val="000A5099"/>
    <w:rsid w:val="000A54DD"/>
    <w:rsid w:val="000A57A5"/>
    <w:rsid w:val="000A60AC"/>
    <w:rsid w:val="000A70CA"/>
    <w:rsid w:val="000A7B81"/>
    <w:rsid w:val="000B1BE7"/>
    <w:rsid w:val="000B24D8"/>
    <w:rsid w:val="000B2EF5"/>
    <w:rsid w:val="000B2F74"/>
    <w:rsid w:val="000B41C4"/>
    <w:rsid w:val="000B41DA"/>
    <w:rsid w:val="000B5461"/>
    <w:rsid w:val="000B5B9F"/>
    <w:rsid w:val="000B6C18"/>
    <w:rsid w:val="000B76CA"/>
    <w:rsid w:val="000C03CF"/>
    <w:rsid w:val="000C0AC1"/>
    <w:rsid w:val="000C1355"/>
    <w:rsid w:val="000C3AD4"/>
    <w:rsid w:val="000C3E50"/>
    <w:rsid w:val="000C47C5"/>
    <w:rsid w:val="000C482B"/>
    <w:rsid w:val="000C4C67"/>
    <w:rsid w:val="000C5787"/>
    <w:rsid w:val="000C5970"/>
    <w:rsid w:val="000C5BFD"/>
    <w:rsid w:val="000C5F90"/>
    <w:rsid w:val="000C654C"/>
    <w:rsid w:val="000C79F1"/>
    <w:rsid w:val="000D0E8F"/>
    <w:rsid w:val="000D1C18"/>
    <w:rsid w:val="000D25B4"/>
    <w:rsid w:val="000D2FD7"/>
    <w:rsid w:val="000D3E23"/>
    <w:rsid w:val="000D3F17"/>
    <w:rsid w:val="000D43D1"/>
    <w:rsid w:val="000D5D1E"/>
    <w:rsid w:val="000D6BCD"/>
    <w:rsid w:val="000D704B"/>
    <w:rsid w:val="000D7B3B"/>
    <w:rsid w:val="000D7D35"/>
    <w:rsid w:val="000E064A"/>
    <w:rsid w:val="000E37D0"/>
    <w:rsid w:val="000E43AC"/>
    <w:rsid w:val="000E4A8E"/>
    <w:rsid w:val="000E5319"/>
    <w:rsid w:val="000E5D48"/>
    <w:rsid w:val="000E5EC9"/>
    <w:rsid w:val="000E6806"/>
    <w:rsid w:val="000E716F"/>
    <w:rsid w:val="000F020C"/>
    <w:rsid w:val="000F05C4"/>
    <w:rsid w:val="000F067E"/>
    <w:rsid w:val="000F2181"/>
    <w:rsid w:val="000F2CED"/>
    <w:rsid w:val="000F39BB"/>
    <w:rsid w:val="000F4046"/>
    <w:rsid w:val="000F459F"/>
    <w:rsid w:val="000F4B0E"/>
    <w:rsid w:val="000F5ECD"/>
    <w:rsid w:val="000F6C0B"/>
    <w:rsid w:val="000F7878"/>
    <w:rsid w:val="000F7F49"/>
    <w:rsid w:val="001016D4"/>
    <w:rsid w:val="00101768"/>
    <w:rsid w:val="00101CFC"/>
    <w:rsid w:val="0010335D"/>
    <w:rsid w:val="001037E2"/>
    <w:rsid w:val="00103C7F"/>
    <w:rsid w:val="00103EB4"/>
    <w:rsid w:val="001043BE"/>
    <w:rsid w:val="001047A2"/>
    <w:rsid w:val="00104FA3"/>
    <w:rsid w:val="00105E19"/>
    <w:rsid w:val="001065A2"/>
    <w:rsid w:val="0010666F"/>
    <w:rsid w:val="0010697E"/>
    <w:rsid w:val="00107438"/>
    <w:rsid w:val="001102B0"/>
    <w:rsid w:val="00111C6B"/>
    <w:rsid w:val="00112030"/>
    <w:rsid w:val="00112F23"/>
    <w:rsid w:val="00115BEB"/>
    <w:rsid w:val="00116470"/>
    <w:rsid w:val="001169ED"/>
    <w:rsid w:val="0012081E"/>
    <w:rsid w:val="001210C5"/>
    <w:rsid w:val="00121264"/>
    <w:rsid w:val="001229F8"/>
    <w:rsid w:val="00123936"/>
    <w:rsid w:val="00123CBD"/>
    <w:rsid w:val="00123F60"/>
    <w:rsid w:val="00124A58"/>
    <w:rsid w:val="00124C5F"/>
    <w:rsid w:val="00125036"/>
    <w:rsid w:val="00125066"/>
    <w:rsid w:val="00126BEE"/>
    <w:rsid w:val="00127687"/>
    <w:rsid w:val="00127CF5"/>
    <w:rsid w:val="001302DE"/>
    <w:rsid w:val="00130399"/>
    <w:rsid w:val="00130671"/>
    <w:rsid w:val="0013156C"/>
    <w:rsid w:val="00132774"/>
    <w:rsid w:val="0013309E"/>
    <w:rsid w:val="001331C4"/>
    <w:rsid w:val="001331CF"/>
    <w:rsid w:val="00133FB5"/>
    <w:rsid w:val="00134590"/>
    <w:rsid w:val="00134C8C"/>
    <w:rsid w:val="00134DDB"/>
    <w:rsid w:val="00135C6E"/>
    <w:rsid w:val="00136418"/>
    <w:rsid w:val="00137BAC"/>
    <w:rsid w:val="00140EC3"/>
    <w:rsid w:val="0014106C"/>
    <w:rsid w:val="00141B0F"/>
    <w:rsid w:val="00141F17"/>
    <w:rsid w:val="00142341"/>
    <w:rsid w:val="0014265E"/>
    <w:rsid w:val="00142B81"/>
    <w:rsid w:val="00144E62"/>
    <w:rsid w:val="00145C43"/>
    <w:rsid w:val="00145D32"/>
    <w:rsid w:val="0014637F"/>
    <w:rsid w:val="00146549"/>
    <w:rsid w:val="001468EB"/>
    <w:rsid w:val="00146FB3"/>
    <w:rsid w:val="001471BD"/>
    <w:rsid w:val="001471C3"/>
    <w:rsid w:val="001516DC"/>
    <w:rsid w:val="00151EA3"/>
    <w:rsid w:val="001520F1"/>
    <w:rsid w:val="001524E5"/>
    <w:rsid w:val="0015408F"/>
    <w:rsid w:val="001543D1"/>
    <w:rsid w:val="00154C42"/>
    <w:rsid w:val="0015533F"/>
    <w:rsid w:val="001553B7"/>
    <w:rsid w:val="001554D1"/>
    <w:rsid w:val="00156098"/>
    <w:rsid w:val="00156194"/>
    <w:rsid w:val="001564CE"/>
    <w:rsid w:val="0015651B"/>
    <w:rsid w:val="0015656B"/>
    <w:rsid w:val="001605B9"/>
    <w:rsid w:val="00161792"/>
    <w:rsid w:val="0016289F"/>
    <w:rsid w:val="0016294A"/>
    <w:rsid w:val="0016326E"/>
    <w:rsid w:val="00163C01"/>
    <w:rsid w:val="001641D1"/>
    <w:rsid w:val="00164454"/>
    <w:rsid w:val="00164A4B"/>
    <w:rsid w:val="001658E2"/>
    <w:rsid w:val="00165D85"/>
    <w:rsid w:val="00166261"/>
    <w:rsid w:val="00166B33"/>
    <w:rsid w:val="00170026"/>
    <w:rsid w:val="00170862"/>
    <w:rsid w:val="00170D42"/>
    <w:rsid w:val="00170F0D"/>
    <w:rsid w:val="00170F62"/>
    <w:rsid w:val="00171202"/>
    <w:rsid w:val="001712DC"/>
    <w:rsid w:val="0017256C"/>
    <w:rsid w:val="00172822"/>
    <w:rsid w:val="001730DD"/>
    <w:rsid w:val="00173C6B"/>
    <w:rsid w:val="00173CA7"/>
    <w:rsid w:val="00173F1F"/>
    <w:rsid w:val="00174148"/>
    <w:rsid w:val="00174EF5"/>
    <w:rsid w:val="001757AA"/>
    <w:rsid w:val="001765C0"/>
    <w:rsid w:val="0017661A"/>
    <w:rsid w:val="00176D36"/>
    <w:rsid w:val="00177167"/>
    <w:rsid w:val="001776BA"/>
    <w:rsid w:val="0017780B"/>
    <w:rsid w:val="00177869"/>
    <w:rsid w:val="00180832"/>
    <w:rsid w:val="00180BBB"/>
    <w:rsid w:val="00181557"/>
    <w:rsid w:val="00181F98"/>
    <w:rsid w:val="001823BE"/>
    <w:rsid w:val="00182887"/>
    <w:rsid w:val="0018318F"/>
    <w:rsid w:val="00183A75"/>
    <w:rsid w:val="00183C37"/>
    <w:rsid w:val="00183DE3"/>
    <w:rsid w:val="00184724"/>
    <w:rsid w:val="00184C37"/>
    <w:rsid w:val="00184E0D"/>
    <w:rsid w:val="00184FE8"/>
    <w:rsid w:val="00185A78"/>
    <w:rsid w:val="001867FA"/>
    <w:rsid w:val="00187C0D"/>
    <w:rsid w:val="00190180"/>
    <w:rsid w:val="001905E7"/>
    <w:rsid w:val="00190CA2"/>
    <w:rsid w:val="00190DD8"/>
    <w:rsid w:val="00191269"/>
    <w:rsid w:val="001917DB"/>
    <w:rsid w:val="0019228D"/>
    <w:rsid w:val="001925CE"/>
    <w:rsid w:val="00193BD8"/>
    <w:rsid w:val="00194C82"/>
    <w:rsid w:val="00195070"/>
    <w:rsid w:val="001958F8"/>
    <w:rsid w:val="00195EE1"/>
    <w:rsid w:val="00196E1E"/>
    <w:rsid w:val="001970F5"/>
    <w:rsid w:val="00197979"/>
    <w:rsid w:val="001979D7"/>
    <w:rsid w:val="00197CBE"/>
    <w:rsid w:val="001A1FAA"/>
    <w:rsid w:val="001A2065"/>
    <w:rsid w:val="001A272D"/>
    <w:rsid w:val="001A2C14"/>
    <w:rsid w:val="001A329B"/>
    <w:rsid w:val="001A43CC"/>
    <w:rsid w:val="001A445D"/>
    <w:rsid w:val="001A4FD4"/>
    <w:rsid w:val="001A518E"/>
    <w:rsid w:val="001A5E2E"/>
    <w:rsid w:val="001A605E"/>
    <w:rsid w:val="001A64D4"/>
    <w:rsid w:val="001A652E"/>
    <w:rsid w:val="001A6799"/>
    <w:rsid w:val="001A684B"/>
    <w:rsid w:val="001A6B42"/>
    <w:rsid w:val="001A6E0F"/>
    <w:rsid w:val="001A7246"/>
    <w:rsid w:val="001A7F35"/>
    <w:rsid w:val="001B09BA"/>
    <w:rsid w:val="001B0F86"/>
    <w:rsid w:val="001B17DA"/>
    <w:rsid w:val="001B1A78"/>
    <w:rsid w:val="001B1D11"/>
    <w:rsid w:val="001B2741"/>
    <w:rsid w:val="001B27A2"/>
    <w:rsid w:val="001B374D"/>
    <w:rsid w:val="001B3BE0"/>
    <w:rsid w:val="001B56C8"/>
    <w:rsid w:val="001B5928"/>
    <w:rsid w:val="001B63BD"/>
    <w:rsid w:val="001B65CF"/>
    <w:rsid w:val="001B66DC"/>
    <w:rsid w:val="001B67C0"/>
    <w:rsid w:val="001B763A"/>
    <w:rsid w:val="001B78F3"/>
    <w:rsid w:val="001C0741"/>
    <w:rsid w:val="001C0878"/>
    <w:rsid w:val="001C0D46"/>
    <w:rsid w:val="001C1780"/>
    <w:rsid w:val="001C19AC"/>
    <w:rsid w:val="001C2078"/>
    <w:rsid w:val="001C3018"/>
    <w:rsid w:val="001C34F0"/>
    <w:rsid w:val="001C3C6A"/>
    <w:rsid w:val="001C47BE"/>
    <w:rsid w:val="001C5115"/>
    <w:rsid w:val="001C5994"/>
    <w:rsid w:val="001C5EDE"/>
    <w:rsid w:val="001C6A0B"/>
    <w:rsid w:val="001C6A34"/>
    <w:rsid w:val="001C710A"/>
    <w:rsid w:val="001C78F6"/>
    <w:rsid w:val="001C7BCC"/>
    <w:rsid w:val="001C7E74"/>
    <w:rsid w:val="001C7FB7"/>
    <w:rsid w:val="001D01AC"/>
    <w:rsid w:val="001D0BE0"/>
    <w:rsid w:val="001D0F0E"/>
    <w:rsid w:val="001D1114"/>
    <w:rsid w:val="001D11A1"/>
    <w:rsid w:val="001D1814"/>
    <w:rsid w:val="001D1E79"/>
    <w:rsid w:val="001D2140"/>
    <w:rsid w:val="001D2494"/>
    <w:rsid w:val="001D26C0"/>
    <w:rsid w:val="001D2D2E"/>
    <w:rsid w:val="001D3015"/>
    <w:rsid w:val="001D357E"/>
    <w:rsid w:val="001D3A5E"/>
    <w:rsid w:val="001D4113"/>
    <w:rsid w:val="001D4E55"/>
    <w:rsid w:val="001D5BEC"/>
    <w:rsid w:val="001D6044"/>
    <w:rsid w:val="001D6AC1"/>
    <w:rsid w:val="001D6FD3"/>
    <w:rsid w:val="001D71CA"/>
    <w:rsid w:val="001E059A"/>
    <w:rsid w:val="001E115D"/>
    <w:rsid w:val="001E11FD"/>
    <w:rsid w:val="001E162F"/>
    <w:rsid w:val="001E16EB"/>
    <w:rsid w:val="001E17FD"/>
    <w:rsid w:val="001E1FDA"/>
    <w:rsid w:val="001E2BB8"/>
    <w:rsid w:val="001E371A"/>
    <w:rsid w:val="001E3BF4"/>
    <w:rsid w:val="001E42F6"/>
    <w:rsid w:val="001E626F"/>
    <w:rsid w:val="001E6650"/>
    <w:rsid w:val="001E6969"/>
    <w:rsid w:val="001E6A87"/>
    <w:rsid w:val="001E6FC3"/>
    <w:rsid w:val="001E7029"/>
    <w:rsid w:val="001E7092"/>
    <w:rsid w:val="001E744C"/>
    <w:rsid w:val="001E7700"/>
    <w:rsid w:val="001E7F8E"/>
    <w:rsid w:val="001F1FAF"/>
    <w:rsid w:val="001F23AB"/>
    <w:rsid w:val="001F33E0"/>
    <w:rsid w:val="001F4436"/>
    <w:rsid w:val="001F5031"/>
    <w:rsid w:val="001F6636"/>
    <w:rsid w:val="00200B34"/>
    <w:rsid w:val="0020168D"/>
    <w:rsid w:val="00201993"/>
    <w:rsid w:val="002021E1"/>
    <w:rsid w:val="00202348"/>
    <w:rsid w:val="00202E43"/>
    <w:rsid w:val="00203669"/>
    <w:rsid w:val="00203AE7"/>
    <w:rsid w:val="00203E3A"/>
    <w:rsid w:val="00203F17"/>
    <w:rsid w:val="00203FA9"/>
    <w:rsid w:val="00204524"/>
    <w:rsid w:val="00205910"/>
    <w:rsid w:val="00205917"/>
    <w:rsid w:val="00205A22"/>
    <w:rsid w:val="0020685D"/>
    <w:rsid w:val="00206FDE"/>
    <w:rsid w:val="00207EA9"/>
    <w:rsid w:val="00210291"/>
    <w:rsid w:val="002105C5"/>
    <w:rsid w:val="00210629"/>
    <w:rsid w:val="00210720"/>
    <w:rsid w:val="00210944"/>
    <w:rsid w:val="00212A62"/>
    <w:rsid w:val="00212FBF"/>
    <w:rsid w:val="00213A5B"/>
    <w:rsid w:val="00213B46"/>
    <w:rsid w:val="00213B57"/>
    <w:rsid w:val="00213CE4"/>
    <w:rsid w:val="00213E94"/>
    <w:rsid w:val="00214016"/>
    <w:rsid w:val="00214578"/>
    <w:rsid w:val="00214BD2"/>
    <w:rsid w:val="00214EC0"/>
    <w:rsid w:val="00215186"/>
    <w:rsid w:val="00215F49"/>
    <w:rsid w:val="00216A66"/>
    <w:rsid w:val="00217190"/>
    <w:rsid w:val="0021738F"/>
    <w:rsid w:val="00217DEF"/>
    <w:rsid w:val="00217F4D"/>
    <w:rsid w:val="0022022D"/>
    <w:rsid w:val="002211AB"/>
    <w:rsid w:val="0022141A"/>
    <w:rsid w:val="00221AF7"/>
    <w:rsid w:val="00221B03"/>
    <w:rsid w:val="002222D9"/>
    <w:rsid w:val="00222C50"/>
    <w:rsid w:val="00222D94"/>
    <w:rsid w:val="002239F4"/>
    <w:rsid w:val="00223EC7"/>
    <w:rsid w:val="00224CAA"/>
    <w:rsid w:val="002250E2"/>
    <w:rsid w:val="00225B28"/>
    <w:rsid w:val="002267E3"/>
    <w:rsid w:val="00226E3D"/>
    <w:rsid w:val="00227B7A"/>
    <w:rsid w:val="00227C75"/>
    <w:rsid w:val="00227EAB"/>
    <w:rsid w:val="002300FE"/>
    <w:rsid w:val="00230C04"/>
    <w:rsid w:val="00232754"/>
    <w:rsid w:val="00232C96"/>
    <w:rsid w:val="00233F79"/>
    <w:rsid w:val="002346EA"/>
    <w:rsid w:val="00234A6F"/>
    <w:rsid w:val="00234F81"/>
    <w:rsid w:val="00235054"/>
    <w:rsid w:val="00235C4D"/>
    <w:rsid w:val="00236936"/>
    <w:rsid w:val="002401D2"/>
    <w:rsid w:val="00240E86"/>
    <w:rsid w:val="00242253"/>
    <w:rsid w:val="00242C3C"/>
    <w:rsid w:val="0024363E"/>
    <w:rsid w:val="002437D3"/>
    <w:rsid w:val="00244B0E"/>
    <w:rsid w:val="00245CF4"/>
    <w:rsid w:val="00246134"/>
    <w:rsid w:val="00246285"/>
    <w:rsid w:val="002465B3"/>
    <w:rsid w:val="0024737D"/>
    <w:rsid w:val="00247C1C"/>
    <w:rsid w:val="00251E87"/>
    <w:rsid w:val="00252DC0"/>
    <w:rsid w:val="00253393"/>
    <w:rsid w:val="00254398"/>
    <w:rsid w:val="00256CC0"/>
    <w:rsid w:val="002614E4"/>
    <w:rsid w:val="0026181C"/>
    <w:rsid w:val="00262877"/>
    <w:rsid w:val="00262C9B"/>
    <w:rsid w:val="00262DC8"/>
    <w:rsid w:val="00263AB4"/>
    <w:rsid w:val="00264B01"/>
    <w:rsid w:val="00264BCD"/>
    <w:rsid w:val="00264BE4"/>
    <w:rsid w:val="0026650E"/>
    <w:rsid w:val="00266B50"/>
    <w:rsid w:val="002673FF"/>
    <w:rsid w:val="00267888"/>
    <w:rsid w:val="00271318"/>
    <w:rsid w:val="00272183"/>
    <w:rsid w:val="00272502"/>
    <w:rsid w:val="00273921"/>
    <w:rsid w:val="0027472A"/>
    <w:rsid w:val="002747D5"/>
    <w:rsid w:val="00274C31"/>
    <w:rsid w:val="00275081"/>
    <w:rsid w:val="00275E93"/>
    <w:rsid w:val="00276309"/>
    <w:rsid w:val="00276ADD"/>
    <w:rsid w:val="00276C3E"/>
    <w:rsid w:val="00280AED"/>
    <w:rsid w:val="0028183C"/>
    <w:rsid w:val="00282807"/>
    <w:rsid w:val="0028317F"/>
    <w:rsid w:val="0028337B"/>
    <w:rsid w:val="00283D90"/>
    <w:rsid w:val="00283FCB"/>
    <w:rsid w:val="00284F71"/>
    <w:rsid w:val="00285D7A"/>
    <w:rsid w:val="0028617E"/>
    <w:rsid w:val="00286431"/>
    <w:rsid w:val="00286BA5"/>
    <w:rsid w:val="00286C4C"/>
    <w:rsid w:val="002875EC"/>
    <w:rsid w:val="00287F02"/>
    <w:rsid w:val="00287F4E"/>
    <w:rsid w:val="002910AD"/>
    <w:rsid w:val="00291195"/>
    <w:rsid w:val="0029201F"/>
    <w:rsid w:val="002938DA"/>
    <w:rsid w:val="00293E05"/>
    <w:rsid w:val="00294CAF"/>
    <w:rsid w:val="00296E48"/>
    <w:rsid w:val="002970D6"/>
    <w:rsid w:val="00297755"/>
    <w:rsid w:val="00297A61"/>
    <w:rsid w:val="00297C65"/>
    <w:rsid w:val="002A1FA3"/>
    <w:rsid w:val="002A327E"/>
    <w:rsid w:val="002A32C3"/>
    <w:rsid w:val="002A347B"/>
    <w:rsid w:val="002A3AA3"/>
    <w:rsid w:val="002A3C38"/>
    <w:rsid w:val="002A415E"/>
    <w:rsid w:val="002A4CF0"/>
    <w:rsid w:val="002A5C27"/>
    <w:rsid w:val="002A631A"/>
    <w:rsid w:val="002A6611"/>
    <w:rsid w:val="002A7700"/>
    <w:rsid w:val="002B0895"/>
    <w:rsid w:val="002B0897"/>
    <w:rsid w:val="002B1708"/>
    <w:rsid w:val="002B1CD8"/>
    <w:rsid w:val="002B2627"/>
    <w:rsid w:val="002B2794"/>
    <w:rsid w:val="002B2C63"/>
    <w:rsid w:val="002B2EF9"/>
    <w:rsid w:val="002B371B"/>
    <w:rsid w:val="002B409C"/>
    <w:rsid w:val="002B43C0"/>
    <w:rsid w:val="002B47E6"/>
    <w:rsid w:val="002B4F66"/>
    <w:rsid w:val="002B4FB9"/>
    <w:rsid w:val="002B5910"/>
    <w:rsid w:val="002B5BB4"/>
    <w:rsid w:val="002B7DFB"/>
    <w:rsid w:val="002C0051"/>
    <w:rsid w:val="002C07A2"/>
    <w:rsid w:val="002C09E1"/>
    <w:rsid w:val="002C0DE9"/>
    <w:rsid w:val="002C150E"/>
    <w:rsid w:val="002C20BD"/>
    <w:rsid w:val="002C24E2"/>
    <w:rsid w:val="002C2B94"/>
    <w:rsid w:val="002C3541"/>
    <w:rsid w:val="002C3857"/>
    <w:rsid w:val="002C3E53"/>
    <w:rsid w:val="002C4037"/>
    <w:rsid w:val="002C4655"/>
    <w:rsid w:val="002C4D1D"/>
    <w:rsid w:val="002C4DE0"/>
    <w:rsid w:val="002C4EE2"/>
    <w:rsid w:val="002C4FCD"/>
    <w:rsid w:val="002C5330"/>
    <w:rsid w:val="002C5FDC"/>
    <w:rsid w:val="002C71A8"/>
    <w:rsid w:val="002C7497"/>
    <w:rsid w:val="002D0849"/>
    <w:rsid w:val="002D0925"/>
    <w:rsid w:val="002D0C6A"/>
    <w:rsid w:val="002D1063"/>
    <w:rsid w:val="002D150A"/>
    <w:rsid w:val="002D1718"/>
    <w:rsid w:val="002D17A8"/>
    <w:rsid w:val="002D2937"/>
    <w:rsid w:val="002D30FB"/>
    <w:rsid w:val="002D32CB"/>
    <w:rsid w:val="002D3859"/>
    <w:rsid w:val="002D40A9"/>
    <w:rsid w:val="002D4175"/>
    <w:rsid w:val="002D4DA3"/>
    <w:rsid w:val="002D69B1"/>
    <w:rsid w:val="002D75CC"/>
    <w:rsid w:val="002D791F"/>
    <w:rsid w:val="002E0544"/>
    <w:rsid w:val="002E07C8"/>
    <w:rsid w:val="002E093F"/>
    <w:rsid w:val="002E1060"/>
    <w:rsid w:val="002E16B2"/>
    <w:rsid w:val="002E1C7D"/>
    <w:rsid w:val="002E21EC"/>
    <w:rsid w:val="002E2251"/>
    <w:rsid w:val="002E27A9"/>
    <w:rsid w:val="002E3939"/>
    <w:rsid w:val="002E41F1"/>
    <w:rsid w:val="002E4216"/>
    <w:rsid w:val="002E4425"/>
    <w:rsid w:val="002E448D"/>
    <w:rsid w:val="002E5C5A"/>
    <w:rsid w:val="002E62F8"/>
    <w:rsid w:val="002E6512"/>
    <w:rsid w:val="002E72D1"/>
    <w:rsid w:val="002E7809"/>
    <w:rsid w:val="002E7C04"/>
    <w:rsid w:val="002F2130"/>
    <w:rsid w:val="002F353E"/>
    <w:rsid w:val="002F4BBD"/>
    <w:rsid w:val="002F4E57"/>
    <w:rsid w:val="002F5864"/>
    <w:rsid w:val="002F5AF1"/>
    <w:rsid w:val="002F5C3F"/>
    <w:rsid w:val="002F6134"/>
    <w:rsid w:val="002F66F7"/>
    <w:rsid w:val="002F76B7"/>
    <w:rsid w:val="002F795D"/>
    <w:rsid w:val="002F7ACD"/>
    <w:rsid w:val="003003FC"/>
    <w:rsid w:val="0030048F"/>
    <w:rsid w:val="00300D75"/>
    <w:rsid w:val="0030169E"/>
    <w:rsid w:val="00302085"/>
    <w:rsid w:val="003020B7"/>
    <w:rsid w:val="0030232A"/>
    <w:rsid w:val="0030361E"/>
    <w:rsid w:val="0030374B"/>
    <w:rsid w:val="0030458E"/>
    <w:rsid w:val="00304AD9"/>
    <w:rsid w:val="00305755"/>
    <w:rsid w:val="003059B1"/>
    <w:rsid w:val="00305B0F"/>
    <w:rsid w:val="00305D56"/>
    <w:rsid w:val="00306383"/>
    <w:rsid w:val="00306A18"/>
    <w:rsid w:val="00306C15"/>
    <w:rsid w:val="00306CF6"/>
    <w:rsid w:val="00307CA6"/>
    <w:rsid w:val="0031058C"/>
    <w:rsid w:val="00310CED"/>
    <w:rsid w:val="0031237C"/>
    <w:rsid w:val="00312551"/>
    <w:rsid w:val="00312CCE"/>
    <w:rsid w:val="00313F38"/>
    <w:rsid w:val="00314277"/>
    <w:rsid w:val="003145E1"/>
    <w:rsid w:val="00314868"/>
    <w:rsid w:val="0031521B"/>
    <w:rsid w:val="00315BB2"/>
    <w:rsid w:val="00316CCD"/>
    <w:rsid w:val="00316E07"/>
    <w:rsid w:val="00316E7B"/>
    <w:rsid w:val="0031740B"/>
    <w:rsid w:val="003175E0"/>
    <w:rsid w:val="003203CF"/>
    <w:rsid w:val="00321002"/>
    <w:rsid w:val="0032210F"/>
    <w:rsid w:val="00322643"/>
    <w:rsid w:val="003235F4"/>
    <w:rsid w:val="00323E67"/>
    <w:rsid w:val="003241FB"/>
    <w:rsid w:val="003243B6"/>
    <w:rsid w:val="0032448A"/>
    <w:rsid w:val="0032475A"/>
    <w:rsid w:val="0032496A"/>
    <w:rsid w:val="00324B8A"/>
    <w:rsid w:val="00324DB2"/>
    <w:rsid w:val="00324E7E"/>
    <w:rsid w:val="00325584"/>
    <w:rsid w:val="003259D7"/>
    <w:rsid w:val="00325A73"/>
    <w:rsid w:val="0032611A"/>
    <w:rsid w:val="003261B8"/>
    <w:rsid w:val="00326A5D"/>
    <w:rsid w:val="00326CF1"/>
    <w:rsid w:val="00327273"/>
    <w:rsid w:val="003276C7"/>
    <w:rsid w:val="0033073B"/>
    <w:rsid w:val="0033089F"/>
    <w:rsid w:val="003344FC"/>
    <w:rsid w:val="00334548"/>
    <w:rsid w:val="0033467A"/>
    <w:rsid w:val="003353BD"/>
    <w:rsid w:val="00335F77"/>
    <w:rsid w:val="00341494"/>
    <w:rsid w:val="00341881"/>
    <w:rsid w:val="00341F64"/>
    <w:rsid w:val="00341FAC"/>
    <w:rsid w:val="0034207E"/>
    <w:rsid w:val="00342116"/>
    <w:rsid w:val="00342ABC"/>
    <w:rsid w:val="0034317C"/>
    <w:rsid w:val="00343894"/>
    <w:rsid w:val="0034555B"/>
    <w:rsid w:val="00345FB6"/>
    <w:rsid w:val="00347DCF"/>
    <w:rsid w:val="0035266F"/>
    <w:rsid w:val="003531DE"/>
    <w:rsid w:val="00354210"/>
    <w:rsid w:val="003546A6"/>
    <w:rsid w:val="00354B81"/>
    <w:rsid w:val="00354E1E"/>
    <w:rsid w:val="0035544F"/>
    <w:rsid w:val="0035597A"/>
    <w:rsid w:val="00355E15"/>
    <w:rsid w:val="0035609A"/>
    <w:rsid w:val="00356585"/>
    <w:rsid w:val="003566E6"/>
    <w:rsid w:val="00356717"/>
    <w:rsid w:val="003569F7"/>
    <w:rsid w:val="00357BEB"/>
    <w:rsid w:val="0036103D"/>
    <w:rsid w:val="003619CD"/>
    <w:rsid w:val="003629AD"/>
    <w:rsid w:val="0036388C"/>
    <w:rsid w:val="00363DFF"/>
    <w:rsid w:val="00364451"/>
    <w:rsid w:val="00364520"/>
    <w:rsid w:val="00364E05"/>
    <w:rsid w:val="00365275"/>
    <w:rsid w:val="003653EF"/>
    <w:rsid w:val="00365DD4"/>
    <w:rsid w:val="00365E07"/>
    <w:rsid w:val="0036688D"/>
    <w:rsid w:val="003679FC"/>
    <w:rsid w:val="003702D7"/>
    <w:rsid w:val="0037118F"/>
    <w:rsid w:val="00371DD3"/>
    <w:rsid w:val="00371F2D"/>
    <w:rsid w:val="00372966"/>
    <w:rsid w:val="00373212"/>
    <w:rsid w:val="003736DF"/>
    <w:rsid w:val="00373F82"/>
    <w:rsid w:val="00374430"/>
    <w:rsid w:val="003746AE"/>
    <w:rsid w:val="00374D67"/>
    <w:rsid w:val="00375680"/>
    <w:rsid w:val="00375691"/>
    <w:rsid w:val="00376019"/>
    <w:rsid w:val="003764FA"/>
    <w:rsid w:val="00376E92"/>
    <w:rsid w:val="0037774F"/>
    <w:rsid w:val="003800A9"/>
    <w:rsid w:val="00380174"/>
    <w:rsid w:val="003806A5"/>
    <w:rsid w:val="0038080C"/>
    <w:rsid w:val="00382277"/>
    <w:rsid w:val="0038367E"/>
    <w:rsid w:val="00383A4F"/>
    <w:rsid w:val="003840C0"/>
    <w:rsid w:val="00384595"/>
    <w:rsid w:val="00384FE6"/>
    <w:rsid w:val="0038508E"/>
    <w:rsid w:val="003867C7"/>
    <w:rsid w:val="00386AC6"/>
    <w:rsid w:val="00386DE5"/>
    <w:rsid w:val="00387DC7"/>
    <w:rsid w:val="00390B44"/>
    <w:rsid w:val="003913EC"/>
    <w:rsid w:val="003916D3"/>
    <w:rsid w:val="00392802"/>
    <w:rsid w:val="0039289F"/>
    <w:rsid w:val="00392CF4"/>
    <w:rsid w:val="0039303C"/>
    <w:rsid w:val="003932F4"/>
    <w:rsid w:val="00393C6B"/>
    <w:rsid w:val="00393FD4"/>
    <w:rsid w:val="003945B8"/>
    <w:rsid w:val="0039483B"/>
    <w:rsid w:val="00394DC0"/>
    <w:rsid w:val="00395D2C"/>
    <w:rsid w:val="00396C37"/>
    <w:rsid w:val="0039700B"/>
    <w:rsid w:val="00397388"/>
    <w:rsid w:val="003977FC"/>
    <w:rsid w:val="003A0069"/>
    <w:rsid w:val="003A008F"/>
    <w:rsid w:val="003A06EC"/>
    <w:rsid w:val="003A0C57"/>
    <w:rsid w:val="003A1287"/>
    <w:rsid w:val="003A26C5"/>
    <w:rsid w:val="003A2756"/>
    <w:rsid w:val="003A3B01"/>
    <w:rsid w:val="003A4473"/>
    <w:rsid w:val="003A4F3B"/>
    <w:rsid w:val="003A5EC4"/>
    <w:rsid w:val="003A6A52"/>
    <w:rsid w:val="003B022D"/>
    <w:rsid w:val="003B1C0B"/>
    <w:rsid w:val="003B2020"/>
    <w:rsid w:val="003B2B89"/>
    <w:rsid w:val="003B2EEA"/>
    <w:rsid w:val="003B44B7"/>
    <w:rsid w:val="003B4553"/>
    <w:rsid w:val="003B5F1A"/>
    <w:rsid w:val="003B689C"/>
    <w:rsid w:val="003B6E1B"/>
    <w:rsid w:val="003C035F"/>
    <w:rsid w:val="003C03B1"/>
    <w:rsid w:val="003C0936"/>
    <w:rsid w:val="003C0944"/>
    <w:rsid w:val="003C2FAC"/>
    <w:rsid w:val="003C44E6"/>
    <w:rsid w:val="003C4CD7"/>
    <w:rsid w:val="003C4EC5"/>
    <w:rsid w:val="003C51CE"/>
    <w:rsid w:val="003C55E1"/>
    <w:rsid w:val="003C5842"/>
    <w:rsid w:val="003C5DA5"/>
    <w:rsid w:val="003C5E43"/>
    <w:rsid w:val="003C5F1E"/>
    <w:rsid w:val="003C6645"/>
    <w:rsid w:val="003C6AE6"/>
    <w:rsid w:val="003C7722"/>
    <w:rsid w:val="003C78C9"/>
    <w:rsid w:val="003C7D6B"/>
    <w:rsid w:val="003D0D7B"/>
    <w:rsid w:val="003D175C"/>
    <w:rsid w:val="003D1CFC"/>
    <w:rsid w:val="003D2031"/>
    <w:rsid w:val="003D24ED"/>
    <w:rsid w:val="003D2983"/>
    <w:rsid w:val="003D301E"/>
    <w:rsid w:val="003D3435"/>
    <w:rsid w:val="003D3967"/>
    <w:rsid w:val="003D3CE6"/>
    <w:rsid w:val="003D4A6E"/>
    <w:rsid w:val="003D532E"/>
    <w:rsid w:val="003D6C99"/>
    <w:rsid w:val="003D7326"/>
    <w:rsid w:val="003D7AEF"/>
    <w:rsid w:val="003D7C5E"/>
    <w:rsid w:val="003D7C9E"/>
    <w:rsid w:val="003D7DB1"/>
    <w:rsid w:val="003E01BC"/>
    <w:rsid w:val="003E2915"/>
    <w:rsid w:val="003E2B39"/>
    <w:rsid w:val="003E357D"/>
    <w:rsid w:val="003E47A7"/>
    <w:rsid w:val="003E4A54"/>
    <w:rsid w:val="003E5B87"/>
    <w:rsid w:val="003E6227"/>
    <w:rsid w:val="003E65E7"/>
    <w:rsid w:val="003E6CB6"/>
    <w:rsid w:val="003E6E0F"/>
    <w:rsid w:val="003E7DCE"/>
    <w:rsid w:val="003F00AD"/>
    <w:rsid w:val="003F096C"/>
    <w:rsid w:val="003F2C04"/>
    <w:rsid w:val="003F3A22"/>
    <w:rsid w:val="003F3BD0"/>
    <w:rsid w:val="003F4844"/>
    <w:rsid w:val="003F579E"/>
    <w:rsid w:val="003F59A5"/>
    <w:rsid w:val="003F5D07"/>
    <w:rsid w:val="003F5EB0"/>
    <w:rsid w:val="003F6AED"/>
    <w:rsid w:val="003F70EC"/>
    <w:rsid w:val="003F737F"/>
    <w:rsid w:val="00400162"/>
    <w:rsid w:val="00400882"/>
    <w:rsid w:val="00400FEA"/>
    <w:rsid w:val="00401236"/>
    <w:rsid w:val="00401EC7"/>
    <w:rsid w:val="00402E57"/>
    <w:rsid w:val="00402EC4"/>
    <w:rsid w:val="0040329C"/>
    <w:rsid w:val="0040399F"/>
    <w:rsid w:val="00403B89"/>
    <w:rsid w:val="00404C32"/>
    <w:rsid w:val="00405E3E"/>
    <w:rsid w:val="00406BA2"/>
    <w:rsid w:val="00407052"/>
    <w:rsid w:val="004070A4"/>
    <w:rsid w:val="004070CB"/>
    <w:rsid w:val="0040723E"/>
    <w:rsid w:val="00407C17"/>
    <w:rsid w:val="0041015E"/>
    <w:rsid w:val="0041107B"/>
    <w:rsid w:val="004110BD"/>
    <w:rsid w:val="004113D0"/>
    <w:rsid w:val="00411CDA"/>
    <w:rsid w:val="00412189"/>
    <w:rsid w:val="004136A0"/>
    <w:rsid w:val="004138A7"/>
    <w:rsid w:val="00414170"/>
    <w:rsid w:val="004145D5"/>
    <w:rsid w:val="00414886"/>
    <w:rsid w:val="004165D2"/>
    <w:rsid w:val="0041732A"/>
    <w:rsid w:val="00417405"/>
    <w:rsid w:val="00417479"/>
    <w:rsid w:val="004201E3"/>
    <w:rsid w:val="00420819"/>
    <w:rsid w:val="00420F85"/>
    <w:rsid w:val="00421306"/>
    <w:rsid w:val="00421F7F"/>
    <w:rsid w:val="00422953"/>
    <w:rsid w:val="00423938"/>
    <w:rsid w:val="00423995"/>
    <w:rsid w:val="0042470E"/>
    <w:rsid w:val="004255DB"/>
    <w:rsid w:val="00425B7D"/>
    <w:rsid w:val="00425D22"/>
    <w:rsid w:val="004301BA"/>
    <w:rsid w:val="00430DC0"/>
    <w:rsid w:val="00432440"/>
    <w:rsid w:val="00432ADD"/>
    <w:rsid w:val="00433560"/>
    <w:rsid w:val="00433818"/>
    <w:rsid w:val="0043431A"/>
    <w:rsid w:val="00434996"/>
    <w:rsid w:val="00435086"/>
    <w:rsid w:val="00435AE7"/>
    <w:rsid w:val="0044054C"/>
    <w:rsid w:val="0044210A"/>
    <w:rsid w:val="00444037"/>
    <w:rsid w:val="00444253"/>
    <w:rsid w:val="00445C69"/>
    <w:rsid w:val="00446D0B"/>
    <w:rsid w:val="004473F3"/>
    <w:rsid w:val="00447EE4"/>
    <w:rsid w:val="0045096E"/>
    <w:rsid w:val="00450AB9"/>
    <w:rsid w:val="004519AD"/>
    <w:rsid w:val="004525CA"/>
    <w:rsid w:val="00452755"/>
    <w:rsid w:val="0045287C"/>
    <w:rsid w:val="00452AF1"/>
    <w:rsid w:val="00453BF0"/>
    <w:rsid w:val="00453C81"/>
    <w:rsid w:val="00454C7E"/>
    <w:rsid w:val="004554C6"/>
    <w:rsid w:val="0045574B"/>
    <w:rsid w:val="00455B03"/>
    <w:rsid w:val="00460007"/>
    <w:rsid w:val="00460A86"/>
    <w:rsid w:val="004612D5"/>
    <w:rsid w:val="004616FF"/>
    <w:rsid w:val="00461D40"/>
    <w:rsid w:val="00462791"/>
    <w:rsid w:val="004630F4"/>
    <w:rsid w:val="00464DA3"/>
    <w:rsid w:val="0046531A"/>
    <w:rsid w:val="0046533A"/>
    <w:rsid w:val="0046626D"/>
    <w:rsid w:val="004666DF"/>
    <w:rsid w:val="00466B22"/>
    <w:rsid w:val="00466DA1"/>
    <w:rsid w:val="0046798C"/>
    <w:rsid w:val="00471854"/>
    <w:rsid w:val="0047224F"/>
    <w:rsid w:val="00472357"/>
    <w:rsid w:val="004723DD"/>
    <w:rsid w:val="00472738"/>
    <w:rsid w:val="00473352"/>
    <w:rsid w:val="00475C3B"/>
    <w:rsid w:val="00476691"/>
    <w:rsid w:val="004769EF"/>
    <w:rsid w:val="00476ACF"/>
    <w:rsid w:val="00476BF2"/>
    <w:rsid w:val="00476F32"/>
    <w:rsid w:val="00477640"/>
    <w:rsid w:val="00477BC2"/>
    <w:rsid w:val="00480BFF"/>
    <w:rsid w:val="00481D3C"/>
    <w:rsid w:val="00482DDB"/>
    <w:rsid w:val="00482FAB"/>
    <w:rsid w:val="00482FD4"/>
    <w:rsid w:val="00483363"/>
    <w:rsid w:val="00483E35"/>
    <w:rsid w:val="00484D04"/>
    <w:rsid w:val="00484EA2"/>
    <w:rsid w:val="00485575"/>
    <w:rsid w:val="00485C08"/>
    <w:rsid w:val="00485D49"/>
    <w:rsid w:val="00486A1F"/>
    <w:rsid w:val="004878C3"/>
    <w:rsid w:val="00487960"/>
    <w:rsid w:val="00487A67"/>
    <w:rsid w:val="00490A5B"/>
    <w:rsid w:val="00491143"/>
    <w:rsid w:val="0049135E"/>
    <w:rsid w:val="00491500"/>
    <w:rsid w:val="00491DA9"/>
    <w:rsid w:val="00492A97"/>
    <w:rsid w:val="0049346F"/>
    <w:rsid w:val="00493B95"/>
    <w:rsid w:val="00494436"/>
    <w:rsid w:val="004945FC"/>
    <w:rsid w:val="00494D24"/>
    <w:rsid w:val="004963E2"/>
    <w:rsid w:val="00496A64"/>
    <w:rsid w:val="00497E3B"/>
    <w:rsid w:val="00497E8C"/>
    <w:rsid w:val="004A0207"/>
    <w:rsid w:val="004A0CE3"/>
    <w:rsid w:val="004A0DA6"/>
    <w:rsid w:val="004A1B5A"/>
    <w:rsid w:val="004A1D16"/>
    <w:rsid w:val="004A210B"/>
    <w:rsid w:val="004A2314"/>
    <w:rsid w:val="004A2969"/>
    <w:rsid w:val="004A2D80"/>
    <w:rsid w:val="004A3399"/>
    <w:rsid w:val="004A4155"/>
    <w:rsid w:val="004A4426"/>
    <w:rsid w:val="004A4528"/>
    <w:rsid w:val="004A4967"/>
    <w:rsid w:val="004A5037"/>
    <w:rsid w:val="004A53F8"/>
    <w:rsid w:val="004A5435"/>
    <w:rsid w:val="004A577B"/>
    <w:rsid w:val="004A631D"/>
    <w:rsid w:val="004A6796"/>
    <w:rsid w:val="004A749C"/>
    <w:rsid w:val="004A7B61"/>
    <w:rsid w:val="004A7FF1"/>
    <w:rsid w:val="004B012D"/>
    <w:rsid w:val="004B0937"/>
    <w:rsid w:val="004B0A1F"/>
    <w:rsid w:val="004B14B5"/>
    <w:rsid w:val="004B163E"/>
    <w:rsid w:val="004B1FC0"/>
    <w:rsid w:val="004B2946"/>
    <w:rsid w:val="004B39B9"/>
    <w:rsid w:val="004B418B"/>
    <w:rsid w:val="004B653A"/>
    <w:rsid w:val="004B69A4"/>
    <w:rsid w:val="004B6C55"/>
    <w:rsid w:val="004B6CF6"/>
    <w:rsid w:val="004C0971"/>
    <w:rsid w:val="004C104A"/>
    <w:rsid w:val="004C1C1C"/>
    <w:rsid w:val="004C1D98"/>
    <w:rsid w:val="004C2567"/>
    <w:rsid w:val="004C2C84"/>
    <w:rsid w:val="004C2CF9"/>
    <w:rsid w:val="004C3EAD"/>
    <w:rsid w:val="004C3F34"/>
    <w:rsid w:val="004C5400"/>
    <w:rsid w:val="004C5794"/>
    <w:rsid w:val="004C60E7"/>
    <w:rsid w:val="004C66DC"/>
    <w:rsid w:val="004C6A1E"/>
    <w:rsid w:val="004C708D"/>
    <w:rsid w:val="004D066D"/>
    <w:rsid w:val="004D06D7"/>
    <w:rsid w:val="004D07C5"/>
    <w:rsid w:val="004D0E3E"/>
    <w:rsid w:val="004D10FE"/>
    <w:rsid w:val="004D14A2"/>
    <w:rsid w:val="004D2009"/>
    <w:rsid w:val="004D3DCC"/>
    <w:rsid w:val="004D48C8"/>
    <w:rsid w:val="004D4A21"/>
    <w:rsid w:val="004D56C1"/>
    <w:rsid w:val="004D5B56"/>
    <w:rsid w:val="004D6540"/>
    <w:rsid w:val="004D6680"/>
    <w:rsid w:val="004D6A0A"/>
    <w:rsid w:val="004D700A"/>
    <w:rsid w:val="004E0E9A"/>
    <w:rsid w:val="004E1739"/>
    <w:rsid w:val="004E2DCA"/>
    <w:rsid w:val="004E324A"/>
    <w:rsid w:val="004E3A99"/>
    <w:rsid w:val="004E4566"/>
    <w:rsid w:val="004E4E3B"/>
    <w:rsid w:val="004E5BFF"/>
    <w:rsid w:val="004E5EC5"/>
    <w:rsid w:val="004E65F8"/>
    <w:rsid w:val="004E66DA"/>
    <w:rsid w:val="004E6D70"/>
    <w:rsid w:val="004F173F"/>
    <w:rsid w:val="004F2947"/>
    <w:rsid w:val="004F499F"/>
    <w:rsid w:val="004F5109"/>
    <w:rsid w:val="004F5C13"/>
    <w:rsid w:val="004F6201"/>
    <w:rsid w:val="004F74CB"/>
    <w:rsid w:val="004F7CF8"/>
    <w:rsid w:val="005009CC"/>
    <w:rsid w:val="005010D3"/>
    <w:rsid w:val="00502CA8"/>
    <w:rsid w:val="00503275"/>
    <w:rsid w:val="005032AC"/>
    <w:rsid w:val="00503516"/>
    <w:rsid w:val="005049CB"/>
    <w:rsid w:val="0050563F"/>
    <w:rsid w:val="005058AD"/>
    <w:rsid w:val="00505943"/>
    <w:rsid w:val="00505BB6"/>
    <w:rsid w:val="0050628A"/>
    <w:rsid w:val="0050636D"/>
    <w:rsid w:val="005068AD"/>
    <w:rsid w:val="0050714C"/>
    <w:rsid w:val="00507642"/>
    <w:rsid w:val="0051049C"/>
    <w:rsid w:val="00510D68"/>
    <w:rsid w:val="005110C9"/>
    <w:rsid w:val="005124E4"/>
    <w:rsid w:val="0051273D"/>
    <w:rsid w:val="00512943"/>
    <w:rsid w:val="005130DD"/>
    <w:rsid w:val="00513BAC"/>
    <w:rsid w:val="005140E6"/>
    <w:rsid w:val="0051490A"/>
    <w:rsid w:val="005167AA"/>
    <w:rsid w:val="00516DFA"/>
    <w:rsid w:val="00516FDB"/>
    <w:rsid w:val="005176F2"/>
    <w:rsid w:val="00517D2B"/>
    <w:rsid w:val="00520021"/>
    <w:rsid w:val="00520829"/>
    <w:rsid w:val="00521796"/>
    <w:rsid w:val="005226D8"/>
    <w:rsid w:val="00522BBB"/>
    <w:rsid w:val="0052345A"/>
    <w:rsid w:val="005242E4"/>
    <w:rsid w:val="00525414"/>
    <w:rsid w:val="0052623A"/>
    <w:rsid w:val="005263B0"/>
    <w:rsid w:val="0052699D"/>
    <w:rsid w:val="00526FAA"/>
    <w:rsid w:val="00527196"/>
    <w:rsid w:val="005271B7"/>
    <w:rsid w:val="0052732A"/>
    <w:rsid w:val="0052745B"/>
    <w:rsid w:val="005276CD"/>
    <w:rsid w:val="00527999"/>
    <w:rsid w:val="005303FC"/>
    <w:rsid w:val="0053042F"/>
    <w:rsid w:val="00530F03"/>
    <w:rsid w:val="005310FE"/>
    <w:rsid w:val="00531B4C"/>
    <w:rsid w:val="00531DF1"/>
    <w:rsid w:val="00532F15"/>
    <w:rsid w:val="005331DB"/>
    <w:rsid w:val="00533F02"/>
    <w:rsid w:val="00534AC6"/>
    <w:rsid w:val="005351EC"/>
    <w:rsid w:val="005354EF"/>
    <w:rsid w:val="005355AE"/>
    <w:rsid w:val="005357A9"/>
    <w:rsid w:val="00536A63"/>
    <w:rsid w:val="0053701F"/>
    <w:rsid w:val="005379E4"/>
    <w:rsid w:val="00540CB8"/>
    <w:rsid w:val="00540FF7"/>
    <w:rsid w:val="0054145E"/>
    <w:rsid w:val="0054165B"/>
    <w:rsid w:val="00543F87"/>
    <w:rsid w:val="00544368"/>
    <w:rsid w:val="005446A8"/>
    <w:rsid w:val="005449F2"/>
    <w:rsid w:val="00544FD1"/>
    <w:rsid w:val="0054511B"/>
    <w:rsid w:val="00545635"/>
    <w:rsid w:val="005471D1"/>
    <w:rsid w:val="00547247"/>
    <w:rsid w:val="00547441"/>
    <w:rsid w:val="005507A4"/>
    <w:rsid w:val="00550DBA"/>
    <w:rsid w:val="0055192E"/>
    <w:rsid w:val="00551998"/>
    <w:rsid w:val="005519FF"/>
    <w:rsid w:val="00551B25"/>
    <w:rsid w:val="00552017"/>
    <w:rsid w:val="0055211A"/>
    <w:rsid w:val="00552633"/>
    <w:rsid w:val="005537D4"/>
    <w:rsid w:val="00553A7B"/>
    <w:rsid w:val="0055402F"/>
    <w:rsid w:val="00554AE1"/>
    <w:rsid w:val="0055558F"/>
    <w:rsid w:val="00555937"/>
    <w:rsid w:val="005562F4"/>
    <w:rsid w:val="005565F6"/>
    <w:rsid w:val="00556D12"/>
    <w:rsid w:val="005605EF"/>
    <w:rsid w:val="005618EE"/>
    <w:rsid w:val="00561E53"/>
    <w:rsid w:val="00562B92"/>
    <w:rsid w:val="00563045"/>
    <w:rsid w:val="005631FC"/>
    <w:rsid w:val="00563532"/>
    <w:rsid w:val="005638E8"/>
    <w:rsid w:val="00563F1E"/>
    <w:rsid w:val="005648A8"/>
    <w:rsid w:val="00564B1A"/>
    <w:rsid w:val="00564D83"/>
    <w:rsid w:val="00565D44"/>
    <w:rsid w:val="00565EE6"/>
    <w:rsid w:val="00566F8A"/>
    <w:rsid w:val="00570360"/>
    <w:rsid w:val="00570E7F"/>
    <w:rsid w:val="00571503"/>
    <w:rsid w:val="005719E2"/>
    <w:rsid w:val="005721B6"/>
    <w:rsid w:val="005732F2"/>
    <w:rsid w:val="00573629"/>
    <w:rsid w:val="00573F57"/>
    <w:rsid w:val="00574217"/>
    <w:rsid w:val="00574477"/>
    <w:rsid w:val="0057466B"/>
    <w:rsid w:val="005755D6"/>
    <w:rsid w:val="00575FE6"/>
    <w:rsid w:val="00576273"/>
    <w:rsid w:val="00576A59"/>
    <w:rsid w:val="0057724B"/>
    <w:rsid w:val="005804DB"/>
    <w:rsid w:val="0058056D"/>
    <w:rsid w:val="00580863"/>
    <w:rsid w:val="00581FC1"/>
    <w:rsid w:val="00583815"/>
    <w:rsid w:val="00583A78"/>
    <w:rsid w:val="00584932"/>
    <w:rsid w:val="00584E92"/>
    <w:rsid w:val="0058534C"/>
    <w:rsid w:val="0058536E"/>
    <w:rsid w:val="005855E5"/>
    <w:rsid w:val="00585A95"/>
    <w:rsid w:val="00585B2B"/>
    <w:rsid w:val="00586884"/>
    <w:rsid w:val="0058690A"/>
    <w:rsid w:val="00587113"/>
    <w:rsid w:val="00587436"/>
    <w:rsid w:val="0058774D"/>
    <w:rsid w:val="00587D95"/>
    <w:rsid w:val="005910E4"/>
    <w:rsid w:val="00591D16"/>
    <w:rsid w:val="00592B9F"/>
    <w:rsid w:val="00592C2A"/>
    <w:rsid w:val="00592D70"/>
    <w:rsid w:val="005934EF"/>
    <w:rsid w:val="00593687"/>
    <w:rsid w:val="00595EBB"/>
    <w:rsid w:val="00595F14"/>
    <w:rsid w:val="00596859"/>
    <w:rsid w:val="00596973"/>
    <w:rsid w:val="00596CA8"/>
    <w:rsid w:val="00596E66"/>
    <w:rsid w:val="005A011D"/>
    <w:rsid w:val="005A0695"/>
    <w:rsid w:val="005A0C2B"/>
    <w:rsid w:val="005A1C81"/>
    <w:rsid w:val="005A21C6"/>
    <w:rsid w:val="005A3AC0"/>
    <w:rsid w:val="005A3BE7"/>
    <w:rsid w:val="005A4307"/>
    <w:rsid w:val="005A45A4"/>
    <w:rsid w:val="005A47C1"/>
    <w:rsid w:val="005A5EDC"/>
    <w:rsid w:val="005A65D1"/>
    <w:rsid w:val="005A672E"/>
    <w:rsid w:val="005A72F7"/>
    <w:rsid w:val="005A731E"/>
    <w:rsid w:val="005A7EAD"/>
    <w:rsid w:val="005A7FC3"/>
    <w:rsid w:val="005B07FB"/>
    <w:rsid w:val="005B0990"/>
    <w:rsid w:val="005B0C29"/>
    <w:rsid w:val="005B13B0"/>
    <w:rsid w:val="005B4AD8"/>
    <w:rsid w:val="005B5192"/>
    <w:rsid w:val="005B66DD"/>
    <w:rsid w:val="005B672E"/>
    <w:rsid w:val="005B720F"/>
    <w:rsid w:val="005B7529"/>
    <w:rsid w:val="005B7A23"/>
    <w:rsid w:val="005B7AAE"/>
    <w:rsid w:val="005B7BD5"/>
    <w:rsid w:val="005B7BDF"/>
    <w:rsid w:val="005C034E"/>
    <w:rsid w:val="005C2086"/>
    <w:rsid w:val="005C2A07"/>
    <w:rsid w:val="005C2FDB"/>
    <w:rsid w:val="005C3328"/>
    <w:rsid w:val="005C3BC9"/>
    <w:rsid w:val="005C3F71"/>
    <w:rsid w:val="005C45AA"/>
    <w:rsid w:val="005C4637"/>
    <w:rsid w:val="005C489A"/>
    <w:rsid w:val="005C4EC7"/>
    <w:rsid w:val="005C59D4"/>
    <w:rsid w:val="005C5B6C"/>
    <w:rsid w:val="005C6AEB"/>
    <w:rsid w:val="005C7A05"/>
    <w:rsid w:val="005C7B62"/>
    <w:rsid w:val="005D04E6"/>
    <w:rsid w:val="005D05AF"/>
    <w:rsid w:val="005D1538"/>
    <w:rsid w:val="005D157E"/>
    <w:rsid w:val="005D1A91"/>
    <w:rsid w:val="005D1EC9"/>
    <w:rsid w:val="005D2783"/>
    <w:rsid w:val="005D2960"/>
    <w:rsid w:val="005D2E6F"/>
    <w:rsid w:val="005D2F44"/>
    <w:rsid w:val="005D3409"/>
    <w:rsid w:val="005D364C"/>
    <w:rsid w:val="005D3AA6"/>
    <w:rsid w:val="005D5413"/>
    <w:rsid w:val="005D6463"/>
    <w:rsid w:val="005D6839"/>
    <w:rsid w:val="005D6A3E"/>
    <w:rsid w:val="005D6E9F"/>
    <w:rsid w:val="005D704D"/>
    <w:rsid w:val="005D7914"/>
    <w:rsid w:val="005E0D68"/>
    <w:rsid w:val="005E0DC4"/>
    <w:rsid w:val="005E0DF1"/>
    <w:rsid w:val="005E2E02"/>
    <w:rsid w:val="005E315D"/>
    <w:rsid w:val="005E34A6"/>
    <w:rsid w:val="005E3E2F"/>
    <w:rsid w:val="005E4E99"/>
    <w:rsid w:val="005E513F"/>
    <w:rsid w:val="005E51BB"/>
    <w:rsid w:val="005E521D"/>
    <w:rsid w:val="005E5386"/>
    <w:rsid w:val="005E5879"/>
    <w:rsid w:val="005E5F17"/>
    <w:rsid w:val="005E5FC2"/>
    <w:rsid w:val="005E6504"/>
    <w:rsid w:val="005E65D9"/>
    <w:rsid w:val="005E673B"/>
    <w:rsid w:val="005E6B5A"/>
    <w:rsid w:val="005E7468"/>
    <w:rsid w:val="005F0162"/>
    <w:rsid w:val="005F03D6"/>
    <w:rsid w:val="005F088A"/>
    <w:rsid w:val="005F221C"/>
    <w:rsid w:val="005F2595"/>
    <w:rsid w:val="005F2AF5"/>
    <w:rsid w:val="005F3425"/>
    <w:rsid w:val="005F47DA"/>
    <w:rsid w:val="005F4BB1"/>
    <w:rsid w:val="005F57ED"/>
    <w:rsid w:val="005F5B05"/>
    <w:rsid w:val="005F686F"/>
    <w:rsid w:val="005F6B63"/>
    <w:rsid w:val="006001FA"/>
    <w:rsid w:val="00600566"/>
    <w:rsid w:val="00600629"/>
    <w:rsid w:val="006008B0"/>
    <w:rsid w:val="00600939"/>
    <w:rsid w:val="00600CE2"/>
    <w:rsid w:val="00601546"/>
    <w:rsid w:val="006019F4"/>
    <w:rsid w:val="00601BC5"/>
    <w:rsid w:val="006021CA"/>
    <w:rsid w:val="00602388"/>
    <w:rsid w:val="006032FE"/>
    <w:rsid w:val="00603AB5"/>
    <w:rsid w:val="00604737"/>
    <w:rsid w:val="00604DA2"/>
    <w:rsid w:val="006056FF"/>
    <w:rsid w:val="00606B5F"/>
    <w:rsid w:val="006074F7"/>
    <w:rsid w:val="0060785E"/>
    <w:rsid w:val="00607C0D"/>
    <w:rsid w:val="00607D1F"/>
    <w:rsid w:val="00610A32"/>
    <w:rsid w:val="00610AC8"/>
    <w:rsid w:val="00610B42"/>
    <w:rsid w:val="00610D23"/>
    <w:rsid w:val="006120DA"/>
    <w:rsid w:val="00612464"/>
    <w:rsid w:val="0061276B"/>
    <w:rsid w:val="00612C2A"/>
    <w:rsid w:val="006131F1"/>
    <w:rsid w:val="00613AED"/>
    <w:rsid w:val="00613C93"/>
    <w:rsid w:val="00614143"/>
    <w:rsid w:val="00614F85"/>
    <w:rsid w:val="00615A6B"/>
    <w:rsid w:val="00615B0B"/>
    <w:rsid w:val="00615B69"/>
    <w:rsid w:val="00615D00"/>
    <w:rsid w:val="00616CA9"/>
    <w:rsid w:val="00617314"/>
    <w:rsid w:val="0061737B"/>
    <w:rsid w:val="00617689"/>
    <w:rsid w:val="006234C8"/>
    <w:rsid w:val="00623635"/>
    <w:rsid w:val="00624205"/>
    <w:rsid w:val="00624391"/>
    <w:rsid w:val="00624492"/>
    <w:rsid w:val="00624763"/>
    <w:rsid w:val="0062524B"/>
    <w:rsid w:val="0062544C"/>
    <w:rsid w:val="00625DA2"/>
    <w:rsid w:val="006270E4"/>
    <w:rsid w:val="006272FB"/>
    <w:rsid w:val="00627665"/>
    <w:rsid w:val="00627DA1"/>
    <w:rsid w:val="00630B2F"/>
    <w:rsid w:val="006318DC"/>
    <w:rsid w:val="0063226E"/>
    <w:rsid w:val="00632749"/>
    <w:rsid w:val="00633939"/>
    <w:rsid w:val="00634A09"/>
    <w:rsid w:val="00634FFA"/>
    <w:rsid w:val="006351C3"/>
    <w:rsid w:val="00635961"/>
    <w:rsid w:val="00636C5A"/>
    <w:rsid w:val="00637D83"/>
    <w:rsid w:val="00637EBB"/>
    <w:rsid w:val="00640147"/>
    <w:rsid w:val="00640479"/>
    <w:rsid w:val="00640A56"/>
    <w:rsid w:val="00641A78"/>
    <w:rsid w:val="00641D4C"/>
    <w:rsid w:val="00642312"/>
    <w:rsid w:val="006428B1"/>
    <w:rsid w:val="0064322A"/>
    <w:rsid w:val="0064442C"/>
    <w:rsid w:val="00644F55"/>
    <w:rsid w:val="006450C7"/>
    <w:rsid w:val="006454CE"/>
    <w:rsid w:val="0064680D"/>
    <w:rsid w:val="00646B5D"/>
    <w:rsid w:val="006473B5"/>
    <w:rsid w:val="00647EE6"/>
    <w:rsid w:val="00650142"/>
    <w:rsid w:val="006510FD"/>
    <w:rsid w:val="00651527"/>
    <w:rsid w:val="006518B9"/>
    <w:rsid w:val="00651B19"/>
    <w:rsid w:val="006524FB"/>
    <w:rsid w:val="006535D0"/>
    <w:rsid w:val="00653A71"/>
    <w:rsid w:val="00654194"/>
    <w:rsid w:val="006553BD"/>
    <w:rsid w:val="00655954"/>
    <w:rsid w:val="00656372"/>
    <w:rsid w:val="006564C3"/>
    <w:rsid w:val="006570F2"/>
    <w:rsid w:val="00660746"/>
    <w:rsid w:val="00660A01"/>
    <w:rsid w:val="006612BE"/>
    <w:rsid w:val="00661310"/>
    <w:rsid w:val="00661D4D"/>
    <w:rsid w:val="00662376"/>
    <w:rsid w:val="00662567"/>
    <w:rsid w:val="00662748"/>
    <w:rsid w:val="006644B2"/>
    <w:rsid w:val="0066451E"/>
    <w:rsid w:val="00664BEC"/>
    <w:rsid w:val="00664C05"/>
    <w:rsid w:val="00665B4C"/>
    <w:rsid w:val="006662AA"/>
    <w:rsid w:val="0066643C"/>
    <w:rsid w:val="006664F2"/>
    <w:rsid w:val="00666E51"/>
    <w:rsid w:val="00666EEF"/>
    <w:rsid w:val="006671A6"/>
    <w:rsid w:val="00667871"/>
    <w:rsid w:val="006700E1"/>
    <w:rsid w:val="006701A3"/>
    <w:rsid w:val="00670CC2"/>
    <w:rsid w:val="00670D60"/>
    <w:rsid w:val="00670E5B"/>
    <w:rsid w:val="006716C0"/>
    <w:rsid w:val="00672374"/>
    <w:rsid w:val="00672B8F"/>
    <w:rsid w:val="00672CF9"/>
    <w:rsid w:val="00672D3E"/>
    <w:rsid w:val="0067356C"/>
    <w:rsid w:val="00673737"/>
    <w:rsid w:val="00674069"/>
    <w:rsid w:val="00674230"/>
    <w:rsid w:val="00674777"/>
    <w:rsid w:val="0067599D"/>
    <w:rsid w:val="00675A0D"/>
    <w:rsid w:val="00675E64"/>
    <w:rsid w:val="00676545"/>
    <w:rsid w:val="006765FA"/>
    <w:rsid w:val="00676950"/>
    <w:rsid w:val="00677539"/>
    <w:rsid w:val="006804B2"/>
    <w:rsid w:val="00680A00"/>
    <w:rsid w:val="00680AEE"/>
    <w:rsid w:val="00680D37"/>
    <w:rsid w:val="00680FF8"/>
    <w:rsid w:val="00681E2C"/>
    <w:rsid w:val="00682705"/>
    <w:rsid w:val="006829E4"/>
    <w:rsid w:val="00683EFE"/>
    <w:rsid w:val="00685293"/>
    <w:rsid w:val="00685EDC"/>
    <w:rsid w:val="006861A8"/>
    <w:rsid w:val="006868FB"/>
    <w:rsid w:val="00687120"/>
    <w:rsid w:val="006876C2"/>
    <w:rsid w:val="006905E6"/>
    <w:rsid w:val="00690BE7"/>
    <w:rsid w:val="00690F82"/>
    <w:rsid w:val="00691B1A"/>
    <w:rsid w:val="00691F4F"/>
    <w:rsid w:val="00692415"/>
    <w:rsid w:val="00693013"/>
    <w:rsid w:val="006930C1"/>
    <w:rsid w:val="006953C0"/>
    <w:rsid w:val="00696203"/>
    <w:rsid w:val="00696F76"/>
    <w:rsid w:val="00697596"/>
    <w:rsid w:val="006A01C2"/>
    <w:rsid w:val="006A0EE2"/>
    <w:rsid w:val="006A0F8E"/>
    <w:rsid w:val="006A1DBC"/>
    <w:rsid w:val="006A3124"/>
    <w:rsid w:val="006A387E"/>
    <w:rsid w:val="006A4352"/>
    <w:rsid w:val="006A493C"/>
    <w:rsid w:val="006A4C73"/>
    <w:rsid w:val="006A5184"/>
    <w:rsid w:val="006A51B2"/>
    <w:rsid w:val="006A5AF7"/>
    <w:rsid w:val="006A6BC1"/>
    <w:rsid w:val="006A6CFB"/>
    <w:rsid w:val="006A7170"/>
    <w:rsid w:val="006A77EC"/>
    <w:rsid w:val="006A7E69"/>
    <w:rsid w:val="006B0108"/>
    <w:rsid w:val="006B0AED"/>
    <w:rsid w:val="006B1CF2"/>
    <w:rsid w:val="006B1D9A"/>
    <w:rsid w:val="006B251A"/>
    <w:rsid w:val="006B33B7"/>
    <w:rsid w:val="006B3E1D"/>
    <w:rsid w:val="006B3E59"/>
    <w:rsid w:val="006B4701"/>
    <w:rsid w:val="006B472B"/>
    <w:rsid w:val="006B498A"/>
    <w:rsid w:val="006B4DB7"/>
    <w:rsid w:val="006B6605"/>
    <w:rsid w:val="006B6B9C"/>
    <w:rsid w:val="006B6D92"/>
    <w:rsid w:val="006B7B78"/>
    <w:rsid w:val="006C042C"/>
    <w:rsid w:val="006C066E"/>
    <w:rsid w:val="006C06FE"/>
    <w:rsid w:val="006C12F5"/>
    <w:rsid w:val="006C13A2"/>
    <w:rsid w:val="006C1D8A"/>
    <w:rsid w:val="006C208C"/>
    <w:rsid w:val="006C2B4C"/>
    <w:rsid w:val="006C2D24"/>
    <w:rsid w:val="006C4C77"/>
    <w:rsid w:val="006C4D4B"/>
    <w:rsid w:val="006C55D8"/>
    <w:rsid w:val="006C5757"/>
    <w:rsid w:val="006C6A01"/>
    <w:rsid w:val="006D0893"/>
    <w:rsid w:val="006D0BA1"/>
    <w:rsid w:val="006D119C"/>
    <w:rsid w:val="006D1D65"/>
    <w:rsid w:val="006D2C0E"/>
    <w:rsid w:val="006D3482"/>
    <w:rsid w:val="006D356D"/>
    <w:rsid w:val="006D4003"/>
    <w:rsid w:val="006D4852"/>
    <w:rsid w:val="006D4A7E"/>
    <w:rsid w:val="006D4BF0"/>
    <w:rsid w:val="006D4DEC"/>
    <w:rsid w:val="006D5228"/>
    <w:rsid w:val="006D5A0A"/>
    <w:rsid w:val="006D781D"/>
    <w:rsid w:val="006E0F02"/>
    <w:rsid w:val="006E12F5"/>
    <w:rsid w:val="006E1300"/>
    <w:rsid w:val="006E2248"/>
    <w:rsid w:val="006E23C9"/>
    <w:rsid w:val="006E2911"/>
    <w:rsid w:val="006E2C10"/>
    <w:rsid w:val="006E3495"/>
    <w:rsid w:val="006E3C15"/>
    <w:rsid w:val="006E3C82"/>
    <w:rsid w:val="006E418A"/>
    <w:rsid w:val="006E4802"/>
    <w:rsid w:val="006E494A"/>
    <w:rsid w:val="006E4984"/>
    <w:rsid w:val="006E4B23"/>
    <w:rsid w:val="006E5724"/>
    <w:rsid w:val="006E5875"/>
    <w:rsid w:val="006E5A46"/>
    <w:rsid w:val="006E70DC"/>
    <w:rsid w:val="006F029D"/>
    <w:rsid w:val="006F0A24"/>
    <w:rsid w:val="006F1FFD"/>
    <w:rsid w:val="006F2A8C"/>
    <w:rsid w:val="006F3290"/>
    <w:rsid w:val="006F3AB3"/>
    <w:rsid w:val="006F47B2"/>
    <w:rsid w:val="006F497A"/>
    <w:rsid w:val="006F4CDD"/>
    <w:rsid w:val="006F6AB5"/>
    <w:rsid w:val="006F7F68"/>
    <w:rsid w:val="00702D70"/>
    <w:rsid w:val="007035CB"/>
    <w:rsid w:val="0070434F"/>
    <w:rsid w:val="00705477"/>
    <w:rsid w:val="00705B10"/>
    <w:rsid w:val="0070625A"/>
    <w:rsid w:val="00706865"/>
    <w:rsid w:val="007073E5"/>
    <w:rsid w:val="00711A06"/>
    <w:rsid w:val="00711F97"/>
    <w:rsid w:val="00712D77"/>
    <w:rsid w:val="00713179"/>
    <w:rsid w:val="0071367C"/>
    <w:rsid w:val="00714345"/>
    <w:rsid w:val="00714F75"/>
    <w:rsid w:val="0071532A"/>
    <w:rsid w:val="007153CA"/>
    <w:rsid w:val="007157D9"/>
    <w:rsid w:val="007160CF"/>
    <w:rsid w:val="00717614"/>
    <w:rsid w:val="00717D25"/>
    <w:rsid w:val="00720F5A"/>
    <w:rsid w:val="0072100A"/>
    <w:rsid w:val="0072124C"/>
    <w:rsid w:val="00721470"/>
    <w:rsid w:val="00722270"/>
    <w:rsid w:val="007224E5"/>
    <w:rsid w:val="00722B2E"/>
    <w:rsid w:val="00724722"/>
    <w:rsid w:val="00724C29"/>
    <w:rsid w:val="00725063"/>
    <w:rsid w:val="00725249"/>
    <w:rsid w:val="00725A4E"/>
    <w:rsid w:val="00727E33"/>
    <w:rsid w:val="00727FEA"/>
    <w:rsid w:val="007300B4"/>
    <w:rsid w:val="00730DE5"/>
    <w:rsid w:val="00731773"/>
    <w:rsid w:val="00731DD1"/>
    <w:rsid w:val="00732476"/>
    <w:rsid w:val="007327B2"/>
    <w:rsid w:val="0073397A"/>
    <w:rsid w:val="00734DF6"/>
    <w:rsid w:val="007365F6"/>
    <w:rsid w:val="007367F0"/>
    <w:rsid w:val="00736BCA"/>
    <w:rsid w:val="007373FF"/>
    <w:rsid w:val="00737527"/>
    <w:rsid w:val="00737773"/>
    <w:rsid w:val="007379F0"/>
    <w:rsid w:val="00740529"/>
    <w:rsid w:val="00740C44"/>
    <w:rsid w:val="00741B57"/>
    <w:rsid w:val="00742B56"/>
    <w:rsid w:val="00742C42"/>
    <w:rsid w:val="00743B48"/>
    <w:rsid w:val="00745FE4"/>
    <w:rsid w:val="00746A2C"/>
    <w:rsid w:val="00746FB1"/>
    <w:rsid w:val="007474CF"/>
    <w:rsid w:val="00747781"/>
    <w:rsid w:val="00747923"/>
    <w:rsid w:val="00747A31"/>
    <w:rsid w:val="00747D45"/>
    <w:rsid w:val="007525D5"/>
    <w:rsid w:val="00752A68"/>
    <w:rsid w:val="00752C2F"/>
    <w:rsid w:val="00752FFF"/>
    <w:rsid w:val="007539B5"/>
    <w:rsid w:val="0075487A"/>
    <w:rsid w:val="00755389"/>
    <w:rsid w:val="00755620"/>
    <w:rsid w:val="007559E1"/>
    <w:rsid w:val="007562A5"/>
    <w:rsid w:val="00757407"/>
    <w:rsid w:val="007603C4"/>
    <w:rsid w:val="00760D18"/>
    <w:rsid w:val="00760D82"/>
    <w:rsid w:val="0076135A"/>
    <w:rsid w:val="00761432"/>
    <w:rsid w:val="007615E9"/>
    <w:rsid w:val="00762900"/>
    <w:rsid w:val="007646E3"/>
    <w:rsid w:val="0076597A"/>
    <w:rsid w:val="00765F4F"/>
    <w:rsid w:val="00766C71"/>
    <w:rsid w:val="00766D82"/>
    <w:rsid w:val="007677E7"/>
    <w:rsid w:val="00770573"/>
    <w:rsid w:val="00770E1F"/>
    <w:rsid w:val="00770F4F"/>
    <w:rsid w:val="007710C4"/>
    <w:rsid w:val="00771460"/>
    <w:rsid w:val="00771ABC"/>
    <w:rsid w:val="00772235"/>
    <w:rsid w:val="007724A8"/>
    <w:rsid w:val="007727EA"/>
    <w:rsid w:val="00772A53"/>
    <w:rsid w:val="00773F55"/>
    <w:rsid w:val="00774C35"/>
    <w:rsid w:val="00774D09"/>
    <w:rsid w:val="00774DB3"/>
    <w:rsid w:val="00775535"/>
    <w:rsid w:val="007755C7"/>
    <w:rsid w:val="0077606B"/>
    <w:rsid w:val="00776245"/>
    <w:rsid w:val="007762C8"/>
    <w:rsid w:val="00776574"/>
    <w:rsid w:val="007769F5"/>
    <w:rsid w:val="00777032"/>
    <w:rsid w:val="00777824"/>
    <w:rsid w:val="00777832"/>
    <w:rsid w:val="00780578"/>
    <w:rsid w:val="0078062C"/>
    <w:rsid w:val="00780F7C"/>
    <w:rsid w:val="00781516"/>
    <w:rsid w:val="00781CF5"/>
    <w:rsid w:val="00782443"/>
    <w:rsid w:val="007828C4"/>
    <w:rsid w:val="00782DE9"/>
    <w:rsid w:val="00783686"/>
    <w:rsid w:val="007840A2"/>
    <w:rsid w:val="00784562"/>
    <w:rsid w:val="00785EEB"/>
    <w:rsid w:val="00786640"/>
    <w:rsid w:val="00786A84"/>
    <w:rsid w:val="007900F3"/>
    <w:rsid w:val="0079084C"/>
    <w:rsid w:val="00790C35"/>
    <w:rsid w:val="0079139F"/>
    <w:rsid w:val="007914A3"/>
    <w:rsid w:val="00791780"/>
    <w:rsid w:val="0079230A"/>
    <w:rsid w:val="007929C3"/>
    <w:rsid w:val="00792E27"/>
    <w:rsid w:val="00793720"/>
    <w:rsid w:val="0079417C"/>
    <w:rsid w:val="00794BDA"/>
    <w:rsid w:val="0079562C"/>
    <w:rsid w:val="00795D91"/>
    <w:rsid w:val="007978FC"/>
    <w:rsid w:val="00797EF8"/>
    <w:rsid w:val="007A04AF"/>
    <w:rsid w:val="007A213B"/>
    <w:rsid w:val="007A22D3"/>
    <w:rsid w:val="007A2562"/>
    <w:rsid w:val="007A2EE4"/>
    <w:rsid w:val="007A33EC"/>
    <w:rsid w:val="007A34EF"/>
    <w:rsid w:val="007A36D5"/>
    <w:rsid w:val="007A4FE7"/>
    <w:rsid w:val="007A53D3"/>
    <w:rsid w:val="007A5AB0"/>
    <w:rsid w:val="007A6CE9"/>
    <w:rsid w:val="007A6E89"/>
    <w:rsid w:val="007A7D8F"/>
    <w:rsid w:val="007B0171"/>
    <w:rsid w:val="007B01F8"/>
    <w:rsid w:val="007B10D5"/>
    <w:rsid w:val="007B2545"/>
    <w:rsid w:val="007B2AED"/>
    <w:rsid w:val="007B2EA9"/>
    <w:rsid w:val="007B3BE5"/>
    <w:rsid w:val="007B3C1B"/>
    <w:rsid w:val="007B3D34"/>
    <w:rsid w:val="007B4078"/>
    <w:rsid w:val="007B44B6"/>
    <w:rsid w:val="007B6E7F"/>
    <w:rsid w:val="007B6F8C"/>
    <w:rsid w:val="007B7085"/>
    <w:rsid w:val="007B7497"/>
    <w:rsid w:val="007B78FE"/>
    <w:rsid w:val="007C01D3"/>
    <w:rsid w:val="007C0336"/>
    <w:rsid w:val="007C0442"/>
    <w:rsid w:val="007C082B"/>
    <w:rsid w:val="007C18C1"/>
    <w:rsid w:val="007C1B24"/>
    <w:rsid w:val="007C278A"/>
    <w:rsid w:val="007C36CD"/>
    <w:rsid w:val="007C430C"/>
    <w:rsid w:val="007C48CD"/>
    <w:rsid w:val="007C4977"/>
    <w:rsid w:val="007C4A62"/>
    <w:rsid w:val="007C570C"/>
    <w:rsid w:val="007C57C6"/>
    <w:rsid w:val="007C7266"/>
    <w:rsid w:val="007C7849"/>
    <w:rsid w:val="007C7964"/>
    <w:rsid w:val="007D0804"/>
    <w:rsid w:val="007D0C13"/>
    <w:rsid w:val="007D14EF"/>
    <w:rsid w:val="007D2305"/>
    <w:rsid w:val="007D2CE7"/>
    <w:rsid w:val="007D2DB7"/>
    <w:rsid w:val="007D31F1"/>
    <w:rsid w:val="007D382C"/>
    <w:rsid w:val="007D3918"/>
    <w:rsid w:val="007D3945"/>
    <w:rsid w:val="007D46DF"/>
    <w:rsid w:val="007D5557"/>
    <w:rsid w:val="007D58F4"/>
    <w:rsid w:val="007D6307"/>
    <w:rsid w:val="007D6980"/>
    <w:rsid w:val="007D6C90"/>
    <w:rsid w:val="007D7728"/>
    <w:rsid w:val="007D7A75"/>
    <w:rsid w:val="007D7B4F"/>
    <w:rsid w:val="007D7E5B"/>
    <w:rsid w:val="007E0250"/>
    <w:rsid w:val="007E0383"/>
    <w:rsid w:val="007E04D0"/>
    <w:rsid w:val="007E0505"/>
    <w:rsid w:val="007E0968"/>
    <w:rsid w:val="007E0AEB"/>
    <w:rsid w:val="007E13E8"/>
    <w:rsid w:val="007E142C"/>
    <w:rsid w:val="007E166F"/>
    <w:rsid w:val="007E1BA6"/>
    <w:rsid w:val="007E2E29"/>
    <w:rsid w:val="007E5247"/>
    <w:rsid w:val="007E555D"/>
    <w:rsid w:val="007E6657"/>
    <w:rsid w:val="007F0614"/>
    <w:rsid w:val="007F08E7"/>
    <w:rsid w:val="007F1E17"/>
    <w:rsid w:val="007F234B"/>
    <w:rsid w:val="007F3283"/>
    <w:rsid w:val="007F3BE2"/>
    <w:rsid w:val="007F3D93"/>
    <w:rsid w:val="007F3FAF"/>
    <w:rsid w:val="007F421A"/>
    <w:rsid w:val="007F5945"/>
    <w:rsid w:val="007F5D1A"/>
    <w:rsid w:val="007F7105"/>
    <w:rsid w:val="007F7471"/>
    <w:rsid w:val="007F7C67"/>
    <w:rsid w:val="00800EE9"/>
    <w:rsid w:val="008016D6"/>
    <w:rsid w:val="00802956"/>
    <w:rsid w:val="008034B1"/>
    <w:rsid w:val="00803634"/>
    <w:rsid w:val="00803797"/>
    <w:rsid w:val="00803AD4"/>
    <w:rsid w:val="00804245"/>
    <w:rsid w:val="00804374"/>
    <w:rsid w:val="00804379"/>
    <w:rsid w:val="008048EB"/>
    <w:rsid w:val="00804997"/>
    <w:rsid w:val="008049EE"/>
    <w:rsid w:val="00804B0F"/>
    <w:rsid w:val="00804EED"/>
    <w:rsid w:val="0080500B"/>
    <w:rsid w:val="00805024"/>
    <w:rsid w:val="008062F1"/>
    <w:rsid w:val="00806546"/>
    <w:rsid w:val="00806570"/>
    <w:rsid w:val="008066CC"/>
    <w:rsid w:val="0080683C"/>
    <w:rsid w:val="00806A69"/>
    <w:rsid w:val="00806B12"/>
    <w:rsid w:val="00807BC3"/>
    <w:rsid w:val="00810288"/>
    <w:rsid w:val="008103CD"/>
    <w:rsid w:val="00810926"/>
    <w:rsid w:val="00810AD7"/>
    <w:rsid w:val="00810ADE"/>
    <w:rsid w:val="00811677"/>
    <w:rsid w:val="00811A80"/>
    <w:rsid w:val="00811FAA"/>
    <w:rsid w:val="00812F9D"/>
    <w:rsid w:val="00813B36"/>
    <w:rsid w:val="00813B62"/>
    <w:rsid w:val="0081472A"/>
    <w:rsid w:val="00814762"/>
    <w:rsid w:val="00814C42"/>
    <w:rsid w:val="00814FF4"/>
    <w:rsid w:val="008155CA"/>
    <w:rsid w:val="00815DE5"/>
    <w:rsid w:val="0081706E"/>
    <w:rsid w:val="00820B63"/>
    <w:rsid w:val="00820FAC"/>
    <w:rsid w:val="00821001"/>
    <w:rsid w:val="00821025"/>
    <w:rsid w:val="008225B0"/>
    <w:rsid w:val="0082275E"/>
    <w:rsid w:val="008229A4"/>
    <w:rsid w:val="00822EF9"/>
    <w:rsid w:val="00822EFB"/>
    <w:rsid w:val="00823B49"/>
    <w:rsid w:val="00823DB9"/>
    <w:rsid w:val="0082515A"/>
    <w:rsid w:val="00827489"/>
    <w:rsid w:val="008276A7"/>
    <w:rsid w:val="00827A38"/>
    <w:rsid w:val="00827A5F"/>
    <w:rsid w:val="00830903"/>
    <w:rsid w:val="00831990"/>
    <w:rsid w:val="00831A7F"/>
    <w:rsid w:val="00832676"/>
    <w:rsid w:val="008326D6"/>
    <w:rsid w:val="00832EFF"/>
    <w:rsid w:val="0083301B"/>
    <w:rsid w:val="008333CA"/>
    <w:rsid w:val="00833790"/>
    <w:rsid w:val="00834055"/>
    <w:rsid w:val="00834316"/>
    <w:rsid w:val="00835F20"/>
    <w:rsid w:val="00836A6C"/>
    <w:rsid w:val="00837184"/>
    <w:rsid w:val="00837F3C"/>
    <w:rsid w:val="00841203"/>
    <w:rsid w:val="00841574"/>
    <w:rsid w:val="00842CAD"/>
    <w:rsid w:val="00842F83"/>
    <w:rsid w:val="00844DA0"/>
    <w:rsid w:val="008459C1"/>
    <w:rsid w:val="00845ECF"/>
    <w:rsid w:val="00846A3B"/>
    <w:rsid w:val="00847F45"/>
    <w:rsid w:val="0085037C"/>
    <w:rsid w:val="008505FC"/>
    <w:rsid w:val="00850CFA"/>
    <w:rsid w:val="00851267"/>
    <w:rsid w:val="00851524"/>
    <w:rsid w:val="00851FF5"/>
    <w:rsid w:val="008522D7"/>
    <w:rsid w:val="0085232E"/>
    <w:rsid w:val="00852624"/>
    <w:rsid w:val="00852B4C"/>
    <w:rsid w:val="00852DF9"/>
    <w:rsid w:val="00852FC4"/>
    <w:rsid w:val="00853893"/>
    <w:rsid w:val="008541F6"/>
    <w:rsid w:val="00854268"/>
    <w:rsid w:val="00854BDE"/>
    <w:rsid w:val="00854F28"/>
    <w:rsid w:val="00855725"/>
    <w:rsid w:val="00855A8C"/>
    <w:rsid w:val="0085658B"/>
    <w:rsid w:val="0085667F"/>
    <w:rsid w:val="00856F93"/>
    <w:rsid w:val="00857665"/>
    <w:rsid w:val="00857EE7"/>
    <w:rsid w:val="0086142A"/>
    <w:rsid w:val="0086175E"/>
    <w:rsid w:val="00861AC5"/>
    <w:rsid w:val="00861FAB"/>
    <w:rsid w:val="00862A4A"/>
    <w:rsid w:val="00862B63"/>
    <w:rsid w:val="00863A55"/>
    <w:rsid w:val="00864041"/>
    <w:rsid w:val="008649C9"/>
    <w:rsid w:val="00866416"/>
    <w:rsid w:val="00866CB5"/>
    <w:rsid w:val="008702B8"/>
    <w:rsid w:val="00870471"/>
    <w:rsid w:val="0087089F"/>
    <w:rsid w:val="008723F2"/>
    <w:rsid w:val="008733BA"/>
    <w:rsid w:val="0087393A"/>
    <w:rsid w:val="0087528B"/>
    <w:rsid w:val="0087563D"/>
    <w:rsid w:val="0087585C"/>
    <w:rsid w:val="00875AD8"/>
    <w:rsid w:val="00876CAB"/>
    <w:rsid w:val="00877250"/>
    <w:rsid w:val="00877E88"/>
    <w:rsid w:val="008815CC"/>
    <w:rsid w:val="00881F09"/>
    <w:rsid w:val="00883057"/>
    <w:rsid w:val="008834FD"/>
    <w:rsid w:val="008837B9"/>
    <w:rsid w:val="00883948"/>
    <w:rsid w:val="00884646"/>
    <w:rsid w:val="00884A57"/>
    <w:rsid w:val="00884B68"/>
    <w:rsid w:val="00885A18"/>
    <w:rsid w:val="00885CDD"/>
    <w:rsid w:val="00886CCD"/>
    <w:rsid w:val="00886D8D"/>
    <w:rsid w:val="00886F3D"/>
    <w:rsid w:val="0088707F"/>
    <w:rsid w:val="0088783E"/>
    <w:rsid w:val="008901C5"/>
    <w:rsid w:val="00891175"/>
    <w:rsid w:val="008913A1"/>
    <w:rsid w:val="00892095"/>
    <w:rsid w:val="0089281A"/>
    <w:rsid w:val="0089288C"/>
    <w:rsid w:val="00892E62"/>
    <w:rsid w:val="0089469A"/>
    <w:rsid w:val="00894B68"/>
    <w:rsid w:val="0089518A"/>
    <w:rsid w:val="008953D2"/>
    <w:rsid w:val="008962A8"/>
    <w:rsid w:val="008962F8"/>
    <w:rsid w:val="00896631"/>
    <w:rsid w:val="00897085"/>
    <w:rsid w:val="00897FA4"/>
    <w:rsid w:val="008A0C95"/>
    <w:rsid w:val="008A1214"/>
    <w:rsid w:val="008A17BA"/>
    <w:rsid w:val="008A1871"/>
    <w:rsid w:val="008A2255"/>
    <w:rsid w:val="008A2612"/>
    <w:rsid w:val="008A3D44"/>
    <w:rsid w:val="008A3F14"/>
    <w:rsid w:val="008A448F"/>
    <w:rsid w:val="008A4829"/>
    <w:rsid w:val="008A538A"/>
    <w:rsid w:val="008A659F"/>
    <w:rsid w:val="008A6E62"/>
    <w:rsid w:val="008A7D68"/>
    <w:rsid w:val="008B0F7F"/>
    <w:rsid w:val="008B100F"/>
    <w:rsid w:val="008B332C"/>
    <w:rsid w:val="008B4B54"/>
    <w:rsid w:val="008B4C31"/>
    <w:rsid w:val="008B4E89"/>
    <w:rsid w:val="008B5898"/>
    <w:rsid w:val="008B5ECD"/>
    <w:rsid w:val="008B62E0"/>
    <w:rsid w:val="008B67B9"/>
    <w:rsid w:val="008C11E8"/>
    <w:rsid w:val="008C12E9"/>
    <w:rsid w:val="008C1415"/>
    <w:rsid w:val="008C1B35"/>
    <w:rsid w:val="008C25C0"/>
    <w:rsid w:val="008C3719"/>
    <w:rsid w:val="008C4194"/>
    <w:rsid w:val="008C5B86"/>
    <w:rsid w:val="008C6C94"/>
    <w:rsid w:val="008C7456"/>
    <w:rsid w:val="008C75D7"/>
    <w:rsid w:val="008D0A74"/>
    <w:rsid w:val="008D1AA6"/>
    <w:rsid w:val="008D35AB"/>
    <w:rsid w:val="008D37EF"/>
    <w:rsid w:val="008D3C60"/>
    <w:rsid w:val="008D4461"/>
    <w:rsid w:val="008D5789"/>
    <w:rsid w:val="008D5A28"/>
    <w:rsid w:val="008D6808"/>
    <w:rsid w:val="008D69BB"/>
    <w:rsid w:val="008D6B28"/>
    <w:rsid w:val="008D6BEB"/>
    <w:rsid w:val="008D721E"/>
    <w:rsid w:val="008E0291"/>
    <w:rsid w:val="008E034E"/>
    <w:rsid w:val="008E11FC"/>
    <w:rsid w:val="008E1501"/>
    <w:rsid w:val="008E16EC"/>
    <w:rsid w:val="008E20F3"/>
    <w:rsid w:val="008E2AFD"/>
    <w:rsid w:val="008E3470"/>
    <w:rsid w:val="008E3C45"/>
    <w:rsid w:val="008E3FC8"/>
    <w:rsid w:val="008E438B"/>
    <w:rsid w:val="008E4788"/>
    <w:rsid w:val="008E5427"/>
    <w:rsid w:val="008E598E"/>
    <w:rsid w:val="008E5DDE"/>
    <w:rsid w:val="008E6117"/>
    <w:rsid w:val="008E617E"/>
    <w:rsid w:val="008E62C4"/>
    <w:rsid w:val="008E678B"/>
    <w:rsid w:val="008E6B77"/>
    <w:rsid w:val="008E7814"/>
    <w:rsid w:val="008E7865"/>
    <w:rsid w:val="008F2E06"/>
    <w:rsid w:val="008F3302"/>
    <w:rsid w:val="008F4281"/>
    <w:rsid w:val="008F52A7"/>
    <w:rsid w:val="008F5EB6"/>
    <w:rsid w:val="008F7F32"/>
    <w:rsid w:val="009000E1"/>
    <w:rsid w:val="00900862"/>
    <w:rsid w:val="00900F05"/>
    <w:rsid w:val="00901201"/>
    <w:rsid w:val="009015E4"/>
    <w:rsid w:val="0090160A"/>
    <w:rsid w:val="00902D08"/>
    <w:rsid w:val="00903A6C"/>
    <w:rsid w:val="00903BDF"/>
    <w:rsid w:val="00904305"/>
    <w:rsid w:val="009047EB"/>
    <w:rsid w:val="00905221"/>
    <w:rsid w:val="0090564E"/>
    <w:rsid w:val="009059EA"/>
    <w:rsid w:val="00906068"/>
    <w:rsid w:val="0090616C"/>
    <w:rsid w:val="0090658E"/>
    <w:rsid w:val="00907BFF"/>
    <w:rsid w:val="009107F0"/>
    <w:rsid w:val="00910ED2"/>
    <w:rsid w:val="00912238"/>
    <w:rsid w:val="009129C9"/>
    <w:rsid w:val="00912ABD"/>
    <w:rsid w:val="00913AE1"/>
    <w:rsid w:val="00913B9D"/>
    <w:rsid w:val="00914103"/>
    <w:rsid w:val="0091442A"/>
    <w:rsid w:val="0091487A"/>
    <w:rsid w:val="00914C70"/>
    <w:rsid w:val="009152EF"/>
    <w:rsid w:val="00915344"/>
    <w:rsid w:val="00915DA0"/>
    <w:rsid w:val="009174B7"/>
    <w:rsid w:val="0092009D"/>
    <w:rsid w:val="00920143"/>
    <w:rsid w:val="00921175"/>
    <w:rsid w:val="00921573"/>
    <w:rsid w:val="00921C2F"/>
    <w:rsid w:val="00923AD8"/>
    <w:rsid w:val="00923C5E"/>
    <w:rsid w:val="00924F62"/>
    <w:rsid w:val="0092501E"/>
    <w:rsid w:val="00925746"/>
    <w:rsid w:val="00925CA5"/>
    <w:rsid w:val="00925EB0"/>
    <w:rsid w:val="009263D1"/>
    <w:rsid w:val="00926DA2"/>
    <w:rsid w:val="00927083"/>
    <w:rsid w:val="00927161"/>
    <w:rsid w:val="00927962"/>
    <w:rsid w:val="00927C7D"/>
    <w:rsid w:val="00927E32"/>
    <w:rsid w:val="009306D4"/>
    <w:rsid w:val="00931627"/>
    <w:rsid w:val="0093267D"/>
    <w:rsid w:val="00934E9A"/>
    <w:rsid w:val="009362F9"/>
    <w:rsid w:val="00936AA9"/>
    <w:rsid w:val="00937531"/>
    <w:rsid w:val="00937A23"/>
    <w:rsid w:val="00940C1A"/>
    <w:rsid w:val="00941F20"/>
    <w:rsid w:val="00942383"/>
    <w:rsid w:val="009425FC"/>
    <w:rsid w:val="009436C2"/>
    <w:rsid w:val="00943D65"/>
    <w:rsid w:val="00944596"/>
    <w:rsid w:val="0094521A"/>
    <w:rsid w:val="00945FAA"/>
    <w:rsid w:val="009460A2"/>
    <w:rsid w:val="009464C0"/>
    <w:rsid w:val="009467AA"/>
    <w:rsid w:val="00947258"/>
    <w:rsid w:val="00947973"/>
    <w:rsid w:val="00951777"/>
    <w:rsid w:val="00951F3E"/>
    <w:rsid w:val="00952638"/>
    <w:rsid w:val="00952B2C"/>
    <w:rsid w:val="00953AE2"/>
    <w:rsid w:val="00955036"/>
    <w:rsid w:val="009559B4"/>
    <w:rsid w:val="009560D7"/>
    <w:rsid w:val="00956608"/>
    <w:rsid w:val="00956803"/>
    <w:rsid w:val="00957295"/>
    <w:rsid w:val="0095783C"/>
    <w:rsid w:val="00960B84"/>
    <w:rsid w:val="0096131F"/>
    <w:rsid w:val="009613AC"/>
    <w:rsid w:val="009623F1"/>
    <w:rsid w:val="00963560"/>
    <w:rsid w:val="00963751"/>
    <w:rsid w:val="00964695"/>
    <w:rsid w:val="0096469B"/>
    <w:rsid w:val="0096474C"/>
    <w:rsid w:val="0096749B"/>
    <w:rsid w:val="00967562"/>
    <w:rsid w:val="00967BB1"/>
    <w:rsid w:val="00967C5E"/>
    <w:rsid w:val="00970616"/>
    <w:rsid w:val="009710D1"/>
    <w:rsid w:val="00971DF0"/>
    <w:rsid w:val="0097342E"/>
    <w:rsid w:val="00973652"/>
    <w:rsid w:val="00973EF0"/>
    <w:rsid w:val="00975860"/>
    <w:rsid w:val="009758BC"/>
    <w:rsid w:val="0097627F"/>
    <w:rsid w:val="009767A7"/>
    <w:rsid w:val="00976F2F"/>
    <w:rsid w:val="009771D2"/>
    <w:rsid w:val="00980399"/>
    <w:rsid w:val="00980450"/>
    <w:rsid w:val="0098134D"/>
    <w:rsid w:val="00983FB0"/>
    <w:rsid w:val="00984808"/>
    <w:rsid w:val="00985B1C"/>
    <w:rsid w:val="00985CAC"/>
    <w:rsid w:val="00985CE1"/>
    <w:rsid w:val="0098619F"/>
    <w:rsid w:val="00986F99"/>
    <w:rsid w:val="009870AD"/>
    <w:rsid w:val="009876C9"/>
    <w:rsid w:val="00990577"/>
    <w:rsid w:val="00990EE2"/>
    <w:rsid w:val="0099140D"/>
    <w:rsid w:val="00991CCB"/>
    <w:rsid w:val="00992091"/>
    <w:rsid w:val="00992F83"/>
    <w:rsid w:val="0099309B"/>
    <w:rsid w:val="00993868"/>
    <w:rsid w:val="00993FCD"/>
    <w:rsid w:val="0099407C"/>
    <w:rsid w:val="009948C4"/>
    <w:rsid w:val="00995627"/>
    <w:rsid w:val="009959E5"/>
    <w:rsid w:val="00996466"/>
    <w:rsid w:val="00996768"/>
    <w:rsid w:val="00996980"/>
    <w:rsid w:val="00996FAC"/>
    <w:rsid w:val="00997366"/>
    <w:rsid w:val="009978DC"/>
    <w:rsid w:val="009978DF"/>
    <w:rsid w:val="00997ACB"/>
    <w:rsid w:val="009A0008"/>
    <w:rsid w:val="009A01B8"/>
    <w:rsid w:val="009A0623"/>
    <w:rsid w:val="009A0984"/>
    <w:rsid w:val="009A0D3F"/>
    <w:rsid w:val="009A0DB1"/>
    <w:rsid w:val="009A120C"/>
    <w:rsid w:val="009A1227"/>
    <w:rsid w:val="009A156F"/>
    <w:rsid w:val="009A1DB0"/>
    <w:rsid w:val="009A2201"/>
    <w:rsid w:val="009A2A7D"/>
    <w:rsid w:val="009A386F"/>
    <w:rsid w:val="009A4A37"/>
    <w:rsid w:val="009A59CC"/>
    <w:rsid w:val="009A6639"/>
    <w:rsid w:val="009B0425"/>
    <w:rsid w:val="009B0BD5"/>
    <w:rsid w:val="009B0EDD"/>
    <w:rsid w:val="009B1A6C"/>
    <w:rsid w:val="009B21EB"/>
    <w:rsid w:val="009B31D4"/>
    <w:rsid w:val="009B4568"/>
    <w:rsid w:val="009B57D2"/>
    <w:rsid w:val="009B58DD"/>
    <w:rsid w:val="009B6208"/>
    <w:rsid w:val="009B6D35"/>
    <w:rsid w:val="009B7430"/>
    <w:rsid w:val="009B771C"/>
    <w:rsid w:val="009C075D"/>
    <w:rsid w:val="009C0EA6"/>
    <w:rsid w:val="009C17BE"/>
    <w:rsid w:val="009C1BF1"/>
    <w:rsid w:val="009C2712"/>
    <w:rsid w:val="009C32AA"/>
    <w:rsid w:val="009C37BF"/>
    <w:rsid w:val="009C5053"/>
    <w:rsid w:val="009C599F"/>
    <w:rsid w:val="009C6B84"/>
    <w:rsid w:val="009D06BD"/>
    <w:rsid w:val="009D0F15"/>
    <w:rsid w:val="009D0F9E"/>
    <w:rsid w:val="009D10C0"/>
    <w:rsid w:val="009D1305"/>
    <w:rsid w:val="009D240A"/>
    <w:rsid w:val="009D2B0E"/>
    <w:rsid w:val="009D3077"/>
    <w:rsid w:val="009D44A6"/>
    <w:rsid w:val="009D4AE0"/>
    <w:rsid w:val="009D52F1"/>
    <w:rsid w:val="009D6179"/>
    <w:rsid w:val="009D73E7"/>
    <w:rsid w:val="009D7BAA"/>
    <w:rsid w:val="009D7F74"/>
    <w:rsid w:val="009E16BA"/>
    <w:rsid w:val="009E1C18"/>
    <w:rsid w:val="009E274C"/>
    <w:rsid w:val="009E3664"/>
    <w:rsid w:val="009E457B"/>
    <w:rsid w:val="009E45A1"/>
    <w:rsid w:val="009E47C1"/>
    <w:rsid w:val="009E49ED"/>
    <w:rsid w:val="009E4B3B"/>
    <w:rsid w:val="009E4B87"/>
    <w:rsid w:val="009E53DB"/>
    <w:rsid w:val="009E5F78"/>
    <w:rsid w:val="009E61CD"/>
    <w:rsid w:val="009E6E5C"/>
    <w:rsid w:val="009E6ED9"/>
    <w:rsid w:val="009E7560"/>
    <w:rsid w:val="009E7CA7"/>
    <w:rsid w:val="009E7DE0"/>
    <w:rsid w:val="009F03FC"/>
    <w:rsid w:val="009F0744"/>
    <w:rsid w:val="009F0746"/>
    <w:rsid w:val="009F0E03"/>
    <w:rsid w:val="009F218E"/>
    <w:rsid w:val="009F2D6D"/>
    <w:rsid w:val="009F3C70"/>
    <w:rsid w:val="009F4776"/>
    <w:rsid w:val="009F4AB9"/>
    <w:rsid w:val="009F4C4F"/>
    <w:rsid w:val="009F4C84"/>
    <w:rsid w:val="009F50D7"/>
    <w:rsid w:val="009F51E2"/>
    <w:rsid w:val="009F546B"/>
    <w:rsid w:val="009F5631"/>
    <w:rsid w:val="009F5CB9"/>
    <w:rsid w:val="009F5EB7"/>
    <w:rsid w:val="009F64CB"/>
    <w:rsid w:val="009F6B7B"/>
    <w:rsid w:val="009F7242"/>
    <w:rsid w:val="009F776A"/>
    <w:rsid w:val="009F7E0D"/>
    <w:rsid w:val="00A022B4"/>
    <w:rsid w:val="00A02513"/>
    <w:rsid w:val="00A0281E"/>
    <w:rsid w:val="00A02B29"/>
    <w:rsid w:val="00A02F6B"/>
    <w:rsid w:val="00A03027"/>
    <w:rsid w:val="00A033E7"/>
    <w:rsid w:val="00A03A0A"/>
    <w:rsid w:val="00A0443F"/>
    <w:rsid w:val="00A05305"/>
    <w:rsid w:val="00A05615"/>
    <w:rsid w:val="00A0750D"/>
    <w:rsid w:val="00A101F7"/>
    <w:rsid w:val="00A1093B"/>
    <w:rsid w:val="00A11A48"/>
    <w:rsid w:val="00A11EAA"/>
    <w:rsid w:val="00A1263F"/>
    <w:rsid w:val="00A126A9"/>
    <w:rsid w:val="00A13101"/>
    <w:rsid w:val="00A139F1"/>
    <w:rsid w:val="00A146D7"/>
    <w:rsid w:val="00A1471C"/>
    <w:rsid w:val="00A14B41"/>
    <w:rsid w:val="00A14F0F"/>
    <w:rsid w:val="00A155AF"/>
    <w:rsid w:val="00A15B77"/>
    <w:rsid w:val="00A15D50"/>
    <w:rsid w:val="00A15E4C"/>
    <w:rsid w:val="00A15FB4"/>
    <w:rsid w:val="00A16394"/>
    <w:rsid w:val="00A16E20"/>
    <w:rsid w:val="00A16F29"/>
    <w:rsid w:val="00A17487"/>
    <w:rsid w:val="00A20A56"/>
    <w:rsid w:val="00A20B1C"/>
    <w:rsid w:val="00A21145"/>
    <w:rsid w:val="00A21185"/>
    <w:rsid w:val="00A211DB"/>
    <w:rsid w:val="00A21DD2"/>
    <w:rsid w:val="00A22254"/>
    <w:rsid w:val="00A22F59"/>
    <w:rsid w:val="00A23304"/>
    <w:rsid w:val="00A234C9"/>
    <w:rsid w:val="00A250A2"/>
    <w:rsid w:val="00A2574B"/>
    <w:rsid w:val="00A25EDB"/>
    <w:rsid w:val="00A267DE"/>
    <w:rsid w:val="00A2709B"/>
    <w:rsid w:val="00A27E20"/>
    <w:rsid w:val="00A30124"/>
    <w:rsid w:val="00A30154"/>
    <w:rsid w:val="00A3034E"/>
    <w:rsid w:val="00A308B6"/>
    <w:rsid w:val="00A3110A"/>
    <w:rsid w:val="00A312D7"/>
    <w:rsid w:val="00A31FEF"/>
    <w:rsid w:val="00A32656"/>
    <w:rsid w:val="00A32827"/>
    <w:rsid w:val="00A32F61"/>
    <w:rsid w:val="00A33410"/>
    <w:rsid w:val="00A337D6"/>
    <w:rsid w:val="00A340D8"/>
    <w:rsid w:val="00A34540"/>
    <w:rsid w:val="00A35025"/>
    <w:rsid w:val="00A368F1"/>
    <w:rsid w:val="00A36FD9"/>
    <w:rsid w:val="00A3708B"/>
    <w:rsid w:val="00A37360"/>
    <w:rsid w:val="00A378A2"/>
    <w:rsid w:val="00A37FBD"/>
    <w:rsid w:val="00A400B9"/>
    <w:rsid w:val="00A402F1"/>
    <w:rsid w:val="00A42472"/>
    <w:rsid w:val="00A437C6"/>
    <w:rsid w:val="00A43900"/>
    <w:rsid w:val="00A43D22"/>
    <w:rsid w:val="00A44FEF"/>
    <w:rsid w:val="00A45293"/>
    <w:rsid w:val="00A452F8"/>
    <w:rsid w:val="00A45D78"/>
    <w:rsid w:val="00A4618C"/>
    <w:rsid w:val="00A469B2"/>
    <w:rsid w:val="00A46F23"/>
    <w:rsid w:val="00A47322"/>
    <w:rsid w:val="00A477A6"/>
    <w:rsid w:val="00A477C4"/>
    <w:rsid w:val="00A51725"/>
    <w:rsid w:val="00A522AC"/>
    <w:rsid w:val="00A524DA"/>
    <w:rsid w:val="00A54D71"/>
    <w:rsid w:val="00A550FF"/>
    <w:rsid w:val="00A55AAE"/>
    <w:rsid w:val="00A55B50"/>
    <w:rsid w:val="00A5671A"/>
    <w:rsid w:val="00A56B91"/>
    <w:rsid w:val="00A56D92"/>
    <w:rsid w:val="00A57350"/>
    <w:rsid w:val="00A57F3A"/>
    <w:rsid w:val="00A60BC6"/>
    <w:rsid w:val="00A60FB2"/>
    <w:rsid w:val="00A61271"/>
    <w:rsid w:val="00A613FB"/>
    <w:rsid w:val="00A61ECD"/>
    <w:rsid w:val="00A61F01"/>
    <w:rsid w:val="00A62B89"/>
    <w:rsid w:val="00A62D98"/>
    <w:rsid w:val="00A63020"/>
    <w:rsid w:val="00A630D1"/>
    <w:rsid w:val="00A63D53"/>
    <w:rsid w:val="00A63EDA"/>
    <w:rsid w:val="00A64975"/>
    <w:rsid w:val="00A64C6C"/>
    <w:rsid w:val="00A6616D"/>
    <w:rsid w:val="00A66630"/>
    <w:rsid w:val="00A67238"/>
    <w:rsid w:val="00A67E2C"/>
    <w:rsid w:val="00A70111"/>
    <w:rsid w:val="00A70309"/>
    <w:rsid w:val="00A70CC4"/>
    <w:rsid w:val="00A70D22"/>
    <w:rsid w:val="00A71997"/>
    <w:rsid w:val="00A721D9"/>
    <w:rsid w:val="00A733D0"/>
    <w:rsid w:val="00A73EFD"/>
    <w:rsid w:val="00A7460C"/>
    <w:rsid w:val="00A75380"/>
    <w:rsid w:val="00A753C5"/>
    <w:rsid w:val="00A75BE5"/>
    <w:rsid w:val="00A763C0"/>
    <w:rsid w:val="00A76500"/>
    <w:rsid w:val="00A76766"/>
    <w:rsid w:val="00A76829"/>
    <w:rsid w:val="00A769E7"/>
    <w:rsid w:val="00A77332"/>
    <w:rsid w:val="00A77BB9"/>
    <w:rsid w:val="00A77E3F"/>
    <w:rsid w:val="00A8018B"/>
    <w:rsid w:val="00A803BD"/>
    <w:rsid w:val="00A80984"/>
    <w:rsid w:val="00A8119B"/>
    <w:rsid w:val="00A811A4"/>
    <w:rsid w:val="00A81582"/>
    <w:rsid w:val="00A82603"/>
    <w:rsid w:val="00A8274B"/>
    <w:rsid w:val="00A840B5"/>
    <w:rsid w:val="00A845F4"/>
    <w:rsid w:val="00A8594B"/>
    <w:rsid w:val="00A85FF3"/>
    <w:rsid w:val="00A86827"/>
    <w:rsid w:val="00A87017"/>
    <w:rsid w:val="00A872DB"/>
    <w:rsid w:val="00A8738A"/>
    <w:rsid w:val="00A909EC"/>
    <w:rsid w:val="00A917A3"/>
    <w:rsid w:val="00A92F5F"/>
    <w:rsid w:val="00A93413"/>
    <w:rsid w:val="00A938EA"/>
    <w:rsid w:val="00A94F62"/>
    <w:rsid w:val="00A952A8"/>
    <w:rsid w:val="00A96109"/>
    <w:rsid w:val="00A96911"/>
    <w:rsid w:val="00A97003"/>
    <w:rsid w:val="00A97636"/>
    <w:rsid w:val="00A9795F"/>
    <w:rsid w:val="00AA03EE"/>
    <w:rsid w:val="00AA0701"/>
    <w:rsid w:val="00AA151B"/>
    <w:rsid w:val="00AA161D"/>
    <w:rsid w:val="00AA1841"/>
    <w:rsid w:val="00AA1B77"/>
    <w:rsid w:val="00AA23E4"/>
    <w:rsid w:val="00AA2B91"/>
    <w:rsid w:val="00AA2CA9"/>
    <w:rsid w:val="00AA3DD4"/>
    <w:rsid w:val="00AA4572"/>
    <w:rsid w:val="00AA47F1"/>
    <w:rsid w:val="00AA4EF7"/>
    <w:rsid w:val="00AA51AE"/>
    <w:rsid w:val="00AA56AB"/>
    <w:rsid w:val="00AA667D"/>
    <w:rsid w:val="00AA6DCF"/>
    <w:rsid w:val="00AA73E9"/>
    <w:rsid w:val="00AA769C"/>
    <w:rsid w:val="00AA77B4"/>
    <w:rsid w:val="00AA7EFF"/>
    <w:rsid w:val="00AB0432"/>
    <w:rsid w:val="00AB11AE"/>
    <w:rsid w:val="00AB1491"/>
    <w:rsid w:val="00AB1B1B"/>
    <w:rsid w:val="00AB29E6"/>
    <w:rsid w:val="00AB345D"/>
    <w:rsid w:val="00AB3670"/>
    <w:rsid w:val="00AB3F1D"/>
    <w:rsid w:val="00AB406A"/>
    <w:rsid w:val="00AB4743"/>
    <w:rsid w:val="00AB5598"/>
    <w:rsid w:val="00AB6052"/>
    <w:rsid w:val="00AB6085"/>
    <w:rsid w:val="00AB61ED"/>
    <w:rsid w:val="00AB675B"/>
    <w:rsid w:val="00AB74AD"/>
    <w:rsid w:val="00AC262D"/>
    <w:rsid w:val="00AC349B"/>
    <w:rsid w:val="00AC390F"/>
    <w:rsid w:val="00AC399C"/>
    <w:rsid w:val="00AC3D7E"/>
    <w:rsid w:val="00AC4AF0"/>
    <w:rsid w:val="00AC4F19"/>
    <w:rsid w:val="00AC4FFA"/>
    <w:rsid w:val="00AC50EC"/>
    <w:rsid w:val="00AC546A"/>
    <w:rsid w:val="00AC5BD1"/>
    <w:rsid w:val="00AC656F"/>
    <w:rsid w:val="00AC7D83"/>
    <w:rsid w:val="00AC7FE2"/>
    <w:rsid w:val="00AD02C5"/>
    <w:rsid w:val="00AD11EB"/>
    <w:rsid w:val="00AD145C"/>
    <w:rsid w:val="00AD3643"/>
    <w:rsid w:val="00AD3AC9"/>
    <w:rsid w:val="00AD3BE4"/>
    <w:rsid w:val="00AD42C1"/>
    <w:rsid w:val="00AD43CA"/>
    <w:rsid w:val="00AD53C2"/>
    <w:rsid w:val="00AD6340"/>
    <w:rsid w:val="00AD6C92"/>
    <w:rsid w:val="00AD7240"/>
    <w:rsid w:val="00AD771B"/>
    <w:rsid w:val="00AD79AD"/>
    <w:rsid w:val="00AE0257"/>
    <w:rsid w:val="00AE0958"/>
    <w:rsid w:val="00AE0BF3"/>
    <w:rsid w:val="00AE14A1"/>
    <w:rsid w:val="00AE1D91"/>
    <w:rsid w:val="00AE2E33"/>
    <w:rsid w:val="00AE2FD1"/>
    <w:rsid w:val="00AE3429"/>
    <w:rsid w:val="00AE3A3A"/>
    <w:rsid w:val="00AE3D09"/>
    <w:rsid w:val="00AE42BE"/>
    <w:rsid w:val="00AE43C8"/>
    <w:rsid w:val="00AE466B"/>
    <w:rsid w:val="00AE54AB"/>
    <w:rsid w:val="00AE5F58"/>
    <w:rsid w:val="00AE63DB"/>
    <w:rsid w:val="00AE6CEF"/>
    <w:rsid w:val="00AE76EE"/>
    <w:rsid w:val="00AE7A9D"/>
    <w:rsid w:val="00AE7D83"/>
    <w:rsid w:val="00AE7F8A"/>
    <w:rsid w:val="00AE7FD6"/>
    <w:rsid w:val="00AF0AA9"/>
    <w:rsid w:val="00AF122F"/>
    <w:rsid w:val="00AF1578"/>
    <w:rsid w:val="00AF1B4F"/>
    <w:rsid w:val="00AF2125"/>
    <w:rsid w:val="00AF22AF"/>
    <w:rsid w:val="00AF2DC0"/>
    <w:rsid w:val="00AF2F67"/>
    <w:rsid w:val="00AF36DF"/>
    <w:rsid w:val="00AF3D69"/>
    <w:rsid w:val="00AF54B6"/>
    <w:rsid w:val="00AF6561"/>
    <w:rsid w:val="00AF69AF"/>
    <w:rsid w:val="00AF6BDF"/>
    <w:rsid w:val="00AF73FC"/>
    <w:rsid w:val="00AF7BC7"/>
    <w:rsid w:val="00AF7CD6"/>
    <w:rsid w:val="00AF7FB4"/>
    <w:rsid w:val="00B00296"/>
    <w:rsid w:val="00B0051D"/>
    <w:rsid w:val="00B01B97"/>
    <w:rsid w:val="00B01C64"/>
    <w:rsid w:val="00B028E3"/>
    <w:rsid w:val="00B03266"/>
    <w:rsid w:val="00B03F51"/>
    <w:rsid w:val="00B0400E"/>
    <w:rsid w:val="00B04A62"/>
    <w:rsid w:val="00B04E67"/>
    <w:rsid w:val="00B05E7D"/>
    <w:rsid w:val="00B0648B"/>
    <w:rsid w:val="00B06520"/>
    <w:rsid w:val="00B06FA4"/>
    <w:rsid w:val="00B06FFA"/>
    <w:rsid w:val="00B071C6"/>
    <w:rsid w:val="00B07CA8"/>
    <w:rsid w:val="00B1014C"/>
    <w:rsid w:val="00B10C43"/>
    <w:rsid w:val="00B1103A"/>
    <w:rsid w:val="00B1230B"/>
    <w:rsid w:val="00B12667"/>
    <w:rsid w:val="00B12670"/>
    <w:rsid w:val="00B13CF7"/>
    <w:rsid w:val="00B14662"/>
    <w:rsid w:val="00B149C8"/>
    <w:rsid w:val="00B155D9"/>
    <w:rsid w:val="00B16CD6"/>
    <w:rsid w:val="00B178C3"/>
    <w:rsid w:val="00B20408"/>
    <w:rsid w:val="00B213D0"/>
    <w:rsid w:val="00B21BAD"/>
    <w:rsid w:val="00B2274B"/>
    <w:rsid w:val="00B22798"/>
    <w:rsid w:val="00B2319D"/>
    <w:rsid w:val="00B23CCE"/>
    <w:rsid w:val="00B24C9C"/>
    <w:rsid w:val="00B26394"/>
    <w:rsid w:val="00B270AC"/>
    <w:rsid w:val="00B27573"/>
    <w:rsid w:val="00B27C47"/>
    <w:rsid w:val="00B302FB"/>
    <w:rsid w:val="00B30ACF"/>
    <w:rsid w:val="00B3103F"/>
    <w:rsid w:val="00B3127A"/>
    <w:rsid w:val="00B31C7D"/>
    <w:rsid w:val="00B32580"/>
    <w:rsid w:val="00B32B7B"/>
    <w:rsid w:val="00B32DFD"/>
    <w:rsid w:val="00B32FEE"/>
    <w:rsid w:val="00B33538"/>
    <w:rsid w:val="00B35BD9"/>
    <w:rsid w:val="00B36318"/>
    <w:rsid w:val="00B36A17"/>
    <w:rsid w:val="00B37701"/>
    <w:rsid w:val="00B37E99"/>
    <w:rsid w:val="00B40053"/>
    <w:rsid w:val="00B4018D"/>
    <w:rsid w:val="00B4137E"/>
    <w:rsid w:val="00B416E2"/>
    <w:rsid w:val="00B43308"/>
    <w:rsid w:val="00B4346F"/>
    <w:rsid w:val="00B43D34"/>
    <w:rsid w:val="00B44E4B"/>
    <w:rsid w:val="00B44F96"/>
    <w:rsid w:val="00B452E7"/>
    <w:rsid w:val="00B463A1"/>
    <w:rsid w:val="00B46733"/>
    <w:rsid w:val="00B468E1"/>
    <w:rsid w:val="00B47359"/>
    <w:rsid w:val="00B47C80"/>
    <w:rsid w:val="00B47E89"/>
    <w:rsid w:val="00B47EAB"/>
    <w:rsid w:val="00B47FF5"/>
    <w:rsid w:val="00B50195"/>
    <w:rsid w:val="00B504CF"/>
    <w:rsid w:val="00B50645"/>
    <w:rsid w:val="00B50692"/>
    <w:rsid w:val="00B50E92"/>
    <w:rsid w:val="00B513E9"/>
    <w:rsid w:val="00B52B9E"/>
    <w:rsid w:val="00B537BA"/>
    <w:rsid w:val="00B53D68"/>
    <w:rsid w:val="00B54C1B"/>
    <w:rsid w:val="00B5632B"/>
    <w:rsid w:val="00B569BD"/>
    <w:rsid w:val="00B56CAB"/>
    <w:rsid w:val="00B574B7"/>
    <w:rsid w:val="00B57765"/>
    <w:rsid w:val="00B57FFA"/>
    <w:rsid w:val="00B6065C"/>
    <w:rsid w:val="00B60B94"/>
    <w:rsid w:val="00B621BA"/>
    <w:rsid w:val="00B62258"/>
    <w:rsid w:val="00B62782"/>
    <w:rsid w:val="00B629EC"/>
    <w:rsid w:val="00B62F9B"/>
    <w:rsid w:val="00B631A3"/>
    <w:rsid w:val="00B63630"/>
    <w:rsid w:val="00B6491A"/>
    <w:rsid w:val="00B66512"/>
    <w:rsid w:val="00B669BF"/>
    <w:rsid w:val="00B67084"/>
    <w:rsid w:val="00B67B46"/>
    <w:rsid w:val="00B67F0C"/>
    <w:rsid w:val="00B70019"/>
    <w:rsid w:val="00B7099F"/>
    <w:rsid w:val="00B70B04"/>
    <w:rsid w:val="00B70F51"/>
    <w:rsid w:val="00B72CA0"/>
    <w:rsid w:val="00B72F1C"/>
    <w:rsid w:val="00B73253"/>
    <w:rsid w:val="00B73A99"/>
    <w:rsid w:val="00B73E54"/>
    <w:rsid w:val="00B73FD1"/>
    <w:rsid w:val="00B74108"/>
    <w:rsid w:val="00B75024"/>
    <w:rsid w:val="00B75127"/>
    <w:rsid w:val="00B754CF"/>
    <w:rsid w:val="00B756D4"/>
    <w:rsid w:val="00B75C67"/>
    <w:rsid w:val="00B7665E"/>
    <w:rsid w:val="00B76B67"/>
    <w:rsid w:val="00B76C12"/>
    <w:rsid w:val="00B77026"/>
    <w:rsid w:val="00B7789C"/>
    <w:rsid w:val="00B7792F"/>
    <w:rsid w:val="00B77A98"/>
    <w:rsid w:val="00B80A36"/>
    <w:rsid w:val="00B80C0B"/>
    <w:rsid w:val="00B82997"/>
    <w:rsid w:val="00B82B66"/>
    <w:rsid w:val="00B83491"/>
    <w:rsid w:val="00B836F3"/>
    <w:rsid w:val="00B84FA0"/>
    <w:rsid w:val="00B856E3"/>
    <w:rsid w:val="00B8586F"/>
    <w:rsid w:val="00B869CC"/>
    <w:rsid w:val="00B878C2"/>
    <w:rsid w:val="00B87E59"/>
    <w:rsid w:val="00B91C11"/>
    <w:rsid w:val="00B92462"/>
    <w:rsid w:val="00B9301E"/>
    <w:rsid w:val="00B937E0"/>
    <w:rsid w:val="00B93D6E"/>
    <w:rsid w:val="00B94177"/>
    <w:rsid w:val="00B94BDC"/>
    <w:rsid w:val="00B94D2B"/>
    <w:rsid w:val="00B9605E"/>
    <w:rsid w:val="00B9642B"/>
    <w:rsid w:val="00B96DEC"/>
    <w:rsid w:val="00B96E48"/>
    <w:rsid w:val="00B97C04"/>
    <w:rsid w:val="00BA1154"/>
    <w:rsid w:val="00BA1209"/>
    <w:rsid w:val="00BA1D9E"/>
    <w:rsid w:val="00BA26A6"/>
    <w:rsid w:val="00BA291A"/>
    <w:rsid w:val="00BA2A7F"/>
    <w:rsid w:val="00BA320B"/>
    <w:rsid w:val="00BA327D"/>
    <w:rsid w:val="00BA341F"/>
    <w:rsid w:val="00BA342B"/>
    <w:rsid w:val="00BA4F50"/>
    <w:rsid w:val="00BA65DE"/>
    <w:rsid w:val="00BA7C54"/>
    <w:rsid w:val="00BB0E61"/>
    <w:rsid w:val="00BB1590"/>
    <w:rsid w:val="00BB1D45"/>
    <w:rsid w:val="00BB2132"/>
    <w:rsid w:val="00BB21A3"/>
    <w:rsid w:val="00BB2777"/>
    <w:rsid w:val="00BB2AE3"/>
    <w:rsid w:val="00BB3336"/>
    <w:rsid w:val="00BB35AE"/>
    <w:rsid w:val="00BB41B2"/>
    <w:rsid w:val="00BB4A8F"/>
    <w:rsid w:val="00BB4E87"/>
    <w:rsid w:val="00BB5129"/>
    <w:rsid w:val="00BB52DA"/>
    <w:rsid w:val="00BB5674"/>
    <w:rsid w:val="00BB5BFD"/>
    <w:rsid w:val="00BB61D9"/>
    <w:rsid w:val="00BB626B"/>
    <w:rsid w:val="00BB6347"/>
    <w:rsid w:val="00BC0762"/>
    <w:rsid w:val="00BC089A"/>
    <w:rsid w:val="00BC0F47"/>
    <w:rsid w:val="00BC0FBB"/>
    <w:rsid w:val="00BC11EB"/>
    <w:rsid w:val="00BC1381"/>
    <w:rsid w:val="00BC24B1"/>
    <w:rsid w:val="00BC260E"/>
    <w:rsid w:val="00BC2CA3"/>
    <w:rsid w:val="00BC33F7"/>
    <w:rsid w:val="00BC3A79"/>
    <w:rsid w:val="00BC3B9A"/>
    <w:rsid w:val="00BC3E7C"/>
    <w:rsid w:val="00BC3E7F"/>
    <w:rsid w:val="00BC4047"/>
    <w:rsid w:val="00BC4164"/>
    <w:rsid w:val="00BC468B"/>
    <w:rsid w:val="00BC6707"/>
    <w:rsid w:val="00BC6BA0"/>
    <w:rsid w:val="00BC791C"/>
    <w:rsid w:val="00BD1407"/>
    <w:rsid w:val="00BD1D21"/>
    <w:rsid w:val="00BD2425"/>
    <w:rsid w:val="00BD29E4"/>
    <w:rsid w:val="00BD2B73"/>
    <w:rsid w:val="00BD2CEC"/>
    <w:rsid w:val="00BD2EF3"/>
    <w:rsid w:val="00BD344B"/>
    <w:rsid w:val="00BD3978"/>
    <w:rsid w:val="00BD53E9"/>
    <w:rsid w:val="00BD602A"/>
    <w:rsid w:val="00BD6345"/>
    <w:rsid w:val="00BD6B51"/>
    <w:rsid w:val="00BD6D05"/>
    <w:rsid w:val="00BD6FE4"/>
    <w:rsid w:val="00BD70D8"/>
    <w:rsid w:val="00BD77F7"/>
    <w:rsid w:val="00BE0EB1"/>
    <w:rsid w:val="00BE1DA4"/>
    <w:rsid w:val="00BE1EC0"/>
    <w:rsid w:val="00BE2771"/>
    <w:rsid w:val="00BE2D7C"/>
    <w:rsid w:val="00BE391F"/>
    <w:rsid w:val="00BE3ABF"/>
    <w:rsid w:val="00BE3E77"/>
    <w:rsid w:val="00BE6427"/>
    <w:rsid w:val="00BE715A"/>
    <w:rsid w:val="00BE77FD"/>
    <w:rsid w:val="00BE78D4"/>
    <w:rsid w:val="00BE7E44"/>
    <w:rsid w:val="00BF2417"/>
    <w:rsid w:val="00BF2DF2"/>
    <w:rsid w:val="00BF30D8"/>
    <w:rsid w:val="00BF336E"/>
    <w:rsid w:val="00BF3F96"/>
    <w:rsid w:val="00BF4845"/>
    <w:rsid w:val="00BF4A83"/>
    <w:rsid w:val="00BF4DE5"/>
    <w:rsid w:val="00BF64ED"/>
    <w:rsid w:val="00BF6E1D"/>
    <w:rsid w:val="00C011FF"/>
    <w:rsid w:val="00C016C3"/>
    <w:rsid w:val="00C02A70"/>
    <w:rsid w:val="00C02BBF"/>
    <w:rsid w:val="00C02EA2"/>
    <w:rsid w:val="00C03F98"/>
    <w:rsid w:val="00C0407B"/>
    <w:rsid w:val="00C044A2"/>
    <w:rsid w:val="00C04674"/>
    <w:rsid w:val="00C04B6A"/>
    <w:rsid w:val="00C05BF0"/>
    <w:rsid w:val="00C05DAF"/>
    <w:rsid w:val="00C05E9B"/>
    <w:rsid w:val="00C05FB0"/>
    <w:rsid w:val="00C072DC"/>
    <w:rsid w:val="00C07397"/>
    <w:rsid w:val="00C0776F"/>
    <w:rsid w:val="00C07E40"/>
    <w:rsid w:val="00C07E43"/>
    <w:rsid w:val="00C1067B"/>
    <w:rsid w:val="00C10BA3"/>
    <w:rsid w:val="00C116DE"/>
    <w:rsid w:val="00C119A9"/>
    <w:rsid w:val="00C11B17"/>
    <w:rsid w:val="00C13BAC"/>
    <w:rsid w:val="00C14044"/>
    <w:rsid w:val="00C151F7"/>
    <w:rsid w:val="00C1524C"/>
    <w:rsid w:val="00C15977"/>
    <w:rsid w:val="00C168FD"/>
    <w:rsid w:val="00C17281"/>
    <w:rsid w:val="00C20803"/>
    <w:rsid w:val="00C2105C"/>
    <w:rsid w:val="00C21EAC"/>
    <w:rsid w:val="00C22CD5"/>
    <w:rsid w:val="00C2337C"/>
    <w:rsid w:val="00C233AB"/>
    <w:rsid w:val="00C23519"/>
    <w:rsid w:val="00C23E54"/>
    <w:rsid w:val="00C24486"/>
    <w:rsid w:val="00C24B1B"/>
    <w:rsid w:val="00C24DD9"/>
    <w:rsid w:val="00C25AE6"/>
    <w:rsid w:val="00C261E1"/>
    <w:rsid w:val="00C26255"/>
    <w:rsid w:val="00C2661B"/>
    <w:rsid w:val="00C26E7B"/>
    <w:rsid w:val="00C2712C"/>
    <w:rsid w:val="00C271B9"/>
    <w:rsid w:val="00C272CD"/>
    <w:rsid w:val="00C3066A"/>
    <w:rsid w:val="00C30BC1"/>
    <w:rsid w:val="00C314B3"/>
    <w:rsid w:val="00C31B42"/>
    <w:rsid w:val="00C32A8B"/>
    <w:rsid w:val="00C3317E"/>
    <w:rsid w:val="00C36A42"/>
    <w:rsid w:val="00C408B9"/>
    <w:rsid w:val="00C40FFB"/>
    <w:rsid w:val="00C4179F"/>
    <w:rsid w:val="00C41A98"/>
    <w:rsid w:val="00C423BA"/>
    <w:rsid w:val="00C427B1"/>
    <w:rsid w:val="00C42E39"/>
    <w:rsid w:val="00C43527"/>
    <w:rsid w:val="00C4523A"/>
    <w:rsid w:val="00C459DF"/>
    <w:rsid w:val="00C45E0D"/>
    <w:rsid w:val="00C460D4"/>
    <w:rsid w:val="00C460DF"/>
    <w:rsid w:val="00C46A4F"/>
    <w:rsid w:val="00C46AAB"/>
    <w:rsid w:val="00C46E4E"/>
    <w:rsid w:val="00C4739A"/>
    <w:rsid w:val="00C475C2"/>
    <w:rsid w:val="00C479C4"/>
    <w:rsid w:val="00C50559"/>
    <w:rsid w:val="00C51B06"/>
    <w:rsid w:val="00C51E1F"/>
    <w:rsid w:val="00C51F90"/>
    <w:rsid w:val="00C52225"/>
    <w:rsid w:val="00C524F2"/>
    <w:rsid w:val="00C52556"/>
    <w:rsid w:val="00C52C86"/>
    <w:rsid w:val="00C53197"/>
    <w:rsid w:val="00C53DBC"/>
    <w:rsid w:val="00C54289"/>
    <w:rsid w:val="00C54DC2"/>
    <w:rsid w:val="00C55457"/>
    <w:rsid w:val="00C5577A"/>
    <w:rsid w:val="00C56685"/>
    <w:rsid w:val="00C56CFF"/>
    <w:rsid w:val="00C56EB6"/>
    <w:rsid w:val="00C5713D"/>
    <w:rsid w:val="00C57BD8"/>
    <w:rsid w:val="00C57E5E"/>
    <w:rsid w:val="00C6005B"/>
    <w:rsid w:val="00C61C87"/>
    <w:rsid w:val="00C62117"/>
    <w:rsid w:val="00C62340"/>
    <w:rsid w:val="00C62342"/>
    <w:rsid w:val="00C625E1"/>
    <w:rsid w:val="00C63723"/>
    <w:rsid w:val="00C63731"/>
    <w:rsid w:val="00C64467"/>
    <w:rsid w:val="00C6449E"/>
    <w:rsid w:val="00C65D44"/>
    <w:rsid w:val="00C661BC"/>
    <w:rsid w:val="00C673F7"/>
    <w:rsid w:val="00C67EFE"/>
    <w:rsid w:val="00C70C1A"/>
    <w:rsid w:val="00C70EF3"/>
    <w:rsid w:val="00C71242"/>
    <w:rsid w:val="00C719DE"/>
    <w:rsid w:val="00C71BF2"/>
    <w:rsid w:val="00C71CE3"/>
    <w:rsid w:val="00C7232F"/>
    <w:rsid w:val="00C724AE"/>
    <w:rsid w:val="00C7474E"/>
    <w:rsid w:val="00C74D15"/>
    <w:rsid w:val="00C75475"/>
    <w:rsid w:val="00C75EDA"/>
    <w:rsid w:val="00C7603B"/>
    <w:rsid w:val="00C76CB7"/>
    <w:rsid w:val="00C76EF0"/>
    <w:rsid w:val="00C77B61"/>
    <w:rsid w:val="00C77BF1"/>
    <w:rsid w:val="00C80089"/>
    <w:rsid w:val="00C81EC7"/>
    <w:rsid w:val="00C83A40"/>
    <w:rsid w:val="00C83BFE"/>
    <w:rsid w:val="00C83F63"/>
    <w:rsid w:val="00C858EC"/>
    <w:rsid w:val="00C865EB"/>
    <w:rsid w:val="00C868FE"/>
    <w:rsid w:val="00C869D5"/>
    <w:rsid w:val="00C87498"/>
    <w:rsid w:val="00C91667"/>
    <w:rsid w:val="00C9178C"/>
    <w:rsid w:val="00C91915"/>
    <w:rsid w:val="00C92A63"/>
    <w:rsid w:val="00C92D6D"/>
    <w:rsid w:val="00C92D73"/>
    <w:rsid w:val="00C93149"/>
    <w:rsid w:val="00C933DF"/>
    <w:rsid w:val="00C940EA"/>
    <w:rsid w:val="00C94690"/>
    <w:rsid w:val="00C946D5"/>
    <w:rsid w:val="00C94760"/>
    <w:rsid w:val="00C95D58"/>
    <w:rsid w:val="00C9665F"/>
    <w:rsid w:val="00C967B7"/>
    <w:rsid w:val="00C97654"/>
    <w:rsid w:val="00CA0136"/>
    <w:rsid w:val="00CA023D"/>
    <w:rsid w:val="00CA0AA3"/>
    <w:rsid w:val="00CA0D95"/>
    <w:rsid w:val="00CA0E87"/>
    <w:rsid w:val="00CA13AE"/>
    <w:rsid w:val="00CA26BA"/>
    <w:rsid w:val="00CA2BA9"/>
    <w:rsid w:val="00CA32D2"/>
    <w:rsid w:val="00CA35B2"/>
    <w:rsid w:val="00CA4F50"/>
    <w:rsid w:val="00CA52C1"/>
    <w:rsid w:val="00CA5304"/>
    <w:rsid w:val="00CA61E8"/>
    <w:rsid w:val="00CA6457"/>
    <w:rsid w:val="00CA6B20"/>
    <w:rsid w:val="00CB0367"/>
    <w:rsid w:val="00CB0EDA"/>
    <w:rsid w:val="00CB1527"/>
    <w:rsid w:val="00CB18D4"/>
    <w:rsid w:val="00CB1A24"/>
    <w:rsid w:val="00CB21F7"/>
    <w:rsid w:val="00CB25FB"/>
    <w:rsid w:val="00CB2E48"/>
    <w:rsid w:val="00CB2F4C"/>
    <w:rsid w:val="00CB379A"/>
    <w:rsid w:val="00CB391C"/>
    <w:rsid w:val="00CB3B22"/>
    <w:rsid w:val="00CB4404"/>
    <w:rsid w:val="00CB48A9"/>
    <w:rsid w:val="00CB5037"/>
    <w:rsid w:val="00CB50C7"/>
    <w:rsid w:val="00CB5181"/>
    <w:rsid w:val="00CB6AD8"/>
    <w:rsid w:val="00CB7EAB"/>
    <w:rsid w:val="00CC12DB"/>
    <w:rsid w:val="00CC1823"/>
    <w:rsid w:val="00CC1AF1"/>
    <w:rsid w:val="00CC22B1"/>
    <w:rsid w:val="00CC33C6"/>
    <w:rsid w:val="00CC3C12"/>
    <w:rsid w:val="00CC3C83"/>
    <w:rsid w:val="00CC3FC2"/>
    <w:rsid w:val="00CC4113"/>
    <w:rsid w:val="00CC485E"/>
    <w:rsid w:val="00CC4965"/>
    <w:rsid w:val="00CC4A9F"/>
    <w:rsid w:val="00CC4B02"/>
    <w:rsid w:val="00CC4B4E"/>
    <w:rsid w:val="00CC4E26"/>
    <w:rsid w:val="00CC5ECB"/>
    <w:rsid w:val="00CC6448"/>
    <w:rsid w:val="00CC7027"/>
    <w:rsid w:val="00CC7840"/>
    <w:rsid w:val="00CD06B6"/>
    <w:rsid w:val="00CD10FC"/>
    <w:rsid w:val="00CD25E8"/>
    <w:rsid w:val="00CD2D6D"/>
    <w:rsid w:val="00CD2E00"/>
    <w:rsid w:val="00CD30AF"/>
    <w:rsid w:val="00CD4127"/>
    <w:rsid w:val="00CD4D54"/>
    <w:rsid w:val="00CD564D"/>
    <w:rsid w:val="00CD56B8"/>
    <w:rsid w:val="00CD5BFB"/>
    <w:rsid w:val="00CD5D80"/>
    <w:rsid w:val="00CD6641"/>
    <w:rsid w:val="00CD6953"/>
    <w:rsid w:val="00CD6E59"/>
    <w:rsid w:val="00CE09B9"/>
    <w:rsid w:val="00CE106C"/>
    <w:rsid w:val="00CE244C"/>
    <w:rsid w:val="00CE24B5"/>
    <w:rsid w:val="00CE3053"/>
    <w:rsid w:val="00CE35A6"/>
    <w:rsid w:val="00CE3FC0"/>
    <w:rsid w:val="00CE4074"/>
    <w:rsid w:val="00CE51F1"/>
    <w:rsid w:val="00CE53C1"/>
    <w:rsid w:val="00CE5AF1"/>
    <w:rsid w:val="00CF060A"/>
    <w:rsid w:val="00CF1642"/>
    <w:rsid w:val="00CF1757"/>
    <w:rsid w:val="00CF1C89"/>
    <w:rsid w:val="00CF25BF"/>
    <w:rsid w:val="00CF27FA"/>
    <w:rsid w:val="00CF2CB3"/>
    <w:rsid w:val="00CF2FDC"/>
    <w:rsid w:val="00CF38FA"/>
    <w:rsid w:val="00CF391C"/>
    <w:rsid w:val="00CF3CC0"/>
    <w:rsid w:val="00CF3F99"/>
    <w:rsid w:val="00CF4000"/>
    <w:rsid w:val="00CF4266"/>
    <w:rsid w:val="00CF6BB8"/>
    <w:rsid w:val="00CF79D2"/>
    <w:rsid w:val="00D00670"/>
    <w:rsid w:val="00D0091B"/>
    <w:rsid w:val="00D019A4"/>
    <w:rsid w:val="00D02888"/>
    <w:rsid w:val="00D0293A"/>
    <w:rsid w:val="00D03007"/>
    <w:rsid w:val="00D03C1A"/>
    <w:rsid w:val="00D04D67"/>
    <w:rsid w:val="00D05708"/>
    <w:rsid w:val="00D05AD2"/>
    <w:rsid w:val="00D05E96"/>
    <w:rsid w:val="00D05EAE"/>
    <w:rsid w:val="00D061F4"/>
    <w:rsid w:val="00D0631E"/>
    <w:rsid w:val="00D0738F"/>
    <w:rsid w:val="00D1150B"/>
    <w:rsid w:val="00D11A25"/>
    <w:rsid w:val="00D128C8"/>
    <w:rsid w:val="00D12A0E"/>
    <w:rsid w:val="00D12CCF"/>
    <w:rsid w:val="00D130A6"/>
    <w:rsid w:val="00D135CE"/>
    <w:rsid w:val="00D14BEC"/>
    <w:rsid w:val="00D14CBE"/>
    <w:rsid w:val="00D15A7D"/>
    <w:rsid w:val="00D165C6"/>
    <w:rsid w:val="00D16DC2"/>
    <w:rsid w:val="00D16EAA"/>
    <w:rsid w:val="00D16FF1"/>
    <w:rsid w:val="00D17247"/>
    <w:rsid w:val="00D1786F"/>
    <w:rsid w:val="00D179AD"/>
    <w:rsid w:val="00D17C2B"/>
    <w:rsid w:val="00D20304"/>
    <w:rsid w:val="00D20643"/>
    <w:rsid w:val="00D218B9"/>
    <w:rsid w:val="00D2241F"/>
    <w:rsid w:val="00D229E0"/>
    <w:rsid w:val="00D22A53"/>
    <w:rsid w:val="00D238DA"/>
    <w:rsid w:val="00D23B69"/>
    <w:rsid w:val="00D257C9"/>
    <w:rsid w:val="00D25D7E"/>
    <w:rsid w:val="00D26945"/>
    <w:rsid w:val="00D27199"/>
    <w:rsid w:val="00D27B71"/>
    <w:rsid w:val="00D27DB8"/>
    <w:rsid w:val="00D304B6"/>
    <w:rsid w:val="00D30A47"/>
    <w:rsid w:val="00D313FB"/>
    <w:rsid w:val="00D31CFA"/>
    <w:rsid w:val="00D31ED0"/>
    <w:rsid w:val="00D31FE3"/>
    <w:rsid w:val="00D322EC"/>
    <w:rsid w:val="00D330F6"/>
    <w:rsid w:val="00D33B19"/>
    <w:rsid w:val="00D3499C"/>
    <w:rsid w:val="00D349B6"/>
    <w:rsid w:val="00D34B13"/>
    <w:rsid w:val="00D35808"/>
    <w:rsid w:val="00D35EC8"/>
    <w:rsid w:val="00D35F3E"/>
    <w:rsid w:val="00D364F0"/>
    <w:rsid w:val="00D36893"/>
    <w:rsid w:val="00D36976"/>
    <w:rsid w:val="00D37664"/>
    <w:rsid w:val="00D4039E"/>
    <w:rsid w:val="00D411BF"/>
    <w:rsid w:val="00D411DF"/>
    <w:rsid w:val="00D41537"/>
    <w:rsid w:val="00D41BFD"/>
    <w:rsid w:val="00D41F1E"/>
    <w:rsid w:val="00D41FEA"/>
    <w:rsid w:val="00D42613"/>
    <w:rsid w:val="00D42936"/>
    <w:rsid w:val="00D42E59"/>
    <w:rsid w:val="00D44D59"/>
    <w:rsid w:val="00D45349"/>
    <w:rsid w:val="00D4576F"/>
    <w:rsid w:val="00D465DB"/>
    <w:rsid w:val="00D46723"/>
    <w:rsid w:val="00D4693C"/>
    <w:rsid w:val="00D470C7"/>
    <w:rsid w:val="00D471F5"/>
    <w:rsid w:val="00D51208"/>
    <w:rsid w:val="00D5126A"/>
    <w:rsid w:val="00D5224E"/>
    <w:rsid w:val="00D526FF"/>
    <w:rsid w:val="00D52C91"/>
    <w:rsid w:val="00D53362"/>
    <w:rsid w:val="00D5396B"/>
    <w:rsid w:val="00D539C3"/>
    <w:rsid w:val="00D53F82"/>
    <w:rsid w:val="00D55735"/>
    <w:rsid w:val="00D55C97"/>
    <w:rsid w:val="00D55CE9"/>
    <w:rsid w:val="00D56055"/>
    <w:rsid w:val="00D56F6C"/>
    <w:rsid w:val="00D56F85"/>
    <w:rsid w:val="00D57034"/>
    <w:rsid w:val="00D5752B"/>
    <w:rsid w:val="00D5783E"/>
    <w:rsid w:val="00D57A68"/>
    <w:rsid w:val="00D57BEF"/>
    <w:rsid w:val="00D60C53"/>
    <w:rsid w:val="00D60D98"/>
    <w:rsid w:val="00D61DEF"/>
    <w:rsid w:val="00D62289"/>
    <w:rsid w:val="00D62517"/>
    <w:rsid w:val="00D62547"/>
    <w:rsid w:val="00D62B67"/>
    <w:rsid w:val="00D63119"/>
    <w:rsid w:val="00D6365D"/>
    <w:rsid w:val="00D63739"/>
    <w:rsid w:val="00D643E9"/>
    <w:rsid w:val="00D6485F"/>
    <w:rsid w:val="00D64BB8"/>
    <w:rsid w:val="00D65367"/>
    <w:rsid w:val="00D662AD"/>
    <w:rsid w:val="00D6658C"/>
    <w:rsid w:val="00D6673D"/>
    <w:rsid w:val="00D67870"/>
    <w:rsid w:val="00D70C4B"/>
    <w:rsid w:val="00D70C64"/>
    <w:rsid w:val="00D72A9C"/>
    <w:rsid w:val="00D735F2"/>
    <w:rsid w:val="00D7443C"/>
    <w:rsid w:val="00D760EC"/>
    <w:rsid w:val="00D763E7"/>
    <w:rsid w:val="00D76465"/>
    <w:rsid w:val="00D76F37"/>
    <w:rsid w:val="00D77A05"/>
    <w:rsid w:val="00D80BB6"/>
    <w:rsid w:val="00D81D0D"/>
    <w:rsid w:val="00D82B82"/>
    <w:rsid w:val="00D83F74"/>
    <w:rsid w:val="00D847BA"/>
    <w:rsid w:val="00D84866"/>
    <w:rsid w:val="00D84F6A"/>
    <w:rsid w:val="00D85587"/>
    <w:rsid w:val="00D85DC8"/>
    <w:rsid w:val="00D860F1"/>
    <w:rsid w:val="00D86200"/>
    <w:rsid w:val="00D86D34"/>
    <w:rsid w:val="00D87D43"/>
    <w:rsid w:val="00D87F56"/>
    <w:rsid w:val="00D9031B"/>
    <w:rsid w:val="00D915D4"/>
    <w:rsid w:val="00D9384D"/>
    <w:rsid w:val="00D93AA9"/>
    <w:rsid w:val="00D93E68"/>
    <w:rsid w:val="00D94126"/>
    <w:rsid w:val="00D94177"/>
    <w:rsid w:val="00D94210"/>
    <w:rsid w:val="00D94B7E"/>
    <w:rsid w:val="00D94E79"/>
    <w:rsid w:val="00D94FB5"/>
    <w:rsid w:val="00D950DD"/>
    <w:rsid w:val="00D95436"/>
    <w:rsid w:val="00D95443"/>
    <w:rsid w:val="00D95B44"/>
    <w:rsid w:val="00D95C14"/>
    <w:rsid w:val="00D9613B"/>
    <w:rsid w:val="00D965B6"/>
    <w:rsid w:val="00D9686D"/>
    <w:rsid w:val="00D9708C"/>
    <w:rsid w:val="00DA009C"/>
    <w:rsid w:val="00DA11EB"/>
    <w:rsid w:val="00DA1840"/>
    <w:rsid w:val="00DA1A8D"/>
    <w:rsid w:val="00DA3084"/>
    <w:rsid w:val="00DA3B20"/>
    <w:rsid w:val="00DA3C18"/>
    <w:rsid w:val="00DA3C6C"/>
    <w:rsid w:val="00DA3D92"/>
    <w:rsid w:val="00DA3E2D"/>
    <w:rsid w:val="00DA44A0"/>
    <w:rsid w:val="00DA4714"/>
    <w:rsid w:val="00DA4797"/>
    <w:rsid w:val="00DA492D"/>
    <w:rsid w:val="00DA6397"/>
    <w:rsid w:val="00DA670E"/>
    <w:rsid w:val="00DA6D49"/>
    <w:rsid w:val="00DA70F8"/>
    <w:rsid w:val="00DA7A6F"/>
    <w:rsid w:val="00DA7C98"/>
    <w:rsid w:val="00DB008C"/>
    <w:rsid w:val="00DB00FD"/>
    <w:rsid w:val="00DB08B7"/>
    <w:rsid w:val="00DB0C70"/>
    <w:rsid w:val="00DB22D0"/>
    <w:rsid w:val="00DB3164"/>
    <w:rsid w:val="00DB4C51"/>
    <w:rsid w:val="00DB5252"/>
    <w:rsid w:val="00DB6B22"/>
    <w:rsid w:val="00DC02E4"/>
    <w:rsid w:val="00DC0FBD"/>
    <w:rsid w:val="00DC16A8"/>
    <w:rsid w:val="00DC2045"/>
    <w:rsid w:val="00DC22BB"/>
    <w:rsid w:val="00DC2729"/>
    <w:rsid w:val="00DC2837"/>
    <w:rsid w:val="00DC2C0B"/>
    <w:rsid w:val="00DC38C4"/>
    <w:rsid w:val="00DC47F0"/>
    <w:rsid w:val="00DC4CB6"/>
    <w:rsid w:val="00DC55EE"/>
    <w:rsid w:val="00DC5716"/>
    <w:rsid w:val="00DC662C"/>
    <w:rsid w:val="00DC66DF"/>
    <w:rsid w:val="00DC672E"/>
    <w:rsid w:val="00DC6FA9"/>
    <w:rsid w:val="00DC7576"/>
    <w:rsid w:val="00DC7694"/>
    <w:rsid w:val="00DC7E5A"/>
    <w:rsid w:val="00DD03AF"/>
    <w:rsid w:val="00DD131E"/>
    <w:rsid w:val="00DD2871"/>
    <w:rsid w:val="00DD2989"/>
    <w:rsid w:val="00DD317A"/>
    <w:rsid w:val="00DD3F42"/>
    <w:rsid w:val="00DD4505"/>
    <w:rsid w:val="00DD4B5D"/>
    <w:rsid w:val="00DD4D37"/>
    <w:rsid w:val="00DD5277"/>
    <w:rsid w:val="00DD5533"/>
    <w:rsid w:val="00DD684D"/>
    <w:rsid w:val="00DD6965"/>
    <w:rsid w:val="00DD6BE6"/>
    <w:rsid w:val="00DD6CD2"/>
    <w:rsid w:val="00DD75EA"/>
    <w:rsid w:val="00DD7A74"/>
    <w:rsid w:val="00DE0106"/>
    <w:rsid w:val="00DE06C2"/>
    <w:rsid w:val="00DE07D3"/>
    <w:rsid w:val="00DE0DF8"/>
    <w:rsid w:val="00DE103E"/>
    <w:rsid w:val="00DE1A34"/>
    <w:rsid w:val="00DE2200"/>
    <w:rsid w:val="00DE2440"/>
    <w:rsid w:val="00DE3128"/>
    <w:rsid w:val="00DE3FE4"/>
    <w:rsid w:val="00DE457F"/>
    <w:rsid w:val="00DE4755"/>
    <w:rsid w:val="00DE4837"/>
    <w:rsid w:val="00DE4A10"/>
    <w:rsid w:val="00DE4ACA"/>
    <w:rsid w:val="00DE511D"/>
    <w:rsid w:val="00DE65A1"/>
    <w:rsid w:val="00DE6D12"/>
    <w:rsid w:val="00DE6E54"/>
    <w:rsid w:val="00DE6E92"/>
    <w:rsid w:val="00DF095B"/>
    <w:rsid w:val="00DF1405"/>
    <w:rsid w:val="00DF230D"/>
    <w:rsid w:val="00DF34AE"/>
    <w:rsid w:val="00DF415B"/>
    <w:rsid w:val="00DF73FF"/>
    <w:rsid w:val="00E01172"/>
    <w:rsid w:val="00E01776"/>
    <w:rsid w:val="00E0309E"/>
    <w:rsid w:val="00E031E2"/>
    <w:rsid w:val="00E0436A"/>
    <w:rsid w:val="00E0492B"/>
    <w:rsid w:val="00E059C8"/>
    <w:rsid w:val="00E078FC"/>
    <w:rsid w:val="00E102FB"/>
    <w:rsid w:val="00E12E31"/>
    <w:rsid w:val="00E13936"/>
    <w:rsid w:val="00E13C82"/>
    <w:rsid w:val="00E14865"/>
    <w:rsid w:val="00E149E9"/>
    <w:rsid w:val="00E14FB8"/>
    <w:rsid w:val="00E162DE"/>
    <w:rsid w:val="00E1635E"/>
    <w:rsid w:val="00E16F71"/>
    <w:rsid w:val="00E1773F"/>
    <w:rsid w:val="00E17AE1"/>
    <w:rsid w:val="00E17B68"/>
    <w:rsid w:val="00E17C8F"/>
    <w:rsid w:val="00E209FC"/>
    <w:rsid w:val="00E20D0D"/>
    <w:rsid w:val="00E210DB"/>
    <w:rsid w:val="00E21348"/>
    <w:rsid w:val="00E2279F"/>
    <w:rsid w:val="00E22920"/>
    <w:rsid w:val="00E22C99"/>
    <w:rsid w:val="00E2323B"/>
    <w:rsid w:val="00E235C6"/>
    <w:rsid w:val="00E24B36"/>
    <w:rsid w:val="00E25310"/>
    <w:rsid w:val="00E25AC9"/>
    <w:rsid w:val="00E25B93"/>
    <w:rsid w:val="00E25DF7"/>
    <w:rsid w:val="00E26233"/>
    <w:rsid w:val="00E26EFF"/>
    <w:rsid w:val="00E27218"/>
    <w:rsid w:val="00E272DC"/>
    <w:rsid w:val="00E27405"/>
    <w:rsid w:val="00E27A28"/>
    <w:rsid w:val="00E27B6F"/>
    <w:rsid w:val="00E304B0"/>
    <w:rsid w:val="00E311D4"/>
    <w:rsid w:val="00E3150F"/>
    <w:rsid w:val="00E31979"/>
    <w:rsid w:val="00E32028"/>
    <w:rsid w:val="00E32918"/>
    <w:rsid w:val="00E32ACF"/>
    <w:rsid w:val="00E32B57"/>
    <w:rsid w:val="00E34072"/>
    <w:rsid w:val="00E34126"/>
    <w:rsid w:val="00E34CE9"/>
    <w:rsid w:val="00E34EA4"/>
    <w:rsid w:val="00E355FC"/>
    <w:rsid w:val="00E3579C"/>
    <w:rsid w:val="00E36F61"/>
    <w:rsid w:val="00E37745"/>
    <w:rsid w:val="00E37D41"/>
    <w:rsid w:val="00E4009D"/>
    <w:rsid w:val="00E40146"/>
    <w:rsid w:val="00E402C1"/>
    <w:rsid w:val="00E407FF"/>
    <w:rsid w:val="00E40E66"/>
    <w:rsid w:val="00E40E9D"/>
    <w:rsid w:val="00E414D6"/>
    <w:rsid w:val="00E41B1D"/>
    <w:rsid w:val="00E42B2D"/>
    <w:rsid w:val="00E42E05"/>
    <w:rsid w:val="00E43DA8"/>
    <w:rsid w:val="00E43F84"/>
    <w:rsid w:val="00E44279"/>
    <w:rsid w:val="00E44644"/>
    <w:rsid w:val="00E45C8C"/>
    <w:rsid w:val="00E46A01"/>
    <w:rsid w:val="00E47D12"/>
    <w:rsid w:val="00E50DE0"/>
    <w:rsid w:val="00E50FAA"/>
    <w:rsid w:val="00E518F5"/>
    <w:rsid w:val="00E5224F"/>
    <w:rsid w:val="00E53B5F"/>
    <w:rsid w:val="00E53C7C"/>
    <w:rsid w:val="00E540C2"/>
    <w:rsid w:val="00E547FD"/>
    <w:rsid w:val="00E54A19"/>
    <w:rsid w:val="00E55413"/>
    <w:rsid w:val="00E558E8"/>
    <w:rsid w:val="00E55D0A"/>
    <w:rsid w:val="00E57796"/>
    <w:rsid w:val="00E57847"/>
    <w:rsid w:val="00E60242"/>
    <w:rsid w:val="00E60C4D"/>
    <w:rsid w:val="00E61034"/>
    <w:rsid w:val="00E6119B"/>
    <w:rsid w:val="00E613BF"/>
    <w:rsid w:val="00E61469"/>
    <w:rsid w:val="00E6191F"/>
    <w:rsid w:val="00E61A75"/>
    <w:rsid w:val="00E622BE"/>
    <w:rsid w:val="00E63DC9"/>
    <w:rsid w:val="00E641CB"/>
    <w:rsid w:val="00E64403"/>
    <w:rsid w:val="00E645E3"/>
    <w:rsid w:val="00E646D9"/>
    <w:rsid w:val="00E6625E"/>
    <w:rsid w:val="00E669AE"/>
    <w:rsid w:val="00E669B1"/>
    <w:rsid w:val="00E66A4A"/>
    <w:rsid w:val="00E67862"/>
    <w:rsid w:val="00E67BC2"/>
    <w:rsid w:val="00E67BD7"/>
    <w:rsid w:val="00E704C9"/>
    <w:rsid w:val="00E7167C"/>
    <w:rsid w:val="00E716CE"/>
    <w:rsid w:val="00E720F7"/>
    <w:rsid w:val="00E72593"/>
    <w:rsid w:val="00E74B6A"/>
    <w:rsid w:val="00E74E72"/>
    <w:rsid w:val="00E75242"/>
    <w:rsid w:val="00E7548A"/>
    <w:rsid w:val="00E756A8"/>
    <w:rsid w:val="00E756E0"/>
    <w:rsid w:val="00E75EAD"/>
    <w:rsid w:val="00E77327"/>
    <w:rsid w:val="00E77344"/>
    <w:rsid w:val="00E77381"/>
    <w:rsid w:val="00E77657"/>
    <w:rsid w:val="00E812E3"/>
    <w:rsid w:val="00E8191D"/>
    <w:rsid w:val="00E81BBE"/>
    <w:rsid w:val="00E81D46"/>
    <w:rsid w:val="00E81DDE"/>
    <w:rsid w:val="00E81EF7"/>
    <w:rsid w:val="00E82126"/>
    <w:rsid w:val="00E82462"/>
    <w:rsid w:val="00E82EBB"/>
    <w:rsid w:val="00E83421"/>
    <w:rsid w:val="00E83ADA"/>
    <w:rsid w:val="00E84030"/>
    <w:rsid w:val="00E84961"/>
    <w:rsid w:val="00E85FB4"/>
    <w:rsid w:val="00E8695A"/>
    <w:rsid w:val="00E86EA8"/>
    <w:rsid w:val="00E878D0"/>
    <w:rsid w:val="00E9133C"/>
    <w:rsid w:val="00E91426"/>
    <w:rsid w:val="00E91B1A"/>
    <w:rsid w:val="00E92CF7"/>
    <w:rsid w:val="00E92F6D"/>
    <w:rsid w:val="00E93268"/>
    <w:rsid w:val="00E9389D"/>
    <w:rsid w:val="00E93E09"/>
    <w:rsid w:val="00E9474B"/>
    <w:rsid w:val="00E949EA"/>
    <w:rsid w:val="00E94D18"/>
    <w:rsid w:val="00E94D94"/>
    <w:rsid w:val="00E95394"/>
    <w:rsid w:val="00E9571A"/>
    <w:rsid w:val="00E95B25"/>
    <w:rsid w:val="00E9738C"/>
    <w:rsid w:val="00E9766D"/>
    <w:rsid w:val="00EA00F3"/>
    <w:rsid w:val="00EA011B"/>
    <w:rsid w:val="00EA02D5"/>
    <w:rsid w:val="00EA0580"/>
    <w:rsid w:val="00EA05C2"/>
    <w:rsid w:val="00EA189D"/>
    <w:rsid w:val="00EA1D18"/>
    <w:rsid w:val="00EA2EEF"/>
    <w:rsid w:val="00EA3181"/>
    <w:rsid w:val="00EA3191"/>
    <w:rsid w:val="00EA33DB"/>
    <w:rsid w:val="00EA3CF4"/>
    <w:rsid w:val="00EA4154"/>
    <w:rsid w:val="00EA4266"/>
    <w:rsid w:val="00EA42CE"/>
    <w:rsid w:val="00EA48C8"/>
    <w:rsid w:val="00EA56D8"/>
    <w:rsid w:val="00EA5E7B"/>
    <w:rsid w:val="00EA5F68"/>
    <w:rsid w:val="00EA628B"/>
    <w:rsid w:val="00EA66C6"/>
    <w:rsid w:val="00EA6D3B"/>
    <w:rsid w:val="00EA6FD2"/>
    <w:rsid w:val="00EA7230"/>
    <w:rsid w:val="00EA7B15"/>
    <w:rsid w:val="00EA7B92"/>
    <w:rsid w:val="00EA7EF9"/>
    <w:rsid w:val="00EB09DE"/>
    <w:rsid w:val="00EB161C"/>
    <w:rsid w:val="00EB2130"/>
    <w:rsid w:val="00EB3B47"/>
    <w:rsid w:val="00EB3F6B"/>
    <w:rsid w:val="00EB3FC5"/>
    <w:rsid w:val="00EB48B2"/>
    <w:rsid w:val="00EB593A"/>
    <w:rsid w:val="00EB5C3B"/>
    <w:rsid w:val="00EB6686"/>
    <w:rsid w:val="00EB6EBB"/>
    <w:rsid w:val="00EC0760"/>
    <w:rsid w:val="00EC0A04"/>
    <w:rsid w:val="00EC13DE"/>
    <w:rsid w:val="00EC15A5"/>
    <w:rsid w:val="00EC1653"/>
    <w:rsid w:val="00EC1A8E"/>
    <w:rsid w:val="00EC23F9"/>
    <w:rsid w:val="00EC32B4"/>
    <w:rsid w:val="00EC3A95"/>
    <w:rsid w:val="00EC4496"/>
    <w:rsid w:val="00EC47A6"/>
    <w:rsid w:val="00EC5614"/>
    <w:rsid w:val="00EC56AC"/>
    <w:rsid w:val="00EC5E59"/>
    <w:rsid w:val="00EC64E1"/>
    <w:rsid w:val="00EC6BBD"/>
    <w:rsid w:val="00EC7230"/>
    <w:rsid w:val="00EC7834"/>
    <w:rsid w:val="00EC7E88"/>
    <w:rsid w:val="00ED0A1F"/>
    <w:rsid w:val="00ED0EE5"/>
    <w:rsid w:val="00ED1640"/>
    <w:rsid w:val="00ED191C"/>
    <w:rsid w:val="00ED3655"/>
    <w:rsid w:val="00ED49CF"/>
    <w:rsid w:val="00ED4C00"/>
    <w:rsid w:val="00ED6351"/>
    <w:rsid w:val="00ED69C7"/>
    <w:rsid w:val="00ED77E9"/>
    <w:rsid w:val="00ED7D50"/>
    <w:rsid w:val="00EE069D"/>
    <w:rsid w:val="00EE124E"/>
    <w:rsid w:val="00EE1F7C"/>
    <w:rsid w:val="00EE25B5"/>
    <w:rsid w:val="00EE2B8C"/>
    <w:rsid w:val="00EE2CFB"/>
    <w:rsid w:val="00EE3362"/>
    <w:rsid w:val="00EE34B6"/>
    <w:rsid w:val="00EE3808"/>
    <w:rsid w:val="00EE3FEC"/>
    <w:rsid w:val="00EE42B4"/>
    <w:rsid w:val="00EE4B7A"/>
    <w:rsid w:val="00EE6062"/>
    <w:rsid w:val="00EE6E02"/>
    <w:rsid w:val="00EE77E7"/>
    <w:rsid w:val="00EF05E3"/>
    <w:rsid w:val="00EF0A04"/>
    <w:rsid w:val="00EF0EC7"/>
    <w:rsid w:val="00EF0ED7"/>
    <w:rsid w:val="00EF15E6"/>
    <w:rsid w:val="00EF24F3"/>
    <w:rsid w:val="00EF285F"/>
    <w:rsid w:val="00EF2DC4"/>
    <w:rsid w:val="00EF34C6"/>
    <w:rsid w:val="00EF4662"/>
    <w:rsid w:val="00EF4D54"/>
    <w:rsid w:val="00EF5016"/>
    <w:rsid w:val="00EF50DC"/>
    <w:rsid w:val="00EF50FF"/>
    <w:rsid w:val="00EF593C"/>
    <w:rsid w:val="00EF69E5"/>
    <w:rsid w:val="00EF6B18"/>
    <w:rsid w:val="00EF7F75"/>
    <w:rsid w:val="00F007C5"/>
    <w:rsid w:val="00F01912"/>
    <w:rsid w:val="00F0238A"/>
    <w:rsid w:val="00F02BCF"/>
    <w:rsid w:val="00F03817"/>
    <w:rsid w:val="00F03ED1"/>
    <w:rsid w:val="00F03F4A"/>
    <w:rsid w:val="00F03FA9"/>
    <w:rsid w:val="00F04D98"/>
    <w:rsid w:val="00F052F9"/>
    <w:rsid w:val="00F05876"/>
    <w:rsid w:val="00F0602D"/>
    <w:rsid w:val="00F07B6D"/>
    <w:rsid w:val="00F103A6"/>
    <w:rsid w:val="00F1059B"/>
    <w:rsid w:val="00F10942"/>
    <w:rsid w:val="00F10CBA"/>
    <w:rsid w:val="00F10DC4"/>
    <w:rsid w:val="00F10E60"/>
    <w:rsid w:val="00F119EC"/>
    <w:rsid w:val="00F12172"/>
    <w:rsid w:val="00F126B9"/>
    <w:rsid w:val="00F12EAD"/>
    <w:rsid w:val="00F13198"/>
    <w:rsid w:val="00F131CB"/>
    <w:rsid w:val="00F14B32"/>
    <w:rsid w:val="00F162EA"/>
    <w:rsid w:val="00F168EA"/>
    <w:rsid w:val="00F176EB"/>
    <w:rsid w:val="00F17DA7"/>
    <w:rsid w:val="00F20D88"/>
    <w:rsid w:val="00F2163A"/>
    <w:rsid w:val="00F21979"/>
    <w:rsid w:val="00F21A77"/>
    <w:rsid w:val="00F21A84"/>
    <w:rsid w:val="00F21AF4"/>
    <w:rsid w:val="00F21FBE"/>
    <w:rsid w:val="00F22B32"/>
    <w:rsid w:val="00F2326A"/>
    <w:rsid w:val="00F23D7A"/>
    <w:rsid w:val="00F23EDD"/>
    <w:rsid w:val="00F249B8"/>
    <w:rsid w:val="00F251F3"/>
    <w:rsid w:val="00F25E0A"/>
    <w:rsid w:val="00F2612D"/>
    <w:rsid w:val="00F26278"/>
    <w:rsid w:val="00F27140"/>
    <w:rsid w:val="00F2787E"/>
    <w:rsid w:val="00F3002C"/>
    <w:rsid w:val="00F30C71"/>
    <w:rsid w:val="00F30D91"/>
    <w:rsid w:val="00F317FB"/>
    <w:rsid w:val="00F31B43"/>
    <w:rsid w:val="00F3280D"/>
    <w:rsid w:val="00F337F1"/>
    <w:rsid w:val="00F34042"/>
    <w:rsid w:val="00F3422D"/>
    <w:rsid w:val="00F345C7"/>
    <w:rsid w:val="00F358DD"/>
    <w:rsid w:val="00F35FFC"/>
    <w:rsid w:val="00F36A90"/>
    <w:rsid w:val="00F37483"/>
    <w:rsid w:val="00F40762"/>
    <w:rsid w:val="00F41184"/>
    <w:rsid w:val="00F4243A"/>
    <w:rsid w:val="00F4423E"/>
    <w:rsid w:val="00F44411"/>
    <w:rsid w:val="00F45812"/>
    <w:rsid w:val="00F465EA"/>
    <w:rsid w:val="00F46B74"/>
    <w:rsid w:val="00F509B4"/>
    <w:rsid w:val="00F51018"/>
    <w:rsid w:val="00F521C7"/>
    <w:rsid w:val="00F52877"/>
    <w:rsid w:val="00F52E8D"/>
    <w:rsid w:val="00F541C9"/>
    <w:rsid w:val="00F54666"/>
    <w:rsid w:val="00F550F3"/>
    <w:rsid w:val="00F55C28"/>
    <w:rsid w:val="00F563FB"/>
    <w:rsid w:val="00F56A88"/>
    <w:rsid w:val="00F57601"/>
    <w:rsid w:val="00F57926"/>
    <w:rsid w:val="00F579B4"/>
    <w:rsid w:val="00F61D33"/>
    <w:rsid w:val="00F61E7E"/>
    <w:rsid w:val="00F630C8"/>
    <w:rsid w:val="00F634A2"/>
    <w:rsid w:val="00F63977"/>
    <w:rsid w:val="00F639C3"/>
    <w:rsid w:val="00F63C41"/>
    <w:rsid w:val="00F6499C"/>
    <w:rsid w:val="00F65589"/>
    <w:rsid w:val="00F65B1F"/>
    <w:rsid w:val="00F66EDA"/>
    <w:rsid w:val="00F67467"/>
    <w:rsid w:val="00F6785F"/>
    <w:rsid w:val="00F70D19"/>
    <w:rsid w:val="00F70D7C"/>
    <w:rsid w:val="00F7152C"/>
    <w:rsid w:val="00F719EB"/>
    <w:rsid w:val="00F71F21"/>
    <w:rsid w:val="00F71F37"/>
    <w:rsid w:val="00F7298D"/>
    <w:rsid w:val="00F72AD3"/>
    <w:rsid w:val="00F73BFA"/>
    <w:rsid w:val="00F75B06"/>
    <w:rsid w:val="00F76096"/>
    <w:rsid w:val="00F76994"/>
    <w:rsid w:val="00F76E66"/>
    <w:rsid w:val="00F7743F"/>
    <w:rsid w:val="00F7750F"/>
    <w:rsid w:val="00F8034B"/>
    <w:rsid w:val="00F80E34"/>
    <w:rsid w:val="00F8150F"/>
    <w:rsid w:val="00F824A7"/>
    <w:rsid w:val="00F8267A"/>
    <w:rsid w:val="00F82ED4"/>
    <w:rsid w:val="00F83B1B"/>
    <w:rsid w:val="00F83CC2"/>
    <w:rsid w:val="00F84600"/>
    <w:rsid w:val="00F8494A"/>
    <w:rsid w:val="00F84EF3"/>
    <w:rsid w:val="00F84F5D"/>
    <w:rsid w:val="00F85310"/>
    <w:rsid w:val="00F860AD"/>
    <w:rsid w:val="00F86F6F"/>
    <w:rsid w:val="00F873FC"/>
    <w:rsid w:val="00F87AD0"/>
    <w:rsid w:val="00F902FC"/>
    <w:rsid w:val="00F90372"/>
    <w:rsid w:val="00F90F69"/>
    <w:rsid w:val="00F91AC4"/>
    <w:rsid w:val="00F91AC6"/>
    <w:rsid w:val="00F9201C"/>
    <w:rsid w:val="00F92515"/>
    <w:rsid w:val="00F92A62"/>
    <w:rsid w:val="00F93656"/>
    <w:rsid w:val="00F93823"/>
    <w:rsid w:val="00F9412A"/>
    <w:rsid w:val="00F94431"/>
    <w:rsid w:val="00F945B0"/>
    <w:rsid w:val="00F947E6"/>
    <w:rsid w:val="00F94E1A"/>
    <w:rsid w:val="00F95337"/>
    <w:rsid w:val="00F9663F"/>
    <w:rsid w:val="00F96813"/>
    <w:rsid w:val="00FA104F"/>
    <w:rsid w:val="00FA1512"/>
    <w:rsid w:val="00FA1B3E"/>
    <w:rsid w:val="00FA2D3C"/>
    <w:rsid w:val="00FA3409"/>
    <w:rsid w:val="00FA3D65"/>
    <w:rsid w:val="00FA3E00"/>
    <w:rsid w:val="00FA4176"/>
    <w:rsid w:val="00FA5CEC"/>
    <w:rsid w:val="00FA6051"/>
    <w:rsid w:val="00FA6A31"/>
    <w:rsid w:val="00FA6A84"/>
    <w:rsid w:val="00FA6D97"/>
    <w:rsid w:val="00FA7F8F"/>
    <w:rsid w:val="00FB09A5"/>
    <w:rsid w:val="00FB0D6E"/>
    <w:rsid w:val="00FB1A34"/>
    <w:rsid w:val="00FB1A77"/>
    <w:rsid w:val="00FB2208"/>
    <w:rsid w:val="00FB263C"/>
    <w:rsid w:val="00FB2645"/>
    <w:rsid w:val="00FB2862"/>
    <w:rsid w:val="00FB35D5"/>
    <w:rsid w:val="00FB3E4B"/>
    <w:rsid w:val="00FB4D4D"/>
    <w:rsid w:val="00FB51CB"/>
    <w:rsid w:val="00FB5C61"/>
    <w:rsid w:val="00FB5D6F"/>
    <w:rsid w:val="00FB5D76"/>
    <w:rsid w:val="00FB6063"/>
    <w:rsid w:val="00FB687D"/>
    <w:rsid w:val="00FB7069"/>
    <w:rsid w:val="00FB788A"/>
    <w:rsid w:val="00FB7B29"/>
    <w:rsid w:val="00FB7CAF"/>
    <w:rsid w:val="00FC0309"/>
    <w:rsid w:val="00FC052A"/>
    <w:rsid w:val="00FC2758"/>
    <w:rsid w:val="00FC325A"/>
    <w:rsid w:val="00FC3F53"/>
    <w:rsid w:val="00FC43AF"/>
    <w:rsid w:val="00FC4647"/>
    <w:rsid w:val="00FC63BF"/>
    <w:rsid w:val="00FC6798"/>
    <w:rsid w:val="00FC7196"/>
    <w:rsid w:val="00FC77BD"/>
    <w:rsid w:val="00FD0C32"/>
    <w:rsid w:val="00FD0CBE"/>
    <w:rsid w:val="00FD137E"/>
    <w:rsid w:val="00FD2641"/>
    <w:rsid w:val="00FD362A"/>
    <w:rsid w:val="00FD3FD6"/>
    <w:rsid w:val="00FD4027"/>
    <w:rsid w:val="00FD407D"/>
    <w:rsid w:val="00FD42B4"/>
    <w:rsid w:val="00FD45CA"/>
    <w:rsid w:val="00FD5847"/>
    <w:rsid w:val="00FD615E"/>
    <w:rsid w:val="00FD6ACA"/>
    <w:rsid w:val="00FD788C"/>
    <w:rsid w:val="00FD7E93"/>
    <w:rsid w:val="00FE0953"/>
    <w:rsid w:val="00FE0D51"/>
    <w:rsid w:val="00FE1192"/>
    <w:rsid w:val="00FE1605"/>
    <w:rsid w:val="00FE16BD"/>
    <w:rsid w:val="00FE19D6"/>
    <w:rsid w:val="00FE23F7"/>
    <w:rsid w:val="00FE2543"/>
    <w:rsid w:val="00FE3199"/>
    <w:rsid w:val="00FE33D2"/>
    <w:rsid w:val="00FE39BD"/>
    <w:rsid w:val="00FE3CCC"/>
    <w:rsid w:val="00FE4877"/>
    <w:rsid w:val="00FE4CBE"/>
    <w:rsid w:val="00FE4FA4"/>
    <w:rsid w:val="00FE5B83"/>
    <w:rsid w:val="00FE5BCC"/>
    <w:rsid w:val="00FE61A5"/>
    <w:rsid w:val="00FE6621"/>
    <w:rsid w:val="00FE68F6"/>
    <w:rsid w:val="00FE7530"/>
    <w:rsid w:val="00FE7812"/>
    <w:rsid w:val="00FE7D59"/>
    <w:rsid w:val="00FE7F54"/>
    <w:rsid w:val="00FF044F"/>
    <w:rsid w:val="00FF0EFB"/>
    <w:rsid w:val="00FF1002"/>
    <w:rsid w:val="00FF1167"/>
    <w:rsid w:val="00FF1240"/>
    <w:rsid w:val="00FF1CB4"/>
    <w:rsid w:val="00FF1D37"/>
    <w:rsid w:val="00FF1D69"/>
    <w:rsid w:val="00FF2302"/>
    <w:rsid w:val="00FF2930"/>
    <w:rsid w:val="00FF3526"/>
    <w:rsid w:val="00FF3A7A"/>
    <w:rsid w:val="00FF4428"/>
    <w:rsid w:val="00FF51D7"/>
    <w:rsid w:val="00FF5938"/>
    <w:rsid w:val="00FF5D6A"/>
    <w:rsid w:val="00FF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ru v:ext="edit" colors="red"/>
    </o:shapedefaults>
    <o:shapelayout v:ext="edit">
      <o:idmap v:ext="edit" data="1"/>
    </o:shapelayout>
  </w:shapeDefaults>
  <w:decimalSymbol w:val="."/>
  <w:listSeparator w:val=","/>
  <w14:docId w14:val="781F37B5"/>
  <w15:docId w15:val="{485770B0-E781-44B3-88C1-C64368DE1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A06EC"/>
    <w:pPr>
      <w:tabs>
        <w:tab w:val="left" w:pos="0"/>
        <w:tab w:val="left" w:pos="567"/>
        <w:tab w:val="decimal" w:pos="8902"/>
      </w:tabs>
      <w:spacing w:after="240"/>
      <w:jc w:val="both"/>
    </w:pPr>
    <w:rPr>
      <w:rFonts w:ascii="Arial" w:hAnsi="Arial"/>
      <w:lang w:eastAsia="en-US"/>
    </w:rPr>
  </w:style>
  <w:style w:type="paragraph" w:styleId="Heading1">
    <w:name w:val="heading 1"/>
    <w:aliases w:val="Regnskaber,Heading"/>
    <w:basedOn w:val="Normal"/>
    <w:next w:val="Normal"/>
    <w:qFormat/>
    <w:rsid w:val="00296E48"/>
    <w:pPr>
      <w:keepNext/>
      <w:spacing w:after="340"/>
      <w:jc w:val="left"/>
      <w:outlineLvl w:val="0"/>
    </w:pPr>
    <w:rPr>
      <w:b/>
      <w:sz w:val="30"/>
    </w:rPr>
  </w:style>
  <w:style w:type="paragraph" w:styleId="Heading2">
    <w:name w:val="heading 2"/>
    <w:basedOn w:val="Normal"/>
    <w:next w:val="Normal"/>
    <w:link w:val="Heading2Char"/>
    <w:qFormat/>
    <w:rsid w:val="00296E48"/>
    <w:pPr>
      <w:keepNext/>
      <w:jc w:val="left"/>
      <w:outlineLvl w:val="1"/>
    </w:pPr>
    <w:rPr>
      <w:b/>
      <w:sz w:val="26"/>
    </w:rPr>
  </w:style>
  <w:style w:type="paragraph" w:styleId="Heading3">
    <w:name w:val="heading 3"/>
    <w:basedOn w:val="Heading2"/>
    <w:next w:val="Normal"/>
    <w:qFormat/>
    <w:rsid w:val="00296E48"/>
    <w:pPr>
      <w:outlineLvl w:val="2"/>
    </w:pPr>
    <w:rPr>
      <w:sz w:val="22"/>
    </w:rPr>
  </w:style>
  <w:style w:type="paragraph" w:styleId="Heading4">
    <w:name w:val="heading 4"/>
    <w:basedOn w:val="Heading3"/>
    <w:next w:val="Normal"/>
    <w:qFormat/>
    <w:rsid w:val="00296E48"/>
    <w:pPr>
      <w:outlineLvl w:val="3"/>
    </w:pPr>
    <w:rPr>
      <w:bCs/>
      <w:i/>
      <w:szCs w:val="28"/>
    </w:rPr>
  </w:style>
  <w:style w:type="paragraph" w:styleId="Heading5">
    <w:name w:val="heading 5"/>
    <w:aliases w:val="Block Label"/>
    <w:basedOn w:val="Normal"/>
    <w:next w:val="Normal"/>
    <w:qFormat/>
    <w:rsid w:val="00296E48"/>
    <w:pPr>
      <w:keepNext/>
      <w:spacing w:line="240" w:lineRule="atLeast"/>
      <w:outlineLvl w:val="4"/>
    </w:pPr>
  </w:style>
  <w:style w:type="paragraph" w:styleId="Heading6">
    <w:name w:val="heading 6"/>
    <w:basedOn w:val="Normal"/>
    <w:next w:val="Normal"/>
    <w:qFormat/>
    <w:rsid w:val="00296E48"/>
    <w:pPr>
      <w:keepNext/>
      <w:outlineLvl w:val="5"/>
    </w:pPr>
    <w:rPr>
      <w:bCs/>
    </w:rPr>
  </w:style>
  <w:style w:type="paragraph" w:styleId="Heading7">
    <w:name w:val="heading 7"/>
    <w:basedOn w:val="Normal"/>
    <w:next w:val="Normal"/>
    <w:qFormat/>
    <w:rsid w:val="00296E48"/>
    <w:pPr>
      <w:keepNext/>
      <w:outlineLvl w:val="6"/>
    </w:pPr>
    <w:rPr>
      <w:b/>
      <w:bCs/>
      <w:sz w:val="30"/>
    </w:rPr>
  </w:style>
  <w:style w:type="paragraph" w:styleId="Heading8">
    <w:name w:val="heading 8"/>
    <w:basedOn w:val="Normal"/>
    <w:next w:val="Normal"/>
    <w:qFormat/>
    <w:rsid w:val="00296E48"/>
    <w:pPr>
      <w:tabs>
        <w:tab w:val="num" w:pos="5400"/>
      </w:tabs>
      <w:spacing w:before="240" w:after="60"/>
      <w:ind w:left="5040"/>
      <w:jc w:val="left"/>
      <w:outlineLvl w:val="7"/>
    </w:pPr>
    <w:rPr>
      <w:i/>
      <w:iCs/>
      <w:sz w:val="24"/>
      <w:szCs w:val="24"/>
      <w:lang w:val="en-GB"/>
    </w:rPr>
  </w:style>
  <w:style w:type="paragraph" w:styleId="Heading9">
    <w:name w:val="heading 9"/>
    <w:basedOn w:val="Normal"/>
    <w:next w:val="Normal"/>
    <w:qFormat/>
    <w:rsid w:val="00296E48"/>
    <w:pPr>
      <w:tabs>
        <w:tab w:val="num" w:pos="6120"/>
      </w:tabs>
      <w:spacing w:before="240" w:after="60"/>
      <w:ind w:left="5760"/>
      <w:jc w:val="left"/>
      <w:outlineLvl w:val="8"/>
    </w:pPr>
    <w:rPr>
      <w:rFonts w:cs="Arial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resseBrev">
    <w:name w:val="AdresseBrev"/>
    <w:basedOn w:val="Normal"/>
    <w:semiHidden/>
    <w:rsid w:val="00296E48"/>
    <w:pPr>
      <w:tabs>
        <w:tab w:val="decimal" w:pos="8618"/>
      </w:tabs>
      <w:spacing w:line="240" w:lineRule="atLeast"/>
      <w:ind w:right="4536"/>
      <w:jc w:val="left"/>
    </w:pPr>
  </w:style>
  <w:style w:type="paragraph" w:styleId="NormalIndent">
    <w:name w:val="Normal Indent"/>
    <w:basedOn w:val="Normal"/>
    <w:semiHidden/>
    <w:rsid w:val="00296E48"/>
    <w:pPr>
      <w:ind w:left="720"/>
    </w:pPr>
  </w:style>
  <w:style w:type="paragraph" w:customStyle="1" w:styleId="Brevhoved1">
    <w:name w:val="Brevhoved1"/>
    <w:basedOn w:val="Normal"/>
    <w:semiHidden/>
    <w:rsid w:val="00296E48"/>
    <w:pPr>
      <w:spacing w:line="240" w:lineRule="atLeast"/>
      <w:ind w:right="4536"/>
      <w:jc w:val="left"/>
    </w:pPr>
  </w:style>
  <w:style w:type="paragraph" w:customStyle="1" w:styleId="BrevhovedSidsteLinie">
    <w:name w:val="BrevhovedSidsteLinie"/>
    <w:basedOn w:val="Brevhoved1"/>
    <w:next w:val="Heading1"/>
    <w:semiHidden/>
    <w:rsid w:val="00296E48"/>
    <w:pPr>
      <w:spacing w:after="600"/>
    </w:pPr>
  </w:style>
  <w:style w:type="paragraph" w:customStyle="1" w:styleId="Bullet0">
    <w:name w:val="Bullet"/>
    <w:basedOn w:val="Normal"/>
    <w:semiHidden/>
    <w:rsid w:val="00296E48"/>
  </w:style>
  <w:style w:type="paragraph" w:customStyle="1" w:styleId="bullet">
    <w:name w:val="bullet"/>
    <w:basedOn w:val="Normal"/>
    <w:semiHidden/>
    <w:rsid w:val="00296E48"/>
    <w:pPr>
      <w:numPr>
        <w:numId w:val="1"/>
      </w:numPr>
    </w:pPr>
    <w:rPr>
      <w:lang w:val="en-GB"/>
    </w:rPr>
  </w:style>
  <w:style w:type="paragraph" w:customStyle="1" w:styleId="cc">
    <w:name w:val="cc"/>
    <w:semiHidden/>
    <w:rsid w:val="00296E48"/>
    <w:pPr>
      <w:tabs>
        <w:tab w:val="left" w:pos="0"/>
        <w:tab w:val="left" w:pos="567"/>
        <w:tab w:val="decimal" w:pos="8902"/>
      </w:tabs>
      <w:spacing w:line="340" w:lineRule="atLeast"/>
      <w:jc w:val="both"/>
    </w:pPr>
    <w:rPr>
      <w:sz w:val="22"/>
      <w:lang w:eastAsia="en-US"/>
    </w:rPr>
  </w:style>
  <w:style w:type="paragraph" w:customStyle="1" w:styleId="cc1">
    <w:name w:val="cc1"/>
    <w:semiHidden/>
    <w:rsid w:val="00296E48"/>
    <w:pPr>
      <w:tabs>
        <w:tab w:val="left" w:pos="0"/>
        <w:tab w:val="left" w:pos="567"/>
        <w:tab w:val="decimal" w:pos="8618"/>
      </w:tabs>
      <w:spacing w:line="340" w:lineRule="atLeast"/>
      <w:jc w:val="both"/>
    </w:pPr>
    <w:rPr>
      <w:sz w:val="22"/>
      <w:lang w:eastAsia="en-US"/>
    </w:rPr>
  </w:style>
  <w:style w:type="paragraph" w:customStyle="1" w:styleId="DatolinieBrev">
    <w:name w:val="DatolinieBrev"/>
    <w:basedOn w:val="Normal"/>
    <w:semiHidden/>
    <w:rsid w:val="00296E48"/>
    <w:pPr>
      <w:spacing w:after="600" w:line="240" w:lineRule="atLeast"/>
    </w:pPr>
  </w:style>
  <w:style w:type="paragraph" w:customStyle="1" w:styleId="Figur1">
    <w:name w:val="Figur1"/>
    <w:semiHidden/>
    <w:rsid w:val="00296E48"/>
    <w:pPr>
      <w:tabs>
        <w:tab w:val="left" w:pos="0"/>
        <w:tab w:val="left" w:pos="567"/>
        <w:tab w:val="decimal" w:pos="8902"/>
      </w:tabs>
      <w:spacing w:line="340" w:lineRule="atLeast"/>
      <w:jc w:val="both"/>
    </w:pPr>
    <w:rPr>
      <w:sz w:val="22"/>
      <w:lang w:eastAsia="en-US"/>
    </w:rPr>
  </w:style>
  <w:style w:type="paragraph" w:customStyle="1" w:styleId="Figur2">
    <w:name w:val="Figur2"/>
    <w:semiHidden/>
    <w:rsid w:val="00296E48"/>
    <w:pPr>
      <w:tabs>
        <w:tab w:val="left" w:pos="0"/>
        <w:tab w:val="left" w:pos="567"/>
        <w:tab w:val="decimal" w:pos="8902"/>
      </w:tabs>
      <w:spacing w:line="340" w:lineRule="atLeast"/>
      <w:jc w:val="both"/>
    </w:pPr>
    <w:rPr>
      <w:sz w:val="22"/>
      <w:lang w:eastAsia="en-US"/>
    </w:rPr>
  </w:style>
  <w:style w:type="character" w:styleId="FollowedHyperlink">
    <w:name w:val="FollowedHyperlink"/>
    <w:basedOn w:val="DefaultParagraphFont"/>
    <w:semiHidden/>
    <w:rsid w:val="00296E48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296E48"/>
    <w:pPr>
      <w:tabs>
        <w:tab w:val="center" w:pos="4153"/>
        <w:tab w:val="right" w:pos="8306"/>
      </w:tabs>
    </w:pPr>
  </w:style>
  <w:style w:type="character" w:styleId="FootnoteReference">
    <w:name w:val="footnote reference"/>
    <w:basedOn w:val="DefaultParagraphFont"/>
    <w:semiHidden/>
    <w:rsid w:val="00296E48"/>
    <w:rPr>
      <w:vertAlign w:val="superscript"/>
    </w:rPr>
  </w:style>
  <w:style w:type="paragraph" w:styleId="FootnoteText">
    <w:name w:val="footnote text"/>
    <w:basedOn w:val="Normal"/>
    <w:semiHidden/>
    <w:rsid w:val="00296E48"/>
  </w:style>
  <w:style w:type="paragraph" w:customStyle="1" w:styleId="ForsideIndhold">
    <w:name w:val="ForsideIndhold"/>
    <w:basedOn w:val="Heading1"/>
    <w:semiHidden/>
    <w:rsid w:val="00296E48"/>
    <w:pPr>
      <w:tabs>
        <w:tab w:val="clear" w:pos="8902"/>
        <w:tab w:val="decimal" w:pos="9639"/>
      </w:tabs>
      <w:spacing w:after="0"/>
      <w:ind w:left="567" w:right="567"/>
      <w:outlineLvl w:val="9"/>
    </w:pPr>
  </w:style>
  <w:style w:type="paragraph" w:customStyle="1" w:styleId="ForsideTop">
    <w:name w:val="ForsideTop"/>
    <w:basedOn w:val="Normal"/>
    <w:next w:val="Normal"/>
    <w:semiHidden/>
    <w:rsid w:val="00296E48"/>
    <w:pPr>
      <w:tabs>
        <w:tab w:val="decimal" w:pos="9639"/>
      </w:tabs>
      <w:spacing w:line="240" w:lineRule="atLeast"/>
    </w:pPr>
    <w:rPr>
      <w:lang w:val="en-GB"/>
    </w:rPr>
  </w:style>
  <w:style w:type="paragraph" w:customStyle="1" w:styleId="FortryktTekster">
    <w:name w:val="FortryktTekster"/>
    <w:semiHidden/>
    <w:rsid w:val="00296E48"/>
    <w:pPr>
      <w:tabs>
        <w:tab w:val="right" w:pos="8789"/>
      </w:tabs>
    </w:pPr>
    <w:rPr>
      <w:rFonts w:ascii="Arial" w:hAnsi="Arial"/>
      <w:position w:val="-2"/>
      <w:sz w:val="18"/>
      <w:lang w:eastAsia="en-US"/>
    </w:rPr>
  </w:style>
  <w:style w:type="paragraph" w:customStyle="1" w:styleId="Graf1">
    <w:name w:val="Graf1"/>
    <w:semiHidden/>
    <w:rsid w:val="00296E48"/>
    <w:pPr>
      <w:tabs>
        <w:tab w:val="left" w:pos="0"/>
        <w:tab w:val="left" w:pos="567"/>
        <w:tab w:val="decimal" w:pos="8902"/>
      </w:tabs>
      <w:spacing w:line="340" w:lineRule="atLeast"/>
      <w:jc w:val="both"/>
    </w:pPr>
    <w:rPr>
      <w:sz w:val="22"/>
      <w:lang w:eastAsia="en-US"/>
    </w:rPr>
  </w:style>
  <w:style w:type="paragraph" w:customStyle="1" w:styleId="Graf2">
    <w:name w:val="Graf2"/>
    <w:semiHidden/>
    <w:rsid w:val="00296E48"/>
    <w:pPr>
      <w:tabs>
        <w:tab w:val="left" w:pos="0"/>
        <w:tab w:val="left" w:pos="567"/>
        <w:tab w:val="decimal" w:pos="8902"/>
      </w:tabs>
      <w:spacing w:line="340" w:lineRule="atLeast"/>
      <w:jc w:val="both"/>
    </w:pPr>
    <w:rPr>
      <w:sz w:val="22"/>
      <w:lang w:eastAsia="en-US"/>
    </w:rPr>
  </w:style>
  <w:style w:type="paragraph" w:customStyle="1" w:styleId="graf3">
    <w:name w:val="graf3"/>
    <w:semiHidden/>
    <w:rsid w:val="00296E48"/>
    <w:pPr>
      <w:tabs>
        <w:tab w:val="left" w:pos="0"/>
        <w:tab w:val="left" w:pos="567"/>
        <w:tab w:val="decimal" w:pos="8902"/>
      </w:tabs>
      <w:spacing w:line="340" w:lineRule="atLeast"/>
      <w:jc w:val="both"/>
    </w:pPr>
    <w:rPr>
      <w:sz w:val="22"/>
      <w:lang w:eastAsia="en-US"/>
    </w:rPr>
  </w:style>
  <w:style w:type="paragraph" w:customStyle="1" w:styleId="graf4">
    <w:name w:val="graf4"/>
    <w:semiHidden/>
    <w:rsid w:val="00296E48"/>
    <w:pPr>
      <w:tabs>
        <w:tab w:val="left" w:pos="0"/>
        <w:tab w:val="left" w:pos="567"/>
        <w:tab w:val="decimal" w:pos="8902"/>
      </w:tabs>
      <w:spacing w:line="340" w:lineRule="atLeast"/>
      <w:jc w:val="both"/>
    </w:pPr>
    <w:rPr>
      <w:sz w:val="22"/>
      <w:lang w:eastAsia="en-US"/>
    </w:rPr>
  </w:style>
  <w:style w:type="paragraph" w:customStyle="1" w:styleId="Graf5">
    <w:name w:val="Graf5"/>
    <w:semiHidden/>
    <w:rsid w:val="00296E48"/>
    <w:pPr>
      <w:tabs>
        <w:tab w:val="left" w:pos="0"/>
        <w:tab w:val="left" w:pos="567"/>
        <w:tab w:val="decimal" w:pos="8902"/>
      </w:tabs>
      <w:spacing w:line="340" w:lineRule="atLeast"/>
      <w:jc w:val="both"/>
    </w:pPr>
    <w:rPr>
      <w:sz w:val="22"/>
      <w:lang w:eastAsia="en-US"/>
    </w:rPr>
  </w:style>
  <w:style w:type="paragraph" w:customStyle="1" w:styleId="Graf6">
    <w:name w:val="Graf6"/>
    <w:semiHidden/>
    <w:rsid w:val="00296E48"/>
    <w:rPr>
      <w:noProof/>
      <w:sz w:val="3276"/>
      <w:lang w:val="en-GB" w:eastAsia="en-US"/>
    </w:rPr>
  </w:style>
  <w:style w:type="paragraph" w:customStyle="1" w:styleId="Graf7">
    <w:name w:val="Graf7"/>
    <w:semiHidden/>
    <w:rsid w:val="00296E48"/>
    <w:rPr>
      <w:noProof/>
      <w:sz w:val="3276"/>
      <w:lang w:val="en-GB" w:eastAsia="en-US"/>
    </w:rPr>
  </w:style>
  <w:style w:type="paragraph" w:customStyle="1" w:styleId="Graf8">
    <w:name w:val="Graf8"/>
    <w:semiHidden/>
    <w:rsid w:val="00296E48"/>
    <w:rPr>
      <w:noProof/>
      <w:sz w:val="3276"/>
      <w:lang w:val="en-GB" w:eastAsia="en-US"/>
    </w:rPr>
  </w:style>
  <w:style w:type="paragraph" w:customStyle="1" w:styleId="GraferHovedOgNogletal">
    <w:name w:val="GraferHovedOgNogletal"/>
    <w:semiHidden/>
    <w:rsid w:val="00296E48"/>
    <w:pPr>
      <w:tabs>
        <w:tab w:val="left" w:pos="0"/>
        <w:tab w:val="left" w:pos="567"/>
        <w:tab w:val="decimal" w:pos="8618"/>
      </w:tabs>
      <w:spacing w:line="340" w:lineRule="atLeast"/>
      <w:jc w:val="both"/>
    </w:pPr>
    <w:rPr>
      <w:sz w:val="22"/>
      <w:lang w:eastAsia="en-US"/>
    </w:rPr>
  </w:style>
  <w:style w:type="paragraph" w:customStyle="1" w:styleId="grafToSojler">
    <w:name w:val="grafToSojler"/>
    <w:semiHidden/>
    <w:rsid w:val="00296E48"/>
    <w:pPr>
      <w:tabs>
        <w:tab w:val="left" w:pos="0"/>
        <w:tab w:val="left" w:pos="567"/>
        <w:tab w:val="decimal" w:pos="8618"/>
      </w:tabs>
      <w:spacing w:line="340" w:lineRule="atLeast"/>
      <w:jc w:val="both"/>
    </w:pPr>
    <w:rPr>
      <w:sz w:val="22"/>
      <w:lang w:eastAsia="en-US"/>
    </w:rPr>
  </w:style>
  <w:style w:type="paragraph" w:styleId="Header">
    <w:name w:val="header"/>
    <w:basedOn w:val="Normal"/>
    <w:link w:val="HeaderChar"/>
    <w:semiHidden/>
    <w:rsid w:val="00296E48"/>
    <w:pPr>
      <w:tabs>
        <w:tab w:val="right" w:pos="9072"/>
      </w:tabs>
      <w:spacing w:line="240" w:lineRule="exact"/>
      <w:jc w:val="left"/>
    </w:pPr>
  </w:style>
  <w:style w:type="paragraph" w:customStyle="1" w:styleId="Header1">
    <w:name w:val="Header1"/>
    <w:basedOn w:val="Header"/>
    <w:semiHidden/>
    <w:rsid w:val="00296E48"/>
    <w:pPr>
      <w:pBdr>
        <w:bottom w:val="single" w:sz="6" w:space="1" w:color="auto"/>
      </w:pBdr>
      <w:tabs>
        <w:tab w:val="right" w:pos="9526"/>
        <w:tab w:val="decimal" w:pos="9639"/>
      </w:tabs>
    </w:pPr>
    <w:rPr>
      <w:rFonts w:ascii="Times New Roman" w:hAnsi="Times New Roman"/>
      <w:b/>
      <w:sz w:val="22"/>
    </w:rPr>
  </w:style>
  <w:style w:type="paragraph" w:customStyle="1" w:styleId="HeaderBrev">
    <w:name w:val="HeaderBrev"/>
    <w:basedOn w:val="Header"/>
    <w:next w:val="Normal"/>
    <w:semiHidden/>
    <w:rsid w:val="00296E48"/>
    <w:pPr>
      <w:tabs>
        <w:tab w:val="left" w:pos="2835"/>
      </w:tabs>
      <w:spacing w:line="240" w:lineRule="auto"/>
    </w:pPr>
    <w:rPr>
      <w:rFonts w:ascii="Helvetica" w:hAnsi="Helvetica"/>
      <w:color w:val="FFFFFF"/>
      <w:sz w:val="15"/>
    </w:rPr>
  </w:style>
  <w:style w:type="paragraph" w:customStyle="1" w:styleId="Heading10">
    <w:name w:val="Heading (1)"/>
    <w:basedOn w:val="Heading1"/>
    <w:next w:val="Normal"/>
    <w:semiHidden/>
    <w:rsid w:val="00296E48"/>
    <w:pPr>
      <w:outlineLvl w:val="9"/>
    </w:pPr>
  </w:style>
  <w:style w:type="paragraph" w:customStyle="1" w:styleId="Heading1D">
    <w:name w:val="Heading (1)D"/>
    <w:basedOn w:val="Heading10"/>
    <w:semiHidden/>
    <w:rsid w:val="00296E48"/>
    <w:pPr>
      <w:spacing w:after="0"/>
    </w:pPr>
    <w:rPr>
      <w:lang w:val="en-GB"/>
    </w:rPr>
  </w:style>
  <w:style w:type="paragraph" w:customStyle="1" w:styleId="Heading1D8">
    <w:name w:val="Heading (1)D8"/>
    <w:basedOn w:val="Normal"/>
    <w:semiHidden/>
    <w:rsid w:val="00296E48"/>
    <w:pPr>
      <w:tabs>
        <w:tab w:val="decimal" w:pos="9639"/>
      </w:tabs>
      <w:spacing w:after="180" w:line="160" w:lineRule="atLeast"/>
    </w:pPr>
    <w:rPr>
      <w:b/>
      <w:i/>
      <w:sz w:val="16"/>
      <w:lang w:val="en-GB"/>
    </w:rPr>
  </w:style>
  <w:style w:type="paragraph" w:customStyle="1" w:styleId="Heading20">
    <w:name w:val="Heading (2)"/>
    <w:basedOn w:val="Heading2"/>
    <w:next w:val="Normal"/>
    <w:semiHidden/>
    <w:rsid w:val="00296E48"/>
    <w:pPr>
      <w:outlineLvl w:val="9"/>
    </w:pPr>
  </w:style>
  <w:style w:type="paragraph" w:customStyle="1" w:styleId="Heading30">
    <w:name w:val="Heading (3)"/>
    <w:basedOn w:val="Heading3"/>
    <w:next w:val="Normal"/>
    <w:semiHidden/>
    <w:rsid w:val="00296E48"/>
    <w:pPr>
      <w:outlineLvl w:val="9"/>
    </w:pPr>
  </w:style>
  <w:style w:type="paragraph" w:customStyle="1" w:styleId="Heading40">
    <w:name w:val="Heading (4)"/>
    <w:basedOn w:val="Heading4"/>
    <w:next w:val="Normal"/>
    <w:semiHidden/>
    <w:rsid w:val="00296E48"/>
    <w:pPr>
      <w:outlineLvl w:val="9"/>
    </w:pPr>
  </w:style>
  <w:style w:type="paragraph" w:customStyle="1" w:styleId="Heading1D0">
    <w:name w:val="Heading 1D"/>
    <w:basedOn w:val="Heading1"/>
    <w:semiHidden/>
    <w:rsid w:val="00296E48"/>
    <w:pPr>
      <w:spacing w:after="0"/>
    </w:pPr>
    <w:rPr>
      <w:lang w:val="en-GB"/>
    </w:rPr>
  </w:style>
  <w:style w:type="paragraph" w:customStyle="1" w:styleId="Heading1D80">
    <w:name w:val="Heading 1D8"/>
    <w:basedOn w:val="Heading1D8"/>
    <w:semiHidden/>
    <w:rsid w:val="00296E48"/>
    <w:pPr>
      <w:outlineLvl w:val="0"/>
    </w:pPr>
  </w:style>
  <w:style w:type="character" w:styleId="Hyperlink">
    <w:name w:val="Hyperlink"/>
    <w:basedOn w:val="DefaultParagraphFont"/>
    <w:uiPriority w:val="99"/>
    <w:rsid w:val="00296E48"/>
    <w:rPr>
      <w:color w:val="0000FF"/>
      <w:u w:val="single"/>
    </w:rPr>
  </w:style>
  <w:style w:type="paragraph" w:styleId="ListBullet">
    <w:name w:val="List Bullet"/>
    <w:basedOn w:val="Normal"/>
    <w:autoRedefine/>
    <w:semiHidden/>
    <w:rsid w:val="00296E48"/>
    <w:pPr>
      <w:numPr>
        <w:numId w:val="2"/>
      </w:numPr>
      <w:tabs>
        <w:tab w:val="decimal" w:pos="9356"/>
      </w:tabs>
    </w:pPr>
  </w:style>
  <w:style w:type="paragraph" w:customStyle="1" w:styleId="nsstab">
    <w:name w:val="nss_tab"/>
    <w:basedOn w:val="Normal"/>
    <w:semiHidden/>
    <w:rsid w:val="00296E48"/>
    <w:pPr>
      <w:tabs>
        <w:tab w:val="decimal" w:pos="7088"/>
        <w:tab w:val="decimal" w:pos="8222"/>
        <w:tab w:val="decimal" w:pos="9354"/>
      </w:tabs>
      <w:spacing w:line="330" w:lineRule="atLeast"/>
    </w:pPr>
    <w:rPr>
      <w:rFonts w:ascii="CG Times (WN)" w:hAnsi="CG Times (WN)"/>
    </w:rPr>
  </w:style>
  <w:style w:type="character" w:styleId="PageNumber">
    <w:name w:val="page number"/>
    <w:basedOn w:val="DefaultParagraphFont"/>
    <w:semiHidden/>
    <w:rsid w:val="00296E48"/>
    <w:rPr>
      <w:rFonts w:ascii="Times New Roman" w:hAnsi="Times New Roman"/>
      <w:sz w:val="22"/>
    </w:rPr>
  </w:style>
  <w:style w:type="table" w:styleId="TableGrid">
    <w:name w:val="Table Grid"/>
    <w:basedOn w:val="TableNormal"/>
    <w:uiPriority w:val="39"/>
    <w:rsid w:val="00296E48"/>
    <w:pPr>
      <w:spacing w:line="3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next w:val="Normal"/>
    <w:autoRedefine/>
    <w:uiPriority w:val="39"/>
    <w:qFormat/>
    <w:rsid w:val="000E5EC9"/>
    <w:pPr>
      <w:tabs>
        <w:tab w:val="right" w:pos="9450"/>
      </w:tabs>
      <w:spacing w:before="60" w:after="120" w:line="240" w:lineRule="exact"/>
      <w:ind w:left="680" w:hanging="680"/>
    </w:pPr>
    <w:rPr>
      <w:rFonts w:asciiTheme="minorHAnsi" w:hAnsiTheme="minorHAnsi"/>
      <w:b/>
      <w:lang w:eastAsia="en-US"/>
    </w:rPr>
  </w:style>
  <w:style w:type="paragraph" w:styleId="TOC2">
    <w:name w:val="toc 2"/>
    <w:basedOn w:val="TOC1"/>
    <w:next w:val="Normal"/>
    <w:autoRedefine/>
    <w:uiPriority w:val="39"/>
    <w:qFormat/>
    <w:rsid w:val="00676545"/>
    <w:pPr>
      <w:tabs>
        <w:tab w:val="left" w:pos="1360"/>
      </w:tabs>
      <w:ind w:left="1360"/>
    </w:pPr>
    <w:rPr>
      <w:rFonts w:ascii="EYInterstate" w:eastAsiaTheme="minorEastAsia" w:hAnsi="EYInterstate"/>
      <w:b w:val="0"/>
    </w:rPr>
  </w:style>
  <w:style w:type="paragraph" w:styleId="TOC3">
    <w:name w:val="toc 3"/>
    <w:basedOn w:val="TOC1"/>
    <w:next w:val="Normal"/>
    <w:autoRedefine/>
    <w:uiPriority w:val="39"/>
    <w:qFormat/>
    <w:rsid w:val="00C65D44"/>
    <w:rPr>
      <w:rFonts w:ascii="EYInterstate" w:hAnsi="EYInterstate"/>
      <w:noProof/>
      <w:lang w:val="en-US"/>
    </w:rPr>
  </w:style>
  <w:style w:type="paragraph" w:styleId="TOC4">
    <w:name w:val="toc 4"/>
    <w:basedOn w:val="TOC1"/>
    <w:next w:val="Normal"/>
    <w:autoRedefine/>
    <w:semiHidden/>
    <w:qFormat/>
    <w:rsid w:val="00296E48"/>
    <w:rPr>
      <w:b w:val="0"/>
    </w:rPr>
  </w:style>
  <w:style w:type="paragraph" w:styleId="TOC5">
    <w:name w:val="toc 5"/>
    <w:basedOn w:val="TOC1"/>
    <w:next w:val="Normal"/>
    <w:semiHidden/>
    <w:rsid w:val="00296E48"/>
    <w:pPr>
      <w:spacing w:before="0"/>
    </w:pPr>
  </w:style>
  <w:style w:type="paragraph" w:styleId="TOC6">
    <w:name w:val="toc 6"/>
    <w:basedOn w:val="Normal"/>
    <w:next w:val="Normal"/>
    <w:autoRedefine/>
    <w:semiHidden/>
    <w:rsid w:val="00296E48"/>
    <w:pPr>
      <w:ind w:left="1100"/>
    </w:pPr>
  </w:style>
  <w:style w:type="paragraph" w:styleId="TOC7">
    <w:name w:val="toc 7"/>
    <w:basedOn w:val="Normal"/>
    <w:next w:val="Normal"/>
    <w:autoRedefine/>
    <w:semiHidden/>
    <w:rsid w:val="00296E48"/>
    <w:pPr>
      <w:ind w:left="1320"/>
    </w:pPr>
  </w:style>
  <w:style w:type="paragraph" w:styleId="TOC8">
    <w:name w:val="toc 8"/>
    <w:basedOn w:val="Normal"/>
    <w:next w:val="Normal"/>
    <w:autoRedefine/>
    <w:semiHidden/>
    <w:rsid w:val="00296E48"/>
    <w:pPr>
      <w:ind w:left="1540"/>
    </w:pPr>
  </w:style>
  <w:style w:type="paragraph" w:styleId="TOC9">
    <w:name w:val="toc 9"/>
    <w:basedOn w:val="Normal"/>
    <w:next w:val="Normal"/>
    <w:autoRedefine/>
    <w:semiHidden/>
    <w:rsid w:val="00296E48"/>
    <w:pPr>
      <w:ind w:left="1760"/>
    </w:pPr>
  </w:style>
  <w:style w:type="paragraph" w:customStyle="1" w:styleId="underskrift">
    <w:name w:val="underskrift"/>
    <w:aliases w:val="u"/>
    <w:basedOn w:val="Normal"/>
    <w:semiHidden/>
    <w:rsid w:val="00296E48"/>
    <w:pPr>
      <w:tabs>
        <w:tab w:val="left" w:pos="2552"/>
        <w:tab w:val="left" w:pos="5103"/>
        <w:tab w:val="left" w:pos="7655"/>
      </w:tabs>
      <w:spacing w:line="240" w:lineRule="atLeast"/>
      <w:jc w:val="left"/>
    </w:pPr>
  </w:style>
  <w:style w:type="paragraph" w:customStyle="1" w:styleId="Figur12">
    <w:name w:val="Figur12"/>
    <w:semiHidden/>
    <w:rsid w:val="00296E48"/>
    <w:pPr>
      <w:tabs>
        <w:tab w:val="left" w:pos="0"/>
        <w:tab w:val="left" w:pos="567"/>
        <w:tab w:val="decimal" w:pos="8902"/>
      </w:tabs>
      <w:spacing w:line="340" w:lineRule="atLeast"/>
      <w:jc w:val="both"/>
    </w:pPr>
    <w:rPr>
      <w:sz w:val="22"/>
      <w:lang w:eastAsia="en-US"/>
    </w:rPr>
  </w:style>
  <w:style w:type="paragraph" w:customStyle="1" w:styleId="Graf82">
    <w:name w:val="Graf82"/>
    <w:semiHidden/>
    <w:rsid w:val="00296E48"/>
    <w:rPr>
      <w:noProof/>
      <w:sz w:val="3276"/>
      <w:lang w:val="en-GB" w:eastAsia="en-US"/>
    </w:rPr>
  </w:style>
  <w:style w:type="paragraph" w:customStyle="1" w:styleId="Arbejdsplan2DK">
    <w:name w:val="Arbejdsplan2DK"/>
    <w:semiHidden/>
    <w:rsid w:val="00296E48"/>
    <w:rPr>
      <w:noProof/>
      <w:sz w:val="3276"/>
      <w:lang w:val="en-GB" w:eastAsia="en-US"/>
    </w:rPr>
  </w:style>
  <w:style w:type="paragraph" w:customStyle="1" w:styleId="AutoCorrect">
    <w:name w:val="AutoCorrect"/>
    <w:semiHidden/>
    <w:rsid w:val="00296E48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rsid w:val="00296E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96E48"/>
    <w:rPr>
      <w:rFonts w:ascii="Tahoma" w:hAnsi="Tahoma" w:cs="Tahoma"/>
      <w:sz w:val="16"/>
      <w:szCs w:val="16"/>
      <w:lang w:eastAsia="en-US"/>
    </w:rPr>
  </w:style>
  <w:style w:type="paragraph" w:customStyle="1" w:styleId="Block">
    <w:name w:val="Block"/>
    <w:basedOn w:val="NormalIndent"/>
    <w:semiHidden/>
    <w:rsid w:val="00296E48"/>
    <w:pPr>
      <w:widowControl w:val="0"/>
      <w:spacing w:before="240"/>
      <w:ind w:left="0"/>
      <w:jc w:val="left"/>
    </w:pPr>
    <w:rPr>
      <w:sz w:val="24"/>
      <w:lang w:val="en-US"/>
    </w:rPr>
  </w:style>
  <w:style w:type="paragraph" w:styleId="BodyTextIndent2">
    <w:name w:val="Body Text Indent 2"/>
    <w:basedOn w:val="Normal"/>
    <w:link w:val="BodyTextIndent2Char"/>
    <w:semiHidden/>
    <w:rsid w:val="00296E48"/>
    <w:pPr>
      <w:ind w:left="55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296E48"/>
    <w:rPr>
      <w:rFonts w:ascii="Arial" w:hAnsi="Arial"/>
      <w:lang w:eastAsia="en-US"/>
    </w:rPr>
  </w:style>
  <w:style w:type="paragraph" w:customStyle="1" w:styleId="BrdtekstTabel">
    <w:name w:val="BrødtekstTabel"/>
    <w:basedOn w:val="Normal"/>
    <w:semiHidden/>
    <w:rsid w:val="00296E48"/>
    <w:rPr>
      <w:position w:val="2"/>
    </w:rPr>
  </w:style>
  <w:style w:type="paragraph" w:styleId="Caption">
    <w:name w:val="caption"/>
    <w:basedOn w:val="Normal"/>
    <w:next w:val="Normal"/>
    <w:semiHidden/>
    <w:qFormat/>
    <w:rsid w:val="00296E48"/>
    <w:pPr>
      <w:jc w:val="left"/>
    </w:pPr>
    <w:rPr>
      <w:b/>
    </w:rPr>
  </w:style>
  <w:style w:type="character" w:styleId="CommentReference">
    <w:name w:val="annotation reference"/>
    <w:basedOn w:val="DefaultParagraphFont"/>
    <w:semiHidden/>
    <w:rsid w:val="00296E48"/>
    <w:rPr>
      <w:sz w:val="22"/>
      <w:szCs w:val="16"/>
    </w:rPr>
  </w:style>
  <w:style w:type="paragraph" w:styleId="CommentText">
    <w:name w:val="annotation text"/>
    <w:basedOn w:val="Normal"/>
    <w:link w:val="CommentTextChar"/>
    <w:rsid w:val="00296E48"/>
    <w:pPr>
      <w:tabs>
        <w:tab w:val="decimal" w:pos="9356"/>
      </w:tabs>
      <w:spacing w:line="240" w:lineRule="atLeast"/>
    </w:pPr>
  </w:style>
  <w:style w:type="character" w:customStyle="1" w:styleId="CommentTextChar">
    <w:name w:val="Comment Text Char"/>
    <w:basedOn w:val="DefaultParagraphFont"/>
    <w:link w:val="CommentText"/>
    <w:rsid w:val="00296E48"/>
    <w:rPr>
      <w:rFonts w:ascii="Arial" w:hAnsi="Arial"/>
      <w:lang w:eastAsia="en-US"/>
    </w:rPr>
  </w:style>
  <w:style w:type="character" w:customStyle="1" w:styleId="DONOTTRANSLATE">
    <w:name w:val="DO_NOT_TRANSLATE"/>
    <w:semiHidden/>
    <w:rsid w:val="00296E48"/>
    <w:rPr>
      <w:rFonts w:ascii="Courier New" w:hAnsi="Courier New" w:cs="Courier New"/>
      <w:noProof/>
      <w:color w:val="800000"/>
    </w:rPr>
  </w:style>
  <w:style w:type="character" w:styleId="Emphasis">
    <w:name w:val="Emphasis"/>
    <w:basedOn w:val="DefaultParagraphFont"/>
    <w:semiHidden/>
    <w:qFormat/>
    <w:rsid w:val="00296E48"/>
    <w:rPr>
      <w:i/>
      <w:iCs/>
    </w:rPr>
  </w:style>
  <w:style w:type="paragraph" w:customStyle="1" w:styleId="forretningsgang1">
    <w:name w:val="forretningsgang1"/>
    <w:semiHidden/>
    <w:rsid w:val="00296E48"/>
    <w:pPr>
      <w:tabs>
        <w:tab w:val="left" w:pos="0"/>
        <w:tab w:val="left" w:pos="567"/>
        <w:tab w:val="decimal" w:pos="8902"/>
      </w:tabs>
      <w:spacing w:line="340" w:lineRule="atLeast"/>
      <w:jc w:val="both"/>
    </w:pPr>
    <w:rPr>
      <w:sz w:val="22"/>
      <w:lang w:eastAsia="en-US"/>
    </w:rPr>
  </w:style>
  <w:style w:type="paragraph" w:customStyle="1" w:styleId="forretningsgang2">
    <w:name w:val="forretningsgang2"/>
    <w:semiHidden/>
    <w:rsid w:val="00296E48"/>
    <w:pPr>
      <w:tabs>
        <w:tab w:val="left" w:pos="0"/>
        <w:tab w:val="left" w:pos="567"/>
        <w:tab w:val="decimal" w:pos="8902"/>
      </w:tabs>
      <w:spacing w:line="340" w:lineRule="atLeast"/>
      <w:jc w:val="both"/>
    </w:pPr>
    <w:rPr>
      <w:sz w:val="22"/>
      <w:lang w:eastAsia="en-US"/>
    </w:rPr>
  </w:style>
  <w:style w:type="paragraph" w:customStyle="1" w:styleId="forretningsgang3">
    <w:name w:val="forretningsgang3"/>
    <w:semiHidden/>
    <w:rsid w:val="00296E48"/>
    <w:pPr>
      <w:tabs>
        <w:tab w:val="left" w:pos="0"/>
        <w:tab w:val="left" w:pos="567"/>
        <w:tab w:val="decimal" w:pos="8902"/>
      </w:tabs>
      <w:spacing w:line="340" w:lineRule="atLeast"/>
      <w:jc w:val="both"/>
    </w:pPr>
    <w:rPr>
      <w:sz w:val="22"/>
      <w:lang w:eastAsia="en-US"/>
    </w:rPr>
  </w:style>
  <w:style w:type="paragraph" w:customStyle="1" w:styleId="forretningsgang4">
    <w:name w:val="forretningsgang4"/>
    <w:semiHidden/>
    <w:rsid w:val="00296E48"/>
    <w:pPr>
      <w:tabs>
        <w:tab w:val="left" w:pos="0"/>
        <w:tab w:val="left" w:pos="567"/>
        <w:tab w:val="decimal" w:pos="8902"/>
      </w:tabs>
      <w:spacing w:line="340" w:lineRule="atLeast"/>
      <w:jc w:val="both"/>
    </w:pPr>
    <w:rPr>
      <w:sz w:val="22"/>
      <w:lang w:eastAsia="en-US"/>
    </w:rPr>
  </w:style>
  <w:style w:type="paragraph" w:customStyle="1" w:styleId="forretningsgang5">
    <w:name w:val="forretningsgang5"/>
    <w:semiHidden/>
    <w:rsid w:val="00296E48"/>
    <w:pPr>
      <w:tabs>
        <w:tab w:val="left" w:pos="0"/>
        <w:tab w:val="left" w:pos="567"/>
        <w:tab w:val="decimal" w:pos="8902"/>
      </w:tabs>
      <w:spacing w:line="340" w:lineRule="atLeast"/>
      <w:jc w:val="both"/>
    </w:pPr>
    <w:rPr>
      <w:sz w:val="22"/>
      <w:lang w:eastAsia="en-US"/>
    </w:rPr>
  </w:style>
  <w:style w:type="paragraph" w:customStyle="1" w:styleId="forretningsgang6">
    <w:name w:val="forretningsgang6"/>
    <w:semiHidden/>
    <w:rsid w:val="00296E48"/>
    <w:pPr>
      <w:tabs>
        <w:tab w:val="left" w:pos="0"/>
        <w:tab w:val="left" w:pos="567"/>
        <w:tab w:val="decimal" w:pos="8902"/>
      </w:tabs>
      <w:spacing w:line="340" w:lineRule="atLeast"/>
      <w:jc w:val="both"/>
    </w:pPr>
    <w:rPr>
      <w:sz w:val="22"/>
      <w:lang w:eastAsia="en-US"/>
    </w:rPr>
  </w:style>
  <w:style w:type="paragraph" w:customStyle="1" w:styleId="Forretningsgang7">
    <w:name w:val="Forretningsgang7"/>
    <w:semiHidden/>
    <w:rsid w:val="00296E48"/>
    <w:pPr>
      <w:tabs>
        <w:tab w:val="left" w:pos="0"/>
        <w:tab w:val="left" w:pos="567"/>
        <w:tab w:val="decimal" w:pos="8902"/>
      </w:tabs>
      <w:spacing w:line="340" w:lineRule="atLeast"/>
      <w:jc w:val="both"/>
    </w:pPr>
    <w:rPr>
      <w:sz w:val="22"/>
      <w:lang w:eastAsia="en-US"/>
    </w:rPr>
  </w:style>
  <w:style w:type="paragraph" w:customStyle="1" w:styleId="Forretningsgang72">
    <w:name w:val="Forretningsgang72"/>
    <w:semiHidden/>
    <w:rsid w:val="00296E48"/>
    <w:pPr>
      <w:tabs>
        <w:tab w:val="left" w:pos="0"/>
        <w:tab w:val="left" w:pos="567"/>
        <w:tab w:val="decimal" w:pos="8902"/>
      </w:tabs>
      <w:spacing w:line="340" w:lineRule="atLeast"/>
      <w:jc w:val="both"/>
    </w:pPr>
    <w:rPr>
      <w:sz w:val="22"/>
      <w:lang w:eastAsia="en-US"/>
    </w:rPr>
  </w:style>
  <w:style w:type="paragraph" w:customStyle="1" w:styleId="kolonne">
    <w:name w:val="kolonne"/>
    <w:semiHidden/>
    <w:rsid w:val="00296E48"/>
    <w:pPr>
      <w:tabs>
        <w:tab w:val="left" w:pos="0"/>
        <w:tab w:val="decimal" w:pos="8902"/>
      </w:tabs>
      <w:spacing w:line="240" w:lineRule="atLeast"/>
    </w:pPr>
    <w:rPr>
      <w:sz w:val="22"/>
      <w:lang w:eastAsia="en-US"/>
    </w:rPr>
  </w:style>
  <w:style w:type="paragraph" w:customStyle="1" w:styleId="hover">
    <w:name w:val="h_over"/>
    <w:basedOn w:val="kolonne"/>
    <w:next w:val="Normal"/>
    <w:semiHidden/>
    <w:rsid w:val="00296E48"/>
    <w:pPr>
      <w:tabs>
        <w:tab w:val="center" w:pos="8301"/>
      </w:tabs>
      <w:spacing w:line="240" w:lineRule="exact"/>
    </w:pPr>
    <w:rPr>
      <w:b/>
    </w:rPr>
  </w:style>
  <w:style w:type="paragraph" w:customStyle="1" w:styleId="htab">
    <w:name w:val="h_tab"/>
    <w:basedOn w:val="kolonne"/>
    <w:semiHidden/>
    <w:rsid w:val="00296E48"/>
    <w:pPr>
      <w:spacing w:line="340" w:lineRule="atLeast"/>
    </w:pPr>
  </w:style>
  <w:style w:type="paragraph" w:customStyle="1" w:styleId="hstreg">
    <w:name w:val="h_streg"/>
    <w:basedOn w:val="htab"/>
    <w:next w:val="htab"/>
    <w:semiHidden/>
    <w:rsid w:val="00296E48"/>
    <w:pPr>
      <w:spacing w:line="40" w:lineRule="exact"/>
    </w:pPr>
    <w:rPr>
      <w:position w:val="6"/>
    </w:rPr>
  </w:style>
  <w:style w:type="paragraph" w:customStyle="1" w:styleId="h3">
    <w:name w:val="h3"/>
    <w:semiHidden/>
    <w:rsid w:val="00296E48"/>
    <w:pPr>
      <w:tabs>
        <w:tab w:val="left" w:pos="0"/>
        <w:tab w:val="center" w:pos="5579"/>
        <w:tab w:val="center" w:pos="7167"/>
        <w:tab w:val="center" w:pos="8754"/>
      </w:tabs>
      <w:spacing w:line="40" w:lineRule="exact"/>
    </w:pPr>
    <w:rPr>
      <w:position w:val="6"/>
      <w:sz w:val="22"/>
      <w:lang w:eastAsia="en-US"/>
    </w:rPr>
  </w:style>
  <w:style w:type="paragraph" w:customStyle="1" w:styleId="hhover">
    <w:name w:val="hh_over"/>
    <w:basedOn w:val="kolonne"/>
    <w:next w:val="Normal"/>
    <w:semiHidden/>
    <w:rsid w:val="00296E48"/>
    <w:pPr>
      <w:tabs>
        <w:tab w:val="center" w:pos="6713"/>
        <w:tab w:val="center" w:pos="8301"/>
      </w:tabs>
    </w:pPr>
    <w:rPr>
      <w:b/>
    </w:rPr>
  </w:style>
  <w:style w:type="paragraph" w:customStyle="1" w:styleId="hhtab">
    <w:name w:val="hh_tab"/>
    <w:basedOn w:val="kolonne"/>
    <w:semiHidden/>
    <w:rsid w:val="00296E48"/>
    <w:pPr>
      <w:tabs>
        <w:tab w:val="decimal" w:pos="7314"/>
      </w:tabs>
      <w:spacing w:line="340" w:lineRule="atLeast"/>
    </w:pPr>
  </w:style>
  <w:style w:type="paragraph" w:customStyle="1" w:styleId="hhstreg">
    <w:name w:val="hh_streg"/>
    <w:basedOn w:val="hhtab"/>
    <w:next w:val="hhtab"/>
    <w:semiHidden/>
    <w:rsid w:val="00296E48"/>
    <w:pPr>
      <w:spacing w:line="40" w:lineRule="exact"/>
    </w:pPr>
    <w:rPr>
      <w:position w:val="6"/>
    </w:rPr>
  </w:style>
  <w:style w:type="paragraph" w:customStyle="1" w:styleId="hhhm">
    <w:name w:val="hhh_m"/>
    <w:basedOn w:val="Normal"/>
    <w:semiHidden/>
    <w:rsid w:val="00296E48"/>
    <w:pPr>
      <w:tabs>
        <w:tab w:val="center" w:pos="7371"/>
        <w:tab w:val="decimal" w:pos="9639"/>
      </w:tabs>
      <w:spacing w:after="120" w:line="240" w:lineRule="atLeast"/>
    </w:pPr>
    <w:rPr>
      <w:b/>
      <w:sz w:val="26"/>
    </w:rPr>
  </w:style>
  <w:style w:type="paragraph" w:customStyle="1" w:styleId="hhhover">
    <w:name w:val="hhh_over"/>
    <w:basedOn w:val="kolonne"/>
    <w:next w:val="Normal"/>
    <w:semiHidden/>
    <w:rsid w:val="00296E48"/>
    <w:pPr>
      <w:tabs>
        <w:tab w:val="center" w:pos="5126"/>
        <w:tab w:val="center" w:pos="6713"/>
        <w:tab w:val="center" w:pos="8301"/>
      </w:tabs>
    </w:pPr>
    <w:rPr>
      <w:b/>
    </w:rPr>
  </w:style>
  <w:style w:type="paragraph" w:customStyle="1" w:styleId="hhhtab">
    <w:name w:val="hhh_tab"/>
    <w:basedOn w:val="kolonne"/>
    <w:semiHidden/>
    <w:rsid w:val="00296E48"/>
    <w:pPr>
      <w:tabs>
        <w:tab w:val="decimal" w:pos="5727"/>
        <w:tab w:val="decimal" w:pos="7314"/>
      </w:tabs>
      <w:spacing w:line="340" w:lineRule="atLeast"/>
    </w:pPr>
  </w:style>
  <w:style w:type="paragraph" w:customStyle="1" w:styleId="hhhstreg">
    <w:name w:val="hhh_streg"/>
    <w:basedOn w:val="hhhtab"/>
    <w:next w:val="hhhtab"/>
    <w:semiHidden/>
    <w:rsid w:val="00296E48"/>
    <w:pPr>
      <w:spacing w:line="40" w:lineRule="exact"/>
    </w:pPr>
    <w:rPr>
      <w:position w:val="6"/>
    </w:rPr>
  </w:style>
  <w:style w:type="paragraph" w:customStyle="1" w:styleId="hhhhk">
    <w:name w:val="hhhh_k"/>
    <w:basedOn w:val="Normal"/>
    <w:semiHidden/>
    <w:rsid w:val="00296E48"/>
    <w:pPr>
      <w:tabs>
        <w:tab w:val="center" w:pos="6663"/>
        <w:tab w:val="decimal" w:pos="9639"/>
      </w:tabs>
      <w:spacing w:after="120" w:line="240" w:lineRule="atLeast"/>
    </w:pPr>
    <w:rPr>
      <w:b/>
      <w:sz w:val="26"/>
    </w:rPr>
  </w:style>
  <w:style w:type="paragraph" w:customStyle="1" w:styleId="hhhhover">
    <w:name w:val="hhhh_over"/>
    <w:basedOn w:val="kolonne"/>
    <w:next w:val="Normal"/>
    <w:semiHidden/>
    <w:rsid w:val="00296E48"/>
    <w:pPr>
      <w:tabs>
        <w:tab w:val="center" w:pos="3538"/>
        <w:tab w:val="center" w:pos="5126"/>
        <w:tab w:val="center" w:pos="6713"/>
        <w:tab w:val="center" w:pos="8301"/>
      </w:tabs>
    </w:pPr>
    <w:rPr>
      <w:b/>
    </w:rPr>
  </w:style>
  <w:style w:type="paragraph" w:customStyle="1" w:styleId="hhhhtab">
    <w:name w:val="hhhh_tab"/>
    <w:basedOn w:val="kolonne"/>
    <w:semiHidden/>
    <w:rsid w:val="00296E48"/>
    <w:pPr>
      <w:tabs>
        <w:tab w:val="decimal" w:pos="4139"/>
        <w:tab w:val="decimal" w:pos="5727"/>
        <w:tab w:val="decimal" w:pos="7314"/>
      </w:tabs>
      <w:spacing w:line="340" w:lineRule="atLeast"/>
    </w:pPr>
  </w:style>
  <w:style w:type="paragraph" w:customStyle="1" w:styleId="hhhhstreg">
    <w:name w:val="hhhh_streg"/>
    <w:basedOn w:val="hhhhtab"/>
    <w:next w:val="hhhhtab"/>
    <w:semiHidden/>
    <w:rsid w:val="00296E48"/>
    <w:pPr>
      <w:spacing w:line="40" w:lineRule="exact"/>
    </w:pPr>
    <w:rPr>
      <w:position w:val="6"/>
    </w:rPr>
  </w:style>
  <w:style w:type="paragraph" w:customStyle="1" w:styleId="hhhhhm">
    <w:name w:val="hhhhh_m"/>
    <w:basedOn w:val="Normal"/>
    <w:semiHidden/>
    <w:rsid w:val="00296E48"/>
    <w:pPr>
      <w:tabs>
        <w:tab w:val="center" w:pos="5851"/>
        <w:tab w:val="decimal" w:pos="9639"/>
      </w:tabs>
      <w:spacing w:after="120" w:line="240" w:lineRule="atLeast"/>
    </w:pPr>
    <w:rPr>
      <w:b/>
      <w:sz w:val="26"/>
    </w:rPr>
  </w:style>
  <w:style w:type="paragraph" w:customStyle="1" w:styleId="hhhhhover">
    <w:name w:val="hhhhh_over"/>
    <w:basedOn w:val="kolonne"/>
    <w:next w:val="Normal"/>
    <w:semiHidden/>
    <w:rsid w:val="00296E48"/>
    <w:pPr>
      <w:tabs>
        <w:tab w:val="center" w:pos="1950"/>
        <w:tab w:val="center" w:pos="3538"/>
        <w:tab w:val="center" w:pos="5126"/>
        <w:tab w:val="center" w:pos="6770"/>
        <w:tab w:val="center" w:pos="8301"/>
      </w:tabs>
    </w:pPr>
    <w:rPr>
      <w:b/>
    </w:rPr>
  </w:style>
  <w:style w:type="paragraph" w:customStyle="1" w:styleId="hhhhhtab">
    <w:name w:val="hhhhh_tab"/>
    <w:basedOn w:val="kolonne"/>
    <w:semiHidden/>
    <w:rsid w:val="00296E48"/>
    <w:pPr>
      <w:tabs>
        <w:tab w:val="decimal" w:pos="2552"/>
        <w:tab w:val="decimal" w:pos="4139"/>
        <w:tab w:val="decimal" w:pos="5676"/>
        <w:tab w:val="decimal" w:pos="7314"/>
      </w:tabs>
      <w:spacing w:line="340" w:lineRule="atLeast"/>
    </w:pPr>
  </w:style>
  <w:style w:type="paragraph" w:customStyle="1" w:styleId="hhhhhstreg">
    <w:name w:val="hhhhh_streg"/>
    <w:basedOn w:val="hhhhhtab"/>
    <w:next w:val="hhhhhtab"/>
    <w:semiHidden/>
    <w:rsid w:val="00296E48"/>
    <w:pPr>
      <w:spacing w:line="40" w:lineRule="exact"/>
    </w:pPr>
    <w:rPr>
      <w:position w:val="6"/>
    </w:rPr>
  </w:style>
  <w:style w:type="paragraph" w:customStyle="1" w:styleId="hhhhhhtab">
    <w:name w:val="hhhhhh_tab"/>
    <w:basedOn w:val="kolonne"/>
    <w:semiHidden/>
    <w:rsid w:val="00296E48"/>
    <w:pPr>
      <w:tabs>
        <w:tab w:val="clear" w:pos="8902"/>
        <w:tab w:val="decimal" w:pos="1701"/>
        <w:tab w:val="decimal" w:pos="3289"/>
        <w:tab w:val="decimal" w:pos="4876"/>
        <w:tab w:val="decimal" w:pos="6464"/>
        <w:tab w:val="decimal" w:pos="8051"/>
        <w:tab w:val="decimal" w:pos="9639"/>
      </w:tabs>
      <w:spacing w:line="340" w:lineRule="atLeast"/>
    </w:pPr>
  </w:style>
  <w:style w:type="paragraph" w:customStyle="1" w:styleId="hhhhhhstreg">
    <w:name w:val="hhhhhh_streg"/>
    <w:basedOn w:val="hhhhhhtab"/>
    <w:next w:val="hhhhhhtab"/>
    <w:semiHidden/>
    <w:rsid w:val="00296E48"/>
    <w:pPr>
      <w:spacing w:line="40" w:lineRule="exact"/>
    </w:pPr>
  </w:style>
  <w:style w:type="paragraph" w:customStyle="1" w:styleId="hhhtover">
    <w:name w:val="hhht_over"/>
    <w:basedOn w:val="kolonne"/>
    <w:next w:val="Normal"/>
    <w:semiHidden/>
    <w:rsid w:val="00296E48"/>
    <w:pPr>
      <w:tabs>
        <w:tab w:val="center" w:pos="3992"/>
        <w:tab w:val="center" w:pos="5579"/>
        <w:tab w:val="center" w:pos="7167"/>
        <w:tab w:val="center" w:pos="8528"/>
      </w:tabs>
    </w:pPr>
    <w:rPr>
      <w:b/>
    </w:rPr>
  </w:style>
  <w:style w:type="paragraph" w:customStyle="1" w:styleId="hhhttab">
    <w:name w:val="hhht_tab"/>
    <w:basedOn w:val="kolonne"/>
    <w:semiHidden/>
    <w:rsid w:val="00296E48"/>
    <w:pPr>
      <w:tabs>
        <w:tab w:val="decimal" w:pos="4593"/>
        <w:tab w:val="decimal" w:pos="6180"/>
        <w:tab w:val="decimal" w:pos="7768"/>
      </w:tabs>
      <w:spacing w:line="340" w:lineRule="atLeast"/>
    </w:pPr>
  </w:style>
  <w:style w:type="paragraph" w:customStyle="1" w:styleId="hhhtstreg">
    <w:name w:val="hhht_streg"/>
    <w:basedOn w:val="hhhttab"/>
    <w:next w:val="hhhttab"/>
    <w:semiHidden/>
    <w:rsid w:val="00296E48"/>
    <w:pPr>
      <w:spacing w:line="40" w:lineRule="exact"/>
    </w:pPr>
    <w:rPr>
      <w:position w:val="6"/>
    </w:rPr>
  </w:style>
  <w:style w:type="paragraph" w:customStyle="1" w:styleId="hhtover">
    <w:name w:val="hht_over"/>
    <w:basedOn w:val="kolonne"/>
    <w:next w:val="Normal"/>
    <w:semiHidden/>
    <w:rsid w:val="00296E48"/>
    <w:pPr>
      <w:tabs>
        <w:tab w:val="center" w:pos="5579"/>
        <w:tab w:val="center" w:pos="7167"/>
        <w:tab w:val="center" w:pos="8528"/>
      </w:tabs>
    </w:pPr>
    <w:rPr>
      <w:b/>
    </w:rPr>
  </w:style>
  <w:style w:type="paragraph" w:customStyle="1" w:styleId="hhttab">
    <w:name w:val="hht_tab"/>
    <w:basedOn w:val="kolonne"/>
    <w:semiHidden/>
    <w:rsid w:val="00296E48"/>
    <w:pPr>
      <w:tabs>
        <w:tab w:val="decimal" w:pos="6180"/>
        <w:tab w:val="decimal" w:pos="7768"/>
      </w:tabs>
      <w:spacing w:line="340" w:lineRule="atLeast"/>
    </w:pPr>
  </w:style>
  <w:style w:type="paragraph" w:customStyle="1" w:styleId="hhtstreg">
    <w:name w:val="hht_streg"/>
    <w:basedOn w:val="hhttab"/>
    <w:next w:val="hhttab"/>
    <w:semiHidden/>
    <w:rsid w:val="00296E48"/>
    <w:pPr>
      <w:spacing w:line="40" w:lineRule="exact"/>
    </w:pPr>
    <w:rPr>
      <w:position w:val="6"/>
    </w:rPr>
  </w:style>
  <w:style w:type="paragraph" w:customStyle="1" w:styleId="hhxhhmk">
    <w:name w:val="hhxhh_mk"/>
    <w:basedOn w:val="Normal"/>
    <w:next w:val="Normal"/>
    <w:semiHidden/>
    <w:rsid w:val="00296E48"/>
    <w:pPr>
      <w:tabs>
        <w:tab w:val="center" w:pos="1525"/>
        <w:tab w:val="center" w:pos="8244"/>
        <w:tab w:val="decimal" w:pos="9639"/>
      </w:tabs>
      <w:spacing w:after="120" w:line="240" w:lineRule="atLeast"/>
    </w:pPr>
    <w:rPr>
      <w:b/>
    </w:rPr>
  </w:style>
  <w:style w:type="paragraph" w:customStyle="1" w:styleId="hhxhmk">
    <w:name w:val="hhxh_mk"/>
    <w:basedOn w:val="hhxhhmk"/>
    <w:semiHidden/>
    <w:rsid w:val="00296E48"/>
    <w:pPr>
      <w:tabs>
        <w:tab w:val="clear" w:pos="8244"/>
        <w:tab w:val="center" w:pos="9072"/>
      </w:tabs>
    </w:pPr>
    <w:rPr>
      <w:sz w:val="26"/>
    </w:rPr>
  </w:style>
  <w:style w:type="paragraph" w:customStyle="1" w:styleId="hhxhhover">
    <w:name w:val="hhxhh_over"/>
    <w:basedOn w:val="hhover"/>
    <w:next w:val="Normal"/>
    <w:semiHidden/>
    <w:rsid w:val="00296E48"/>
    <w:pPr>
      <w:tabs>
        <w:tab w:val="center" w:pos="731"/>
        <w:tab w:val="center" w:pos="2319"/>
      </w:tabs>
    </w:pPr>
  </w:style>
  <w:style w:type="paragraph" w:customStyle="1" w:styleId="hhxhhtab">
    <w:name w:val="hhxhh_tab"/>
    <w:basedOn w:val="hhtab"/>
    <w:semiHidden/>
    <w:rsid w:val="00296E48"/>
    <w:pPr>
      <w:tabs>
        <w:tab w:val="decimal" w:pos="1332"/>
        <w:tab w:val="decimal" w:pos="2920"/>
        <w:tab w:val="left" w:pos="3260"/>
      </w:tabs>
    </w:pPr>
  </w:style>
  <w:style w:type="paragraph" w:customStyle="1" w:styleId="hhxhhstreg">
    <w:name w:val="hhxhh_streg"/>
    <w:basedOn w:val="hhxhhtab"/>
    <w:next w:val="hhxhhtab"/>
    <w:semiHidden/>
    <w:rsid w:val="00296E48"/>
    <w:pPr>
      <w:spacing w:line="40" w:lineRule="exact"/>
    </w:pPr>
    <w:rPr>
      <w:position w:val="6"/>
    </w:rPr>
  </w:style>
  <w:style w:type="paragraph" w:customStyle="1" w:styleId="HRaster">
    <w:name w:val="HRaster"/>
    <w:semiHidden/>
    <w:rsid w:val="00296E48"/>
    <w:pPr>
      <w:tabs>
        <w:tab w:val="left" w:pos="0"/>
        <w:tab w:val="left" w:pos="567"/>
        <w:tab w:val="decimal" w:pos="9356"/>
      </w:tabs>
      <w:spacing w:line="340" w:lineRule="atLeast"/>
      <w:jc w:val="both"/>
    </w:pPr>
    <w:rPr>
      <w:sz w:val="22"/>
      <w:lang w:eastAsia="en-US"/>
    </w:rPr>
  </w:style>
  <w:style w:type="paragraph" w:customStyle="1" w:styleId="htover">
    <w:name w:val="ht_over"/>
    <w:basedOn w:val="kolonne"/>
    <w:next w:val="Normal"/>
    <w:semiHidden/>
    <w:rsid w:val="00296E48"/>
    <w:pPr>
      <w:tabs>
        <w:tab w:val="center" w:pos="7167"/>
        <w:tab w:val="center" w:pos="8528"/>
      </w:tabs>
    </w:pPr>
    <w:rPr>
      <w:b/>
    </w:rPr>
  </w:style>
  <w:style w:type="paragraph" w:customStyle="1" w:styleId="httab">
    <w:name w:val="ht_tab"/>
    <w:basedOn w:val="kolonne"/>
    <w:semiHidden/>
    <w:rsid w:val="00296E48"/>
    <w:pPr>
      <w:tabs>
        <w:tab w:val="decimal" w:pos="7768"/>
      </w:tabs>
      <w:spacing w:line="340" w:lineRule="atLeast"/>
    </w:pPr>
  </w:style>
  <w:style w:type="paragraph" w:customStyle="1" w:styleId="htstreg">
    <w:name w:val="ht_streg"/>
    <w:basedOn w:val="httab"/>
    <w:next w:val="httab"/>
    <w:semiHidden/>
    <w:rsid w:val="00296E48"/>
    <w:pPr>
      <w:spacing w:line="40" w:lineRule="exact"/>
    </w:pPr>
    <w:rPr>
      <w:position w:val="6"/>
    </w:rPr>
  </w:style>
  <w:style w:type="paragraph" w:customStyle="1" w:styleId="hthtab">
    <w:name w:val="hth_tab"/>
    <w:basedOn w:val="kolonne"/>
    <w:semiHidden/>
    <w:rsid w:val="00296E48"/>
    <w:pPr>
      <w:tabs>
        <w:tab w:val="clear" w:pos="8902"/>
        <w:tab w:val="decimal" w:pos="6917"/>
        <w:tab w:val="decimal" w:pos="8051"/>
        <w:tab w:val="decimal" w:pos="9639"/>
      </w:tabs>
      <w:spacing w:line="340" w:lineRule="atLeast"/>
    </w:pPr>
  </w:style>
  <w:style w:type="paragraph" w:customStyle="1" w:styleId="hthhtab">
    <w:name w:val="hthh_tab"/>
    <w:basedOn w:val="kolonne"/>
    <w:semiHidden/>
    <w:rsid w:val="00296E48"/>
    <w:pPr>
      <w:tabs>
        <w:tab w:val="clear" w:pos="8902"/>
        <w:tab w:val="decimal" w:pos="5330"/>
        <w:tab w:val="decimal" w:pos="6464"/>
        <w:tab w:val="decimal" w:pos="8051"/>
        <w:tab w:val="decimal" w:pos="9639"/>
      </w:tabs>
      <w:spacing w:line="340" w:lineRule="atLeast"/>
    </w:pPr>
  </w:style>
  <w:style w:type="paragraph" w:customStyle="1" w:styleId="hthtover">
    <w:name w:val="htht_over"/>
    <w:basedOn w:val="kolonne"/>
    <w:next w:val="Normal"/>
    <w:semiHidden/>
    <w:rsid w:val="00296E48"/>
    <w:pPr>
      <w:tabs>
        <w:tab w:val="center" w:pos="4445"/>
        <w:tab w:val="center" w:pos="5806"/>
        <w:tab w:val="center" w:pos="7167"/>
        <w:tab w:val="center" w:pos="8528"/>
      </w:tabs>
    </w:pPr>
    <w:rPr>
      <w:b/>
    </w:rPr>
  </w:style>
  <w:style w:type="paragraph" w:customStyle="1" w:styleId="hthttab">
    <w:name w:val="htht_tab"/>
    <w:basedOn w:val="kolonne"/>
    <w:semiHidden/>
    <w:rsid w:val="00296E48"/>
    <w:pPr>
      <w:tabs>
        <w:tab w:val="decimal" w:pos="5046"/>
        <w:tab w:val="decimal" w:pos="6180"/>
        <w:tab w:val="decimal" w:pos="7768"/>
      </w:tabs>
      <w:spacing w:line="340" w:lineRule="atLeast"/>
    </w:pPr>
  </w:style>
  <w:style w:type="paragraph" w:customStyle="1" w:styleId="hthtstreg">
    <w:name w:val="htht_streg"/>
    <w:basedOn w:val="hthttab"/>
    <w:next w:val="hthttab"/>
    <w:semiHidden/>
    <w:rsid w:val="00296E48"/>
    <w:pPr>
      <w:spacing w:line="40" w:lineRule="exact"/>
    </w:pPr>
    <w:rPr>
      <w:position w:val="6"/>
    </w:rPr>
  </w:style>
  <w:style w:type="paragraph" w:customStyle="1" w:styleId="httover">
    <w:name w:val="htt_over"/>
    <w:basedOn w:val="kolonne"/>
    <w:next w:val="Normal"/>
    <w:semiHidden/>
    <w:rsid w:val="00296E48"/>
    <w:pPr>
      <w:tabs>
        <w:tab w:val="center" w:pos="6033"/>
        <w:tab w:val="center" w:pos="7394"/>
        <w:tab w:val="center" w:pos="8528"/>
      </w:tabs>
    </w:pPr>
    <w:rPr>
      <w:b/>
    </w:rPr>
  </w:style>
  <w:style w:type="paragraph" w:customStyle="1" w:styleId="htttab">
    <w:name w:val="htt_tab"/>
    <w:basedOn w:val="kolonne"/>
    <w:semiHidden/>
    <w:rsid w:val="00296E48"/>
    <w:pPr>
      <w:tabs>
        <w:tab w:val="decimal" w:pos="6634"/>
        <w:tab w:val="decimal" w:pos="7768"/>
      </w:tabs>
      <w:spacing w:line="340" w:lineRule="atLeast"/>
    </w:pPr>
  </w:style>
  <w:style w:type="paragraph" w:customStyle="1" w:styleId="httstreg">
    <w:name w:val="htt_streg"/>
    <w:basedOn w:val="htttab"/>
    <w:next w:val="htttab"/>
    <w:semiHidden/>
    <w:rsid w:val="00296E48"/>
    <w:pPr>
      <w:spacing w:line="40" w:lineRule="exact"/>
    </w:pPr>
    <w:rPr>
      <w:position w:val="6"/>
    </w:rPr>
  </w:style>
  <w:style w:type="paragraph" w:customStyle="1" w:styleId="Kasse">
    <w:name w:val="Kasse"/>
    <w:basedOn w:val="Normal"/>
    <w:semiHidden/>
    <w:rsid w:val="00296E48"/>
    <w:pPr>
      <w:jc w:val="center"/>
    </w:pPr>
    <w:rPr>
      <w:b/>
      <w:sz w:val="14"/>
    </w:rPr>
  </w:style>
  <w:style w:type="paragraph" w:customStyle="1" w:styleId="KoncernStartCM">
    <w:name w:val="KoncernStartCM"/>
    <w:semiHidden/>
    <w:rsid w:val="00296E48"/>
    <w:pPr>
      <w:tabs>
        <w:tab w:val="left" w:pos="0"/>
        <w:tab w:val="left" w:pos="567"/>
        <w:tab w:val="decimal" w:pos="9639"/>
      </w:tabs>
      <w:spacing w:line="340" w:lineRule="atLeast"/>
      <w:jc w:val="both"/>
    </w:pPr>
    <w:rPr>
      <w:sz w:val="22"/>
      <w:lang w:eastAsia="en-US"/>
    </w:rPr>
  </w:style>
  <w:style w:type="paragraph" w:customStyle="1" w:styleId="KoncernStartCM21">
    <w:name w:val="KoncernStartCM21"/>
    <w:semiHidden/>
    <w:rsid w:val="00296E48"/>
    <w:pPr>
      <w:tabs>
        <w:tab w:val="left" w:pos="0"/>
        <w:tab w:val="left" w:pos="567"/>
        <w:tab w:val="decimal" w:pos="9639"/>
      </w:tabs>
      <w:spacing w:line="340" w:lineRule="atLeast"/>
      <w:jc w:val="both"/>
    </w:pPr>
    <w:rPr>
      <w:sz w:val="22"/>
      <w:lang w:eastAsia="en-US"/>
    </w:rPr>
  </w:style>
  <w:style w:type="paragraph" w:customStyle="1" w:styleId="lederk">
    <w:name w:val="lederk"/>
    <w:semiHidden/>
    <w:rsid w:val="00296E48"/>
    <w:pPr>
      <w:widowControl w:val="0"/>
      <w:spacing w:before="240"/>
    </w:pPr>
    <w:rPr>
      <w:sz w:val="24"/>
      <w:lang w:val="en-US" w:eastAsia="en-US"/>
    </w:rPr>
  </w:style>
  <w:style w:type="paragraph" w:customStyle="1" w:styleId="lederkAddIn5DE0">
    <w:name w:val="lederkAddIn5DE0"/>
    <w:semiHidden/>
    <w:rsid w:val="00296E48"/>
    <w:rPr>
      <w:noProof/>
      <w:sz w:val="3276"/>
      <w:lang w:val="en-GB" w:eastAsia="en-US"/>
    </w:rPr>
  </w:style>
  <w:style w:type="paragraph" w:customStyle="1" w:styleId="lederkAddIn5DK0">
    <w:name w:val="lederkAddIn5DK0"/>
    <w:semiHidden/>
    <w:rsid w:val="00296E48"/>
    <w:rPr>
      <w:noProof/>
      <w:sz w:val="3276"/>
      <w:lang w:val="en-GB" w:eastAsia="en-US"/>
    </w:rPr>
  </w:style>
  <w:style w:type="paragraph" w:customStyle="1" w:styleId="lederkAddIn5DK1">
    <w:name w:val="lederkAddIn5DK1"/>
    <w:semiHidden/>
    <w:rsid w:val="00296E48"/>
    <w:pPr>
      <w:tabs>
        <w:tab w:val="left" w:pos="0"/>
        <w:tab w:val="left" w:pos="567"/>
        <w:tab w:val="decimal" w:pos="8902"/>
      </w:tabs>
      <w:spacing w:line="340" w:lineRule="atLeast"/>
      <w:jc w:val="both"/>
    </w:pPr>
    <w:rPr>
      <w:sz w:val="22"/>
      <w:lang w:eastAsia="en-US"/>
    </w:rPr>
  </w:style>
  <w:style w:type="paragraph" w:customStyle="1" w:styleId="lederkAddIn5DK2">
    <w:name w:val="lederkAddIn5DK2"/>
    <w:semiHidden/>
    <w:rsid w:val="00296E48"/>
    <w:pPr>
      <w:tabs>
        <w:tab w:val="left" w:pos="0"/>
        <w:tab w:val="left" w:pos="567"/>
        <w:tab w:val="decimal" w:pos="8902"/>
      </w:tabs>
      <w:spacing w:line="340" w:lineRule="atLeast"/>
      <w:jc w:val="both"/>
    </w:pPr>
    <w:rPr>
      <w:sz w:val="22"/>
      <w:lang w:eastAsia="en-US"/>
    </w:rPr>
  </w:style>
  <w:style w:type="paragraph" w:customStyle="1" w:styleId="lederkAddIn5UK0">
    <w:name w:val="lederkAddIn5UK0"/>
    <w:semiHidden/>
    <w:rsid w:val="00296E48"/>
    <w:rPr>
      <w:noProof/>
      <w:sz w:val="3276"/>
      <w:lang w:val="en-GB" w:eastAsia="en-US"/>
    </w:rPr>
  </w:style>
  <w:style w:type="paragraph" w:customStyle="1" w:styleId="lederkAddIn5UK02">
    <w:name w:val="lederkAddIn5UK02"/>
    <w:semiHidden/>
    <w:rsid w:val="00296E48"/>
    <w:rPr>
      <w:noProof/>
      <w:sz w:val="3276"/>
      <w:lang w:val="en-GB" w:eastAsia="en-US"/>
    </w:rPr>
  </w:style>
  <w:style w:type="paragraph" w:customStyle="1" w:styleId="nhover">
    <w:name w:val="nh_over"/>
    <w:basedOn w:val="hover"/>
    <w:next w:val="Normal"/>
    <w:semiHidden/>
    <w:rsid w:val="00296E48"/>
    <w:pPr>
      <w:tabs>
        <w:tab w:val="decimal" w:pos="8051"/>
      </w:tabs>
    </w:pPr>
  </w:style>
  <w:style w:type="paragraph" w:customStyle="1" w:styleId="nhstreg">
    <w:name w:val="nh_streg"/>
    <w:basedOn w:val="hstreg"/>
    <w:semiHidden/>
    <w:rsid w:val="00296E48"/>
    <w:pPr>
      <w:tabs>
        <w:tab w:val="decimal" w:pos="8051"/>
      </w:tabs>
    </w:pPr>
  </w:style>
  <w:style w:type="paragraph" w:customStyle="1" w:styleId="nhtab">
    <w:name w:val="nh_tab"/>
    <w:basedOn w:val="htab"/>
    <w:semiHidden/>
    <w:rsid w:val="00296E48"/>
    <w:pPr>
      <w:tabs>
        <w:tab w:val="right" w:pos="8051"/>
      </w:tabs>
    </w:pPr>
  </w:style>
  <w:style w:type="paragraph" w:customStyle="1" w:styleId="nhhover">
    <w:name w:val="nhh_over"/>
    <w:basedOn w:val="hhover"/>
    <w:next w:val="Normal"/>
    <w:semiHidden/>
    <w:rsid w:val="00296E48"/>
    <w:pPr>
      <w:tabs>
        <w:tab w:val="decimal" w:pos="6464"/>
      </w:tabs>
    </w:pPr>
  </w:style>
  <w:style w:type="paragraph" w:customStyle="1" w:styleId="nhhstreg">
    <w:name w:val="nhh_streg"/>
    <w:basedOn w:val="hhstreg"/>
    <w:next w:val="Normal"/>
    <w:semiHidden/>
    <w:rsid w:val="00296E48"/>
    <w:pPr>
      <w:tabs>
        <w:tab w:val="decimal" w:pos="6464"/>
      </w:tabs>
    </w:pPr>
  </w:style>
  <w:style w:type="paragraph" w:customStyle="1" w:styleId="nhhtab">
    <w:name w:val="nhh_tab"/>
    <w:basedOn w:val="hhtab"/>
    <w:semiHidden/>
    <w:rsid w:val="00296E48"/>
    <w:pPr>
      <w:tabs>
        <w:tab w:val="right" w:pos="6464"/>
      </w:tabs>
    </w:pPr>
  </w:style>
  <w:style w:type="paragraph" w:customStyle="1" w:styleId="nhhhover">
    <w:name w:val="nhhh_over"/>
    <w:basedOn w:val="hhhover"/>
    <w:next w:val="Normal"/>
    <w:semiHidden/>
    <w:rsid w:val="00296E48"/>
    <w:pPr>
      <w:tabs>
        <w:tab w:val="decimal" w:pos="4876"/>
      </w:tabs>
    </w:pPr>
  </w:style>
  <w:style w:type="paragraph" w:customStyle="1" w:styleId="nhhhstreg">
    <w:name w:val="nhhh_streg"/>
    <w:basedOn w:val="hhhstreg"/>
    <w:next w:val="Normal"/>
    <w:semiHidden/>
    <w:rsid w:val="00296E48"/>
    <w:pPr>
      <w:tabs>
        <w:tab w:val="decimal" w:pos="4876"/>
      </w:tabs>
    </w:pPr>
  </w:style>
  <w:style w:type="paragraph" w:customStyle="1" w:styleId="nhhhtab">
    <w:name w:val="nhhh_tab"/>
    <w:basedOn w:val="hhhtab"/>
    <w:semiHidden/>
    <w:rsid w:val="00296E48"/>
    <w:pPr>
      <w:tabs>
        <w:tab w:val="right" w:pos="4876"/>
      </w:tabs>
    </w:pPr>
  </w:style>
  <w:style w:type="paragraph" w:customStyle="1" w:styleId="nhhhhover">
    <w:name w:val="nhhhh_over"/>
    <w:basedOn w:val="hhhhover"/>
    <w:next w:val="Normal"/>
    <w:semiHidden/>
    <w:rsid w:val="00296E48"/>
    <w:pPr>
      <w:tabs>
        <w:tab w:val="decimal" w:pos="3289"/>
      </w:tabs>
    </w:pPr>
  </w:style>
  <w:style w:type="paragraph" w:customStyle="1" w:styleId="nhhhhstreg">
    <w:name w:val="nhhhh_streg"/>
    <w:basedOn w:val="hhhhstreg"/>
    <w:next w:val="Normal"/>
    <w:semiHidden/>
    <w:rsid w:val="00296E48"/>
    <w:pPr>
      <w:tabs>
        <w:tab w:val="decimal" w:pos="3289"/>
      </w:tabs>
    </w:pPr>
  </w:style>
  <w:style w:type="paragraph" w:customStyle="1" w:styleId="nhhhhtab">
    <w:name w:val="nhhhh_tab"/>
    <w:basedOn w:val="hhhhtab"/>
    <w:semiHidden/>
    <w:rsid w:val="00296E48"/>
    <w:pPr>
      <w:tabs>
        <w:tab w:val="right" w:pos="3289"/>
      </w:tabs>
    </w:pPr>
  </w:style>
  <w:style w:type="paragraph" w:customStyle="1" w:styleId="nhhhtover">
    <w:name w:val="nhhht_over"/>
    <w:basedOn w:val="hhhtover"/>
    <w:next w:val="Normal"/>
    <w:semiHidden/>
    <w:rsid w:val="00296E48"/>
    <w:pPr>
      <w:tabs>
        <w:tab w:val="decimal" w:pos="3742"/>
      </w:tabs>
    </w:pPr>
  </w:style>
  <w:style w:type="paragraph" w:customStyle="1" w:styleId="nhhhtstreg">
    <w:name w:val="nhhht_streg"/>
    <w:basedOn w:val="hhhtstreg"/>
    <w:next w:val="Normal"/>
    <w:semiHidden/>
    <w:rsid w:val="00296E48"/>
    <w:pPr>
      <w:tabs>
        <w:tab w:val="decimal" w:pos="3742"/>
      </w:tabs>
    </w:pPr>
  </w:style>
  <w:style w:type="paragraph" w:customStyle="1" w:styleId="nhhhttab">
    <w:name w:val="nhhht_tab"/>
    <w:basedOn w:val="hhhttab"/>
    <w:semiHidden/>
    <w:rsid w:val="00296E48"/>
    <w:pPr>
      <w:tabs>
        <w:tab w:val="right" w:pos="3742"/>
      </w:tabs>
    </w:pPr>
  </w:style>
  <w:style w:type="paragraph" w:customStyle="1" w:styleId="nhhtover">
    <w:name w:val="nhht_over"/>
    <w:basedOn w:val="hhtover"/>
    <w:next w:val="Normal"/>
    <w:semiHidden/>
    <w:rsid w:val="00296E48"/>
    <w:pPr>
      <w:tabs>
        <w:tab w:val="decimal" w:pos="5330"/>
      </w:tabs>
    </w:pPr>
  </w:style>
  <w:style w:type="paragraph" w:customStyle="1" w:styleId="nhhtstreg">
    <w:name w:val="nhht_streg"/>
    <w:basedOn w:val="hhtstreg"/>
    <w:next w:val="Normal"/>
    <w:semiHidden/>
    <w:rsid w:val="00296E48"/>
    <w:pPr>
      <w:tabs>
        <w:tab w:val="decimal" w:pos="5330"/>
      </w:tabs>
    </w:pPr>
  </w:style>
  <w:style w:type="paragraph" w:customStyle="1" w:styleId="nhhttab">
    <w:name w:val="nhht_tab"/>
    <w:basedOn w:val="hhttab"/>
    <w:semiHidden/>
    <w:rsid w:val="00296E48"/>
    <w:pPr>
      <w:tabs>
        <w:tab w:val="right" w:pos="5330"/>
      </w:tabs>
    </w:pPr>
  </w:style>
  <w:style w:type="paragraph" w:customStyle="1" w:styleId="nhhxhhover">
    <w:name w:val="nhhxhh_over"/>
    <w:basedOn w:val="hhxhhover"/>
    <w:next w:val="Normal"/>
    <w:semiHidden/>
    <w:rsid w:val="00296E48"/>
    <w:pPr>
      <w:tabs>
        <w:tab w:val="decimal" w:pos="6464"/>
      </w:tabs>
    </w:pPr>
  </w:style>
  <w:style w:type="paragraph" w:customStyle="1" w:styleId="nhhxhhstreg">
    <w:name w:val="nhhxhh_streg"/>
    <w:basedOn w:val="hhxhhstreg"/>
    <w:next w:val="Normal"/>
    <w:semiHidden/>
    <w:rsid w:val="00296E48"/>
    <w:pPr>
      <w:tabs>
        <w:tab w:val="right" w:pos="6464"/>
      </w:tabs>
    </w:pPr>
  </w:style>
  <w:style w:type="paragraph" w:customStyle="1" w:styleId="nhhxhhtab">
    <w:name w:val="nhhxhh_tab"/>
    <w:basedOn w:val="hhxhhtab"/>
    <w:semiHidden/>
    <w:rsid w:val="00296E48"/>
    <w:pPr>
      <w:tabs>
        <w:tab w:val="right" w:pos="6464"/>
      </w:tabs>
    </w:pPr>
  </w:style>
  <w:style w:type="paragraph" w:customStyle="1" w:styleId="nhtover">
    <w:name w:val="nht_over"/>
    <w:basedOn w:val="htover"/>
    <w:next w:val="Normal"/>
    <w:semiHidden/>
    <w:rsid w:val="00296E48"/>
    <w:pPr>
      <w:tabs>
        <w:tab w:val="decimal" w:pos="6917"/>
      </w:tabs>
    </w:pPr>
  </w:style>
  <w:style w:type="paragraph" w:customStyle="1" w:styleId="nhtstreg">
    <w:name w:val="nht_streg"/>
    <w:basedOn w:val="htstreg"/>
    <w:next w:val="Normal"/>
    <w:semiHidden/>
    <w:rsid w:val="00296E48"/>
    <w:pPr>
      <w:tabs>
        <w:tab w:val="decimal" w:pos="6917"/>
      </w:tabs>
    </w:pPr>
  </w:style>
  <w:style w:type="paragraph" w:customStyle="1" w:styleId="nhttab">
    <w:name w:val="nht_tab"/>
    <w:basedOn w:val="httab"/>
    <w:semiHidden/>
    <w:rsid w:val="00296E48"/>
    <w:pPr>
      <w:tabs>
        <w:tab w:val="right" w:pos="6917"/>
      </w:tabs>
    </w:pPr>
  </w:style>
  <w:style w:type="paragraph" w:customStyle="1" w:styleId="nhthtover">
    <w:name w:val="nhtht_over"/>
    <w:basedOn w:val="hthtover"/>
    <w:next w:val="Normal"/>
    <w:semiHidden/>
    <w:rsid w:val="00296E48"/>
    <w:pPr>
      <w:tabs>
        <w:tab w:val="decimal" w:pos="4196"/>
      </w:tabs>
    </w:pPr>
  </w:style>
  <w:style w:type="paragraph" w:customStyle="1" w:styleId="nhthtstreg">
    <w:name w:val="nhtht_streg"/>
    <w:basedOn w:val="hthtstreg"/>
    <w:next w:val="Normal"/>
    <w:semiHidden/>
    <w:rsid w:val="00296E48"/>
    <w:pPr>
      <w:tabs>
        <w:tab w:val="decimal" w:pos="4196"/>
      </w:tabs>
    </w:pPr>
  </w:style>
  <w:style w:type="paragraph" w:customStyle="1" w:styleId="nhthttab">
    <w:name w:val="nhtht_tab"/>
    <w:basedOn w:val="hthttab"/>
    <w:semiHidden/>
    <w:rsid w:val="00296E48"/>
    <w:pPr>
      <w:tabs>
        <w:tab w:val="right" w:pos="4196"/>
      </w:tabs>
    </w:pPr>
  </w:style>
  <w:style w:type="paragraph" w:customStyle="1" w:styleId="nhttover">
    <w:name w:val="nhtt_over"/>
    <w:basedOn w:val="httover"/>
    <w:next w:val="Normal"/>
    <w:semiHidden/>
    <w:rsid w:val="00296E48"/>
    <w:pPr>
      <w:tabs>
        <w:tab w:val="decimal" w:pos="5783"/>
      </w:tabs>
    </w:pPr>
  </w:style>
  <w:style w:type="paragraph" w:customStyle="1" w:styleId="nhttstreg">
    <w:name w:val="nhtt_streg"/>
    <w:basedOn w:val="httstreg"/>
    <w:next w:val="Normal"/>
    <w:semiHidden/>
    <w:rsid w:val="00296E48"/>
    <w:pPr>
      <w:tabs>
        <w:tab w:val="decimal" w:pos="5783"/>
      </w:tabs>
    </w:pPr>
  </w:style>
  <w:style w:type="paragraph" w:customStyle="1" w:styleId="nhtttab">
    <w:name w:val="nhtt_tab"/>
    <w:basedOn w:val="htttab"/>
    <w:semiHidden/>
    <w:rsid w:val="00296E48"/>
    <w:pPr>
      <w:tabs>
        <w:tab w:val="right" w:pos="5783"/>
      </w:tabs>
    </w:pPr>
  </w:style>
  <w:style w:type="paragraph" w:customStyle="1" w:styleId="tover">
    <w:name w:val="t_over"/>
    <w:basedOn w:val="kolonne"/>
    <w:next w:val="Normal"/>
    <w:semiHidden/>
    <w:rsid w:val="00296E48"/>
    <w:pPr>
      <w:tabs>
        <w:tab w:val="center" w:pos="8528"/>
      </w:tabs>
    </w:pPr>
    <w:rPr>
      <w:b/>
    </w:rPr>
  </w:style>
  <w:style w:type="paragraph" w:customStyle="1" w:styleId="ntover">
    <w:name w:val="nt_over"/>
    <w:basedOn w:val="tover"/>
    <w:next w:val="Normal"/>
    <w:semiHidden/>
    <w:rsid w:val="00296E48"/>
    <w:pPr>
      <w:tabs>
        <w:tab w:val="clear" w:pos="8528"/>
        <w:tab w:val="decimal" w:pos="8505"/>
      </w:tabs>
    </w:pPr>
  </w:style>
  <w:style w:type="paragraph" w:customStyle="1" w:styleId="ttab">
    <w:name w:val="t_tab"/>
    <w:basedOn w:val="kolonne"/>
    <w:semiHidden/>
    <w:rsid w:val="00296E48"/>
    <w:pPr>
      <w:spacing w:line="340" w:lineRule="atLeast"/>
    </w:pPr>
  </w:style>
  <w:style w:type="paragraph" w:customStyle="1" w:styleId="tstreg">
    <w:name w:val="t_streg"/>
    <w:basedOn w:val="ttab"/>
    <w:next w:val="ttab"/>
    <w:semiHidden/>
    <w:rsid w:val="00296E48"/>
    <w:pPr>
      <w:spacing w:line="40" w:lineRule="exact"/>
    </w:pPr>
    <w:rPr>
      <w:position w:val="6"/>
    </w:rPr>
  </w:style>
  <w:style w:type="paragraph" w:customStyle="1" w:styleId="ntstreg">
    <w:name w:val="nt_streg"/>
    <w:basedOn w:val="tstreg"/>
    <w:next w:val="Normal"/>
    <w:semiHidden/>
    <w:rsid w:val="00296E48"/>
    <w:pPr>
      <w:tabs>
        <w:tab w:val="decimal" w:pos="8505"/>
      </w:tabs>
    </w:pPr>
  </w:style>
  <w:style w:type="paragraph" w:customStyle="1" w:styleId="nttab">
    <w:name w:val="nt_tab"/>
    <w:basedOn w:val="ttab"/>
    <w:semiHidden/>
    <w:rsid w:val="00296E48"/>
    <w:pPr>
      <w:tabs>
        <w:tab w:val="right" w:pos="8505"/>
      </w:tabs>
    </w:pPr>
  </w:style>
  <w:style w:type="paragraph" w:customStyle="1" w:styleId="thxhtover">
    <w:name w:val="thxht_over"/>
    <w:basedOn w:val="htover"/>
    <w:next w:val="Normal"/>
    <w:semiHidden/>
    <w:rsid w:val="00296E48"/>
    <w:pPr>
      <w:tabs>
        <w:tab w:val="center" w:pos="505"/>
        <w:tab w:val="center" w:pos="1865"/>
      </w:tabs>
    </w:pPr>
  </w:style>
  <w:style w:type="paragraph" w:customStyle="1" w:styleId="nthxhtover">
    <w:name w:val="nthxht_over"/>
    <w:basedOn w:val="thxhtover"/>
    <w:next w:val="Normal"/>
    <w:semiHidden/>
    <w:rsid w:val="00296E48"/>
    <w:pPr>
      <w:tabs>
        <w:tab w:val="decimal" w:pos="6917"/>
      </w:tabs>
    </w:pPr>
  </w:style>
  <w:style w:type="paragraph" w:customStyle="1" w:styleId="thxhttab">
    <w:name w:val="thxht_tab"/>
    <w:basedOn w:val="httab"/>
    <w:semiHidden/>
    <w:rsid w:val="00296E48"/>
    <w:pPr>
      <w:tabs>
        <w:tab w:val="decimal" w:pos="879"/>
        <w:tab w:val="decimal" w:pos="2466"/>
        <w:tab w:val="left" w:pos="2807"/>
      </w:tabs>
    </w:pPr>
  </w:style>
  <w:style w:type="paragraph" w:customStyle="1" w:styleId="thxhtstreg">
    <w:name w:val="thxht_streg"/>
    <w:basedOn w:val="thxhttab"/>
    <w:next w:val="thxhttab"/>
    <w:semiHidden/>
    <w:rsid w:val="00296E48"/>
    <w:pPr>
      <w:spacing w:line="40" w:lineRule="exact"/>
    </w:pPr>
    <w:rPr>
      <w:position w:val="6"/>
    </w:rPr>
  </w:style>
  <w:style w:type="paragraph" w:customStyle="1" w:styleId="nthxhtstreg">
    <w:name w:val="nthxht_streg"/>
    <w:basedOn w:val="thxhtstreg"/>
    <w:next w:val="Normal"/>
    <w:semiHidden/>
    <w:rsid w:val="00296E48"/>
    <w:pPr>
      <w:tabs>
        <w:tab w:val="right" w:pos="6917"/>
      </w:tabs>
    </w:pPr>
  </w:style>
  <w:style w:type="paragraph" w:customStyle="1" w:styleId="nthxhttab">
    <w:name w:val="nthxht_tab"/>
    <w:basedOn w:val="thxhttab"/>
    <w:semiHidden/>
    <w:rsid w:val="00296E48"/>
    <w:pPr>
      <w:tabs>
        <w:tab w:val="right" w:pos="6917"/>
      </w:tabs>
    </w:pPr>
  </w:style>
  <w:style w:type="paragraph" w:customStyle="1" w:styleId="ttover">
    <w:name w:val="tt_over"/>
    <w:basedOn w:val="kolonne"/>
    <w:next w:val="Normal"/>
    <w:semiHidden/>
    <w:rsid w:val="00296E48"/>
    <w:pPr>
      <w:tabs>
        <w:tab w:val="center" w:pos="7394"/>
        <w:tab w:val="center" w:pos="8528"/>
      </w:tabs>
    </w:pPr>
    <w:rPr>
      <w:b/>
    </w:rPr>
  </w:style>
  <w:style w:type="paragraph" w:customStyle="1" w:styleId="nttover">
    <w:name w:val="ntt_over"/>
    <w:basedOn w:val="ttover"/>
    <w:next w:val="Normal"/>
    <w:semiHidden/>
    <w:rsid w:val="00296E48"/>
    <w:pPr>
      <w:tabs>
        <w:tab w:val="clear" w:pos="7394"/>
        <w:tab w:val="decimal" w:pos="7371"/>
      </w:tabs>
    </w:pPr>
  </w:style>
  <w:style w:type="paragraph" w:customStyle="1" w:styleId="tttab">
    <w:name w:val="tt_tab"/>
    <w:basedOn w:val="kolonne"/>
    <w:semiHidden/>
    <w:rsid w:val="00296E48"/>
    <w:pPr>
      <w:tabs>
        <w:tab w:val="decimal" w:pos="7768"/>
      </w:tabs>
      <w:spacing w:line="340" w:lineRule="atLeast"/>
    </w:pPr>
  </w:style>
  <w:style w:type="paragraph" w:customStyle="1" w:styleId="ttstreg">
    <w:name w:val="tt_streg"/>
    <w:basedOn w:val="tttab"/>
    <w:next w:val="tttab"/>
    <w:semiHidden/>
    <w:rsid w:val="00296E48"/>
    <w:pPr>
      <w:spacing w:line="40" w:lineRule="exact"/>
    </w:pPr>
    <w:rPr>
      <w:position w:val="6"/>
    </w:rPr>
  </w:style>
  <w:style w:type="paragraph" w:customStyle="1" w:styleId="nttstreg">
    <w:name w:val="ntt_streg"/>
    <w:basedOn w:val="ttstreg"/>
    <w:next w:val="Normal"/>
    <w:semiHidden/>
    <w:rsid w:val="00296E48"/>
    <w:pPr>
      <w:tabs>
        <w:tab w:val="decimal" w:pos="7371"/>
      </w:tabs>
    </w:pPr>
  </w:style>
  <w:style w:type="paragraph" w:customStyle="1" w:styleId="ntttab">
    <w:name w:val="ntt_tab"/>
    <w:basedOn w:val="tttab"/>
    <w:semiHidden/>
    <w:rsid w:val="00296E48"/>
    <w:pPr>
      <w:tabs>
        <w:tab w:val="right" w:pos="7371"/>
      </w:tabs>
    </w:pPr>
  </w:style>
  <w:style w:type="paragraph" w:customStyle="1" w:styleId="tttover">
    <w:name w:val="ttt_over"/>
    <w:basedOn w:val="kolonne"/>
    <w:next w:val="Normal"/>
    <w:semiHidden/>
    <w:rsid w:val="00296E48"/>
    <w:pPr>
      <w:tabs>
        <w:tab w:val="center" w:pos="6260"/>
        <w:tab w:val="center" w:pos="7394"/>
        <w:tab w:val="center" w:pos="8528"/>
      </w:tabs>
    </w:pPr>
    <w:rPr>
      <w:b/>
    </w:rPr>
  </w:style>
  <w:style w:type="paragraph" w:customStyle="1" w:styleId="ntttover">
    <w:name w:val="nttt_over"/>
    <w:basedOn w:val="tttover"/>
    <w:next w:val="Normal"/>
    <w:semiHidden/>
    <w:rsid w:val="00296E48"/>
    <w:pPr>
      <w:tabs>
        <w:tab w:val="clear" w:pos="6260"/>
        <w:tab w:val="decimal" w:pos="6237"/>
      </w:tabs>
    </w:pPr>
  </w:style>
  <w:style w:type="paragraph" w:customStyle="1" w:styleId="ttttab">
    <w:name w:val="ttt_tab"/>
    <w:basedOn w:val="kolonne"/>
    <w:semiHidden/>
    <w:rsid w:val="00296E48"/>
    <w:pPr>
      <w:tabs>
        <w:tab w:val="decimal" w:pos="6634"/>
        <w:tab w:val="decimal" w:pos="7768"/>
      </w:tabs>
      <w:spacing w:line="340" w:lineRule="atLeast"/>
    </w:pPr>
  </w:style>
  <w:style w:type="paragraph" w:customStyle="1" w:styleId="tttstreg">
    <w:name w:val="ttt_streg"/>
    <w:basedOn w:val="ttttab"/>
    <w:next w:val="ttttab"/>
    <w:semiHidden/>
    <w:rsid w:val="00296E48"/>
    <w:pPr>
      <w:spacing w:line="40" w:lineRule="exact"/>
    </w:pPr>
    <w:rPr>
      <w:position w:val="6"/>
    </w:rPr>
  </w:style>
  <w:style w:type="paragraph" w:customStyle="1" w:styleId="ntttstreg">
    <w:name w:val="nttt_streg"/>
    <w:basedOn w:val="tttstreg"/>
    <w:next w:val="Normal"/>
    <w:semiHidden/>
    <w:rsid w:val="00296E48"/>
    <w:pPr>
      <w:tabs>
        <w:tab w:val="decimal" w:pos="6237"/>
      </w:tabs>
    </w:pPr>
  </w:style>
  <w:style w:type="paragraph" w:customStyle="1" w:styleId="nttttab">
    <w:name w:val="nttt_tab"/>
    <w:basedOn w:val="ttttab"/>
    <w:semiHidden/>
    <w:rsid w:val="00296E48"/>
    <w:pPr>
      <w:tabs>
        <w:tab w:val="right" w:pos="6237"/>
      </w:tabs>
    </w:pPr>
  </w:style>
  <w:style w:type="paragraph" w:customStyle="1" w:styleId="ttttover">
    <w:name w:val="tttt_over"/>
    <w:basedOn w:val="kolonne"/>
    <w:next w:val="Normal"/>
    <w:semiHidden/>
    <w:rsid w:val="00296E48"/>
    <w:pPr>
      <w:tabs>
        <w:tab w:val="center" w:pos="5126"/>
        <w:tab w:val="center" w:pos="6260"/>
        <w:tab w:val="center" w:pos="7394"/>
        <w:tab w:val="center" w:pos="8528"/>
      </w:tabs>
    </w:pPr>
    <w:rPr>
      <w:b/>
    </w:rPr>
  </w:style>
  <w:style w:type="paragraph" w:customStyle="1" w:styleId="nttttover">
    <w:name w:val="ntttt_over"/>
    <w:basedOn w:val="ttttover"/>
    <w:next w:val="Normal"/>
    <w:semiHidden/>
    <w:rsid w:val="00296E48"/>
    <w:pPr>
      <w:tabs>
        <w:tab w:val="clear" w:pos="5126"/>
        <w:tab w:val="decimal" w:pos="5103"/>
      </w:tabs>
    </w:pPr>
  </w:style>
  <w:style w:type="paragraph" w:customStyle="1" w:styleId="tttttab">
    <w:name w:val="tttt_tab"/>
    <w:basedOn w:val="kolonne"/>
    <w:semiHidden/>
    <w:rsid w:val="00296E48"/>
    <w:pPr>
      <w:tabs>
        <w:tab w:val="decimal" w:pos="5500"/>
        <w:tab w:val="decimal" w:pos="6634"/>
        <w:tab w:val="decimal" w:pos="7768"/>
      </w:tabs>
      <w:spacing w:line="340" w:lineRule="atLeast"/>
    </w:pPr>
  </w:style>
  <w:style w:type="paragraph" w:customStyle="1" w:styleId="ttttstreg">
    <w:name w:val="tttt_streg"/>
    <w:basedOn w:val="tttttab"/>
    <w:next w:val="tttttab"/>
    <w:semiHidden/>
    <w:rsid w:val="00296E48"/>
    <w:pPr>
      <w:spacing w:line="40" w:lineRule="exact"/>
    </w:pPr>
    <w:rPr>
      <w:position w:val="6"/>
    </w:rPr>
  </w:style>
  <w:style w:type="paragraph" w:customStyle="1" w:styleId="nttttstreg">
    <w:name w:val="ntttt_streg"/>
    <w:basedOn w:val="ttttstreg"/>
    <w:next w:val="Normal"/>
    <w:semiHidden/>
    <w:rsid w:val="00296E48"/>
    <w:pPr>
      <w:tabs>
        <w:tab w:val="decimal" w:pos="5103"/>
      </w:tabs>
    </w:pPr>
  </w:style>
  <w:style w:type="paragraph" w:customStyle="1" w:styleId="ntttttab">
    <w:name w:val="ntttt_tab"/>
    <w:basedOn w:val="tttttab"/>
    <w:semiHidden/>
    <w:rsid w:val="00296E48"/>
    <w:pPr>
      <w:tabs>
        <w:tab w:val="right" w:pos="5103"/>
      </w:tabs>
    </w:pPr>
  </w:style>
  <w:style w:type="paragraph" w:customStyle="1" w:styleId="ttxttover">
    <w:name w:val="ttxtt_over"/>
    <w:basedOn w:val="ttover"/>
    <w:semiHidden/>
    <w:rsid w:val="00296E48"/>
    <w:pPr>
      <w:tabs>
        <w:tab w:val="center" w:pos="505"/>
        <w:tab w:val="center" w:pos="1639"/>
      </w:tabs>
    </w:pPr>
  </w:style>
  <w:style w:type="paragraph" w:customStyle="1" w:styleId="nttxttover">
    <w:name w:val="nttxtt_over"/>
    <w:basedOn w:val="ttxttover"/>
    <w:next w:val="Normal"/>
    <w:semiHidden/>
    <w:rsid w:val="00296E48"/>
    <w:pPr>
      <w:tabs>
        <w:tab w:val="clear" w:pos="7394"/>
        <w:tab w:val="decimal" w:pos="7371"/>
      </w:tabs>
    </w:pPr>
  </w:style>
  <w:style w:type="paragraph" w:customStyle="1" w:styleId="ttxtttab">
    <w:name w:val="ttxtt_tab"/>
    <w:basedOn w:val="tttab"/>
    <w:semiHidden/>
    <w:rsid w:val="00296E48"/>
    <w:pPr>
      <w:tabs>
        <w:tab w:val="decimal" w:pos="879"/>
        <w:tab w:val="decimal" w:pos="2013"/>
        <w:tab w:val="left" w:pos="2353"/>
      </w:tabs>
    </w:pPr>
  </w:style>
  <w:style w:type="paragraph" w:customStyle="1" w:styleId="nttxtttab">
    <w:name w:val="nttxtt_tab"/>
    <w:basedOn w:val="ttxtttab"/>
    <w:semiHidden/>
    <w:rsid w:val="00296E48"/>
    <w:pPr>
      <w:tabs>
        <w:tab w:val="right" w:pos="7371"/>
      </w:tabs>
    </w:pPr>
  </w:style>
  <w:style w:type="paragraph" w:customStyle="1" w:styleId="nttxttstreg">
    <w:name w:val="nttxtt_streg"/>
    <w:basedOn w:val="nttxtttab"/>
    <w:semiHidden/>
    <w:rsid w:val="00296E48"/>
    <w:pPr>
      <w:spacing w:line="40" w:lineRule="exact"/>
    </w:pPr>
    <w:rPr>
      <w:position w:val="6"/>
    </w:rPr>
  </w:style>
  <w:style w:type="paragraph" w:customStyle="1" w:styleId="prototekst1DE">
    <w:name w:val="prototekst1DE"/>
    <w:semiHidden/>
    <w:rsid w:val="00296E48"/>
    <w:rPr>
      <w:noProof/>
      <w:sz w:val="3276"/>
      <w:lang w:val="en-GB" w:eastAsia="en-US"/>
    </w:rPr>
  </w:style>
  <w:style w:type="paragraph" w:customStyle="1" w:styleId="prototekst1UK">
    <w:name w:val="prototekst1UK"/>
    <w:semiHidden/>
    <w:rsid w:val="00296E48"/>
    <w:pPr>
      <w:tabs>
        <w:tab w:val="left" w:pos="0"/>
        <w:tab w:val="left" w:pos="567"/>
        <w:tab w:val="decimal" w:pos="8902"/>
      </w:tabs>
      <w:spacing w:line="340" w:lineRule="atLeast"/>
      <w:jc w:val="both"/>
    </w:pPr>
    <w:rPr>
      <w:sz w:val="22"/>
      <w:lang w:eastAsia="en-US"/>
    </w:rPr>
  </w:style>
  <w:style w:type="paragraph" w:customStyle="1" w:styleId="prototekst2DE">
    <w:name w:val="prototekst2DE"/>
    <w:semiHidden/>
    <w:rsid w:val="00296E48"/>
    <w:pPr>
      <w:tabs>
        <w:tab w:val="left" w:pos="0"/>
        <w:tab w:val="left" w:pos="567"/>
        <w:tab w:val="decimal" w:pos="8902"/>
      </w:tabs>
      <w:spacing w:line="340" w:lineRule="atLeast"/>
      <w:jc w:val="both"/>
    </w:pPr>
    <w:rPr>
      <w:snapToGrid w:val="0"/>
      <w:sz w:val="22"/>
      <w:szCs w:val="22"/>
      <w:lang w:eastAsia="en-US"/>
    </w:rPr>
  </w:style>
  <w:style w:type="paragraph" w:customStyle="1" w:styleId="Prototekst2UK">
    <w:name w:val="Prototekst2UK"/>
    <w:semiHidden/>
    <w:rsid w:val="00296E48"/>
    <w:pPr>
      <w:tabs>
        <w:tab w:val="left" w:pos="0"/>
        <w:tab w:val="left" w:pos="567"/>
        <w:tab w:val="decimal" w:pos="8902"/>
      </w:tabs>
      <w:spacing w:line="340" w:lineRule="atLeast"/>
      <w:jc w:val="both"/>
    </w:pPr>
    <w:rPr>
      <w:sz w:val="22"/>
      <w:lang w:eastAsia="en-US"/>
    </w:rPr>
  </w:style>
  <w:style w:type="paragraph" w:customStyle="1" w:styleId="prototekst32UK">
    <w:name w:val="prototekst32UK"/>
    <w:semiHidden/>
    <w:rsid w:val="00296E48"/>
    <w:pPr>
      <w:tabs>
        <w:tab w:val="left" w:pos="0"/>
        <w:tab w:val="left" w:pos="567"/>
        <w:tab w:val="decimal" w:pos="8902"/>
      </w:tabs>
      <w:spacing w:line="340" w:lineRule="atLeast"/>
      <w:jc w:val="both"/>
    </w:pPr>
    <w:rPr>
      <w:sz w:val="22"/>
      <w:lang w:eastAsia="en-US"/>
    </w:rPr>
  </w:style>
  <w:style w:type="paragraph" w:customStyle="1" w:styleId="prototekst33UK">
    <w:name w:val="prototekst33UK"/>
    <w:semiHidden/>
    <w:rsid w:val="00296E48"/>
    <w:pPr>
      <w:tabs>
        <w:tab w:val="left" w:pos="0"/>
        <w:tab w:val="left" w:pos="567"/>
        <w:tab w:val="decimal" w:pos="8902"/>
      </w:tabs>
      <w:spacing w:line="340" w:lineRule="atLeast"/>
      <w:jc w:val="both"/>
    </w:pPr>
    <w:rPr>
      <w:sz w:val="22"/>
      <w:lang w:eastAsia="en-US"/>
    </w:rPr>
  </w:style>
  <w:style w:type="paragraph" w:customStyle="1" w:styleId="prototekst3DE">
    <w:name w:val="prototekst3DE"/>
    <w:semiHidden/>
    <w:rsid w:val="00296E48"/>
    <w:pPr>
      <w:tabs>
        <w:tab w:val="left" w:pos="0"/>
        <w:tab w:val="left" w:pos="567"/>
        <w:tab w:val="decimal" w:pos="8902"/>
      </w:tabs>
      <w:spacing w:line="340" w:lineRule="atLeast"/>
      <w:jc w:val="both"/>
    </w:pPr>
    <w:rPr>
      <w:snapToGrid w:val="0"/>
      <w:sz w:val="22"/>
      <w:szCs w:val="22"/>
      <w:lang w:eastAsia="en-US"/>
    </w:rPr>
  </w:style>
  <w:style w:type="paragraph" w:customStyle="1" w:styleId="Prototekst3UK">
    <w:name w:val="Prototekst3UK"/>
    <w:semiHidden/>
    <w:rsid w:val="00296E48"/>
    <w:rPr>
      <w:noProof/>
      <w:sz w:val="3276"/>
      <w:lang w:val="en-GB" w:eastAsia="en-US"/>
    </w:rPr>
  </w:style>
  <w:style w:type="paragraph" w:customStyle="1" w:styleId="Skema">
    <w:name w:val="Skema"/>
    <w:basedOn w:val="Normal"/>
    <w:semiHidden/>
    <w:rsid w:val="00296E48"/>
    <w:pPr>
      <w:spacing w:line="240" w:lineRule="atLeast"/>
    </w:pPr>
  </w:style>
  <w:style w:type="paragraph" w:customStyle="1" w:styleId="Skemaoverskrift">
    <w:name w:val="Skemaoverskrift"/>
    <w:basedOn w:val="Normal"/>
    <w:semiHidden/>
    <w:rsid w:val="00296E48"/>
    <w:pPr>
      <w:keepNext/>
      <w:jc w:val="left"/>
    </w:pPr>
    <w:rPr>
      <w:b/>
      <w:color w:val="000080"/>
      <w:lang w:val="en-GB"/>
    </w:rPr>
  </w:style>
  <w:style w:type="paragraph" w:customStyle="1" w:styleId="Skemeheadings">
    <w:name w:val="Skemeheadings"/>
    <w:basedOn w:val="Normal"/>
    <w:semiHidden/>
    <w:rsid w:val="00296E48"/>
    <w:pPr>
      <w:keepNext/>
    </w:pPr>
    <w:rPr>
      <w:b/>
      <w:bCs/>
      <w:color w:val="000080"/>
      <w:sz w:val="26"/>
      <w:szCs w:val="26"/>
    </w:rPr>
  </w:style>
  <w:style w:type="character" w:customStyle="1" w:styleId="StorFedTegn">
    <w:name w:val="StorFedTegn"/>
    <w:basedOn w:val="DefaultParagraphFont"/>
    <w:semiHidden/>
    <w:rsid w:val="00296E48"/>
    <w:rPr>
      <w:rFonts w:ascii="Times New Roman" w:hAnsi="Times New Roman"/>
      <w:b/>
      <w:caps/>
      <w:kern w:val="0"/>
      <w:sz w:val="22"/>
    </w:rPr>
  </w:style>
  <w:style w:type="character" w:customStyle="1" w:styleId="Streg">
    <w:name w:val="Streg"/>
    <w:semiHidden/>
    <w:rsid w:val="00296E48"/>
    <w:rPr>
      <w:rFonts w:ascii="Times New Roman" w:hAnsi="Times New Roman"/>
      <w:position w:val="6"/>
      <w:sz w:val="22"/>
    </w:rPr>
  </w:style>
  <w:style w:type="character" w:styleId="Strong">
    <w:name w:val="Strong"/>
    <w:basedOn w:val="DefaultParagraphFont"/>
    <w:semiHidden/>
    <w:qFormat/>
    <w:rsid w:val="00296E48"/>
    <w:rPr>
      <w:b/>
      <w:bCs/>
    </w:rPr>
  </w:style>
  <w:style w:type="paragraph" w:customStyle="1" w:styleId="thxhtmk">
    <w:name w:val="thxht_mk"/>
    <w:basedOn w:val="Normal"/>
    <w:next w:val="thxhtover"/>
    <w:semiHidden/>
    <w:rsid w:val="00296E48"/>
    <w:pPr>
      <w:tabs>
        <w:tab w:val="center" w:pos="1134"/>
        <w:tab w:val="center" w:pos="8675"/>
        <w:tab w:val="decimal" w:pos="9639"/>
      </w:tabs>
      <w:spacing w:after="120" w:line="240" w:lineRule="atLeast"/>
    </w:pPr>
    <w:rPr>
      <w:b/>
    </w:rPr>
  </w:style>
  <w:style w:type="paragraph" w:customStyle="1" w:styleId="TRaster">
    <w:name w:val="TRaster"/>
    <w:semiHidden/>
    <w:rsid w:val="00296E48"/>
    <w:pPr>
      <w:tabs>
        <w:tab w:val="left" w:pos="0"/>
        <w:tab w:val="left" w:pos="567"/>
        <w:tab w:val="decimal" w:pos="9356"/>
      </w:tabs>
      <w:spacing w:line="340" w:lineRule="atLeast"/>
      <w:jc w:val="both"/>
    </w:pPr>
    <w:rPr>
      <w:sz w:val="22"/>
      <w:lang w:eastAsia="en-US"/>
    </w:rPr>
  </w:style>
  <w:style w:type="paragraph" w:customStyle="1" w:styleId="TRaster1">
    <w:name w:val="TRaster1"/>
    <w:semiHidden/>
    <w:rsid w:val="00296E48"/>
    <w:pPr>
      <w:tabs>
        <w:tab w:val="left" w:pos="0"/>
        <w:tab w:val="left" w:pos="567"/>
        <w:tab w:val="decimal" w:pos="9356"/>
      </w:tabs>
      <w:spacing w:line="340" w:lineRule="atLeast"/>
      <w:jc w:val="both"/>
    </w:pPr>
    <w:rPr>
      <w:sz w:val="22"/>
      <w:lang w:eastAsia="en-US"/>
    </w:rPr>
  </w:style>
  <w:style w:type="paragraph" w:customStyle="1" w:styleId="TRaster2">
    <w:name w:val="TRaster2"/>
    <w:semiHidden/>
    <w:rsid w:val="00296E48"/>
    <w:pPr>
      <w:tabs>
        <w:tab w:val="left" w:pos="0"/>
        <w:tab w:val="left" w:pos="567"/>
        <w:tab w:val="decimal" w:pos="9356"/>
      </w:tabs>
      <w:spacing w:line="340" w:lineRule="atLeast"/>
      <w:jc w:val="both"/>
    </w:pPr>
    <w:rPr>
      <w:sz w:val="22"/>
      <w:lang w:eastAsia="en-US"/>
    </w:rPr>
  </w:style>
  <w:style w:type="paragraph" w:customStyle="1" w:styleId="ttxttmk">
    <w:name w:val="ttxtt_mk"/>
    <w:basedOn w:val="Normal"/>
    <w:semiHidden/>
    <w:rsid w:val="00296E48"/>
    <w:pPr>
      <w:tabs>
        <w:tab w:val="center" w:pos="1072"/>
        <w:tab w:val="center" w:pos="8698"/>
        <w:tab w:val="decimal" w:pos="9639"/>
      </w:tabs>
      <w:spacing w:after="120" w:line="240" w:lineRule="atLeast"/>
    </w:pPr>
    <w:rPr>
      <w:b/>
    </w:rPr>
  </w:style>
  <w:style w:type="paragraph" w:customStyle="1" w:styleId="ttk">
    <w:name w:val="tt_k"/>
    <w:basedOn w:val="ttxttmk"/>
    <w:semiHidden/>
    <w:rsid w:val="00296E48"/>
    <w:pPr>
      <w:tabs>
        <w:tab w:val="clear" w:pos="1072"/>
      </w:tabs>
    </w:pPr>
    <w:rPr>
      <w:sz w:val="26"/>
    </w:rPr>
  </w:style>
  <w:style w:type="paragraph" w:customStyle="1" w:styleId="tttk">
    <w:name w:val="ttt_k"/>
    <w:basedOn w:val="Normal"/>
    <w:semiHidden/>
    <w:rsid w:val="00296E48"/>
    <w:pPr>
      <w:tabs>
        <w:tab w:val="center" w:pos="8080"/>
        <w:tab w:val="decimal" w:pos="9639"/>
      </w:tabs>
      <w:spacing w:after="120" w:line="240" w:lineRule="atLeast"/>
    </w:pPr>
    <w:rPr>
      <w:b/>
      <w:sz w:val="26"/>
    </w:rPr>
  </w:style>
  <w:style w:type="paragraph" w:customStyle="1" w:styleId="ttttk">
    <w:name w:val="tttt_k"/>
    <w:basedOn w:val="ttxttmk"/>
    <w:semiHidden/>
    <w:rsid w:val="00296E48"/>
    <w:pPr>
      <w:tabs>
        <w:tab w:val="clear" w:pos="1072"/>
        <w:tab w:val="clear" w:pos="8698"/>
        <w:tab w:val="center" w:pos="7513"/>
      </w:tabs>
    </w:pPr>
    <w:rPr>
      <w:sz w:val="26"/>
    </w:rPr>
  </w:style>
  <w:style w:type="paragraph" w:customStyle="1" w:styleId="tttttk">
    <w:name w:val="ttttt_k"/>
    <w:basedOn w:val="ttxttmk"/>
    <w:semiHidden/>
    <w:rsid w:val="00296E48"/>
    <w:pPr>
      <w:tabs>
        <w:tab w:val="clear" w:pos="1072"/>
        <w:tab w:val="clear" w:pos="8698"/>
        <w:tab w:val="center" w:pos="6997"/>
      </w:tabs>
    </w:pPr>
    <w:rPr>
      <w:sz w:val="26"/>
    </w:rPr>
  </w:style>
  <w:style w:type="paragraph" w:customStyle="1" w:styleId="tttttover">
    <w:name w:val="ttttt_over"/>
    <w:basedOn w:val="kolonne"/>
    <w:next w:val="Normal"/>
    <w:semiHidden/>
    <w:rsid w:val="00296E48"/>
    <w:pPr>
      <w:tabs>
        <w:tab w:val="center" w:pos="3992"/>
        <w:tab w:val="center" w:pos="5126"/>
        <w:tab w:val="center" w:pos="6260"/>
        <w:tab w:val="center" w:pos="7394"/>
        <w:tab w:val="center" w:pos="8528"/>
      </w:tabs>
    </w:pPr>
    <w:rPr>
      <w:b/>
    </w:rPr>
  </w:style>
  <w:style w:type="paragraph" w:customStyle="1" w:styleId="ttttttab">
    <w:name w:val="ttttt_tab"/>
    <w:basedOn w:val="kolonne"/>
    <w:semiHidden/>
    <w:rsid w:val="00296E48"/>
    <w:pPr>
      <w:tabs>
        <w:tab w:val="decimal" w:pos="4366"/>
        <w:tab w:val="decimal" w:pos="5500"/>
        <w:tab w:val="decimal" w:pos="6634"/>
        <w:tab w:val="decimal" w:pos="7768"/>
      </w:tabs>
      <w:spacing w:line="340" w:lineRule="atLeast"/>
    </w:pPr>
  </w:style>
  <w:style w:type="paragraph" w:customStyle="1" w:styleId="tttttstreg">
    <w:name w:val="ttttt_streg"/>
    <w:basedOn w:val="ttttttab"/>
    <w:next w:val="ttttttab"/>
    <w:semiHidden/>
    <w:rsid w:val="00296E48"/>
    <w:pPr>
      <w:spacing w:line="40" w:lineRule="exact"/>
    </w:pPr>
    <w:rPr>
      <w:position w:val="6"/>
    </w:rPr>
  </w:style>
  <w:style w:type="paragraph" w:customStyle="1" w:styleId="ttttttk">
    <w:name w:val="tttttt_k"/>
    <w:basedOn w:val="tttttk"/>
    <w:semiHidden/>
    <w:rsid w:val="00296E48"/>
    <w:pPr>
      <w:tabs>
        <w:tab w:val="clear" w:pos="6997"/>
        <w:tab w:val="center" w:pos="6430"/>
      </w:tabs>
    </w:pPr>
  </w:style>
  <w:style w:type="paragraph" w:customStyle="1" w:styleId="ttttttover">
    <w:name w:val="tttttt_over"/>
    <w:basedOn w:val="kolonne"/>
    <w:next w:val="Normal"/>
    <w:semiHidden/>
    <w:rsid w:val="00296E48"/>
    <w:pPr>
      <w:tabs>
        <w:tab w:val="clear" w:pos="8902"/>
        <w:tab w:val="center" w:pos="3595"/>
        <w:tab w:val="center" w:pos="4729"/>
        <w:tab w:val="center" w:pos="5863"/>
        <w:tab w:val="center" w:pos="6997"/>
        <w:tab w:val="center" w:pos="8131"/>
        <w:tab w:val="center" w:pos="9265"/>
        <w:tab w:val="decimal" w:pos="9639"/>
      </w:tabs>
    </w:pPr>
    <w:rPr>
      <w:b/>
    </w:rPr>
  </w:style>
  <w:style w:type="paragraph" w:customStyle="1" w:styleId="tttttttab">
    <w:name w:val="tttttt_tab"/>
    <w:basedOn w:val="kolonne"/>
    <w:semiHidden/>
    <w:rsid w:val="00296E48"/>
    <w:pPr>
      <w:tabs>
        <w:tab w:val="clear" w:pos="8902"/>
        <w:tab w:val="decimal" w:pos="3969"/>
        <w:tab w:val="decimal" w:pos="5103"/>
        <w:tab w:val="decimal" w:pos="6237"/>
        <w:tab w:val="decimal" w:pos="7371"/>
        <w:tab w:val="decimal" w:pos="8505"/>
        <w:tab w:val="decimal" w:pos="9639"/>
      </w:tabs>
      <w:spacing w:line="340" w:lineRule="atLeast"/>
    </w:pPr>
  </w:style>
  <w:style w:type="paragraph" w:customStyle="1" w:styleId="ttttttstreg">
    <w:name w:val="tttttt_streg"/>
    <w:basedOn w:val="tttttttab"/>
    <w:next w:val="tttttttab"/>
    <w:semiHidden/>
    <w:rsid w:val="00296E48"/>
    <w:pPr>
      <w:spacing w:line="40" w:lineRule="exact"/>
    </w:pPr>
    <w:rPr>
      <w:position w:val="6"/>
    </w:rPr>
  </w:style>
  <w:style w:type="paragraph" w:customStyle="1" w:styleId="tttttttover">
    <w:name w:val="ttttttt_over"/>
    <w:basedOn w:val="kolonne"/>
    <w:next w:val="Normal"/>
    <w:semiHidden/>
    <w:rsid w:val="00296E48"/>
    <w:pPr>
      <w:tabs>
        <w:tab w:val="clear" w:pos="8902"/>
        <w:tab w:val="center" w:pos="2461"/>
        <w:tab w:val="center" w:pos="3595"/>
        <w:tab w:val="center" w:pos="4729"/>
        <w:tab w:val="center" w:pos="5863"/>
        <w:tab w:val="center" w:pos="6997"/>
        <w:tab w:val="center" w:pos="8131"/>
        <w:tab w:val="center" w:pos="9265"/>
        <w:tab w:val="decimal" w:pos="9639"/>
      </w:tabs>
    </w:pPr>
    <w:rPr>
      <w:b/>
    </w:rPr>
  </w:style>
  <w:style w:type="paragraph" w:customStyle="1" w:styleId="ttttttttab">
    <w:name w:val="ttttttt_tab"/>
    <w:basedOn w:val="kolonne"/>
    <w:semiHidden/>
    <w:rsid w:val="00296E48"/>
    <w:pPr>
      <w:tabs>
        <w:tab w:val="clear" w:pos="8902"/>
        <w:tab w:val="decimal" w:pos="2835"/>
        <w:tab w:val="decimal" w:pos="3969"/>
        <w:tab w:val="decimal" w:pos="5103"/>
        <w:tab w:val="decimal" w:pos="6237"/>
        <w:tab w:val="decimal" w:pos="7371"/>
        <w:tab w:val="decimal" w:pos="8505"/>
        <w:tab w:val="decimal" w:pos="9639"/>
      </w:tabs>
      <w:spacing w:line="340" w:lineRule="atLeast"/>
    </w:pPr>
  </w:style>
  <w:style w:type="paragraph" w:customStyle="1" w:styleId="tttttttstreg">
    <w:name w:val="ttttttt_streg"/>
    <w:basedOn w:val="ttttttttab"/>
    <w:next w:val="ttttttttab"/>
    <w:semiHidden/>
    <w:rsid w:val="00296E48"/>
    <w:pPr>
      <w:spacing w:line="40" w:lineRule="exact"/>
    </w:pPr>
    <w:rPr>
      <w:position w:val="6"/>
    </w:rPr>
  </w:style>
  <w:style w:type="paragraph" w:customStyle="1" w:styleId="ttxtmk">
    <w:name w:val="ttxt_mk"/>
    <w:basedOn w:val="ttxttmk"/>
    <w:semiHidden/>
    <w:rsid w:val="00296E48"/>
    <w:pPr>
      <w:tabs>
        <w:tab w:val="clear" w:pos="8698"/>
        <w:tab w:val="center" w:pos="9265"/>
      </w:tabs>
    </w:pPr>
    <w:rPr>
      <w:sz w:val="26"/>
    </w:rPr>
  </w:style>
  <w:style w:type="paragraph" w:customStyle="1" w:styleId="ttxttstreg">
    <w:name w:val="ttxtt_streg"/>
    <w:basedOn w:val="ttxtttab"/>
    <w:semiHidden/>
    <w:rsid w:val="00296E48"/>
    <w:pPr>
      <w:spacing w:line="40" w:lineRule="exact"/>
    </w:pPr>
    <w:rPr>
      <w:position w:val="6"/>
    </w:rPr>
  </w:style>
  <w:style w:type="character" w:customStyle="1" w:styleId="tw4winError">
    <w:name w:val="tw4winError"/>
    <w:semiHidden/>
    <w:rsid w:val="00296E48"/>
    <w:rPr>
      <w:rFonts w:ascii="Courier New" w:hAnsi="Courier New"/>
      <w:color w:val="00FF00"/>
      <w:sz w:val="40"/>
    </w:rPr>
  </w:style>
  <w:style w:type="character" w:customStyle="1" w:styleId="tw4winMark">
    <w:name w:val="tw4winMark"/>
    <w:semiHidden/>
    <w:rsid w:val="00296E48"/>
    <w:rPr>
      <w:rFonts w:ascii="Courier New" w:hAnsi="Courier New"/>
      <w:vanish/>
      <w:color w:val="800080"/>
      <w:sz w:val="24"/>
      <w:vertAlign w:val="subscript"/>
    </w:rPr>
  </w:style>
  <w:style w:type="numbering" w:customStyle="1" w:styleId="Bulletliste">
    <w:name w:val="Bulletliste"/>
    <w:uiPriority w:val="99"/>
    <w:rsid w:val="00296E48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296E48"/>
    <w:pPr>
      <w:tabs>
        <w:tab w:val="decimal" w:pos="1134"/>
        <w:tab w:val="decimal" w:pos="1701"/>
        <w:tab w:val="decimal" w:pos="2268"/>
        <w:tab w:val="left" w:pos="2835"/>
        <w:tab w:val="left" w:pos="3402"/>
        <w:tab w:val="left" w:pos="3969"/>
        <w:tab w:val="left" w:pos="4536"/>
        <w:tab w:val="left" w:pos="5103"/>
      </w:tabs>
      <w:ind w:left="567" w:hanging="567"/>
    </w:pPr>
  </w:style>
  <w:style w:type="character" w:styleId="PlaceholderText">
    <w:name w:val="Placeholder Text"/>
    <w:basedOn w:val="DefaultParagraphFont"/>
    <w:uiPriority w:val="99"/>
    <w:semiHidden/>
    <w:rsid w:val="00296E48"/>
    <w:rPr>
      <w:color w:val="808080"/>
    </w:rPr>
  </w:style>
  <w:style w:type="paragraph" w:customStyle="1" w:styleId="Ind1bullet">
    <w:name w:val="Ind1 bullet"/>
    <w:qFormat/>
    <w:rsid w:val="00296E48"/>
    <w:pPr>
      <w:keepNext/>
      <w:numPr>
        <w:numId w:val="5"/>
      </w:numPr>
      <w:spacing w:after="240"/>
      <w:ind w:left="357" w:hanging="357"/>
    </w:pPr>
    <w:rPr>
      <w:rFonts w:ascii="Arial" w:hAnsi="Arial"/>
    </w:rPr>
  </w:style>
  <w:style w:type="character" w:customStyle="1" w:styleId="FooterChar">
    <w:name w:val="Footer Char"/>
    <w:basedOn w:val="DefaultParagraphFont"/>
    <w:link w:val="Footer"/>
    <w:semiHidden/>
    <w:rsid w:val="00296E48"/>
    <w:rPr>
      <w:rFonts w:ascii="Arial" w:hAnsi="Arial"/>
      <w:lang w:eastAsia="en-US"/>
    </w:rPr>
  </w:style>
  <w:style w:type="paragraph" w:customStyle="1" w:styleId="Forsideoverskriftgrn">
    <w:name w:val="Forside overskrift grøn"/>
    <w:basedOn w:val="Normal"/>
    <w:next w:val="Forsideoverskriftbl"/>
    <w:qFormat/>
    <w:rsid w:val="00296E48"/>
    <w:pPr>
      <w:keepNext/>
      <w:spacing w:after="0" w:line="700" w:lineRule="exact"/>
      <w:jc w:val="left"/>
    </w:pPr>
    <w:rPr>
      <w:rFonts w:ascii="Times New Roman" w:hAnsi="Times New Roman"/>
      <w:color w:val="92D400" w:themeColor="accent2"/>
      <w:sz w:val="70"/>
      <w:lang w:val="en-US"/>
    </w:rPr>
  </w:style>
  <w:style w:type="paragraph" w:customStyle="1" w:styleId="PulloutQuote">
    <w:name w:val="Pullout Quote"/>
    <w:semiHidden/>
    <w:locked/>
    <w:rsid w:val="00296E48"/>
    <w:pPr>
      <w:pBdr>
        <w:top w:val="single" w:sz="4" w:space="4" w:color="00A1DE"/>
      </w:pBdr>
      <w:suppressAutoHyphens/>
      <w:spacing w:line="320" w:lineRule="exact"/>
    </w:pPr>
    <w:rPr>
      <w:rFonts w:eastAsia="Times"/>
      <w:color w:val="00A1DE"/>
      <w:sz w:val="32"/>
      <w:lang w:val="en-GB" w:eastAsia="en-US"/>
    </w:rPr>
  </w:style>
  <w:style w:type="table" w:customStyle="1" w:styleId="Deloittetable">
    <w:name w:val="Deloitte table"/>
    <w:basedOn w:val="TableNormal"/>
    <w:uiPriority w:val="99"/>
    <w:qFormat/>
    <w:rsid w:val="00296E48"/>
    <w:rPr>
      <w:rFonts w:ascii="Arial" w:eastAsia="Arial" w:hAnsi="Arial"/>
      <w:color w:val="000000"/>
      <w:lang w:eastAsia="en-US"/>
    </w:rPr>
    <w:tblPr/>
    <w:trPr>
      <w:cantSplit/>
      <w:tblHeader/>
    </w:trPr>
    <w:tcPr>
      <w:shd w:val="clear" w:color="auto" w:fill="FFFFFF"/>
    </w:tcPr>
    <w:tblStylePr w:type="firstRow">
      <w:rPr>
        <w:rFonts w:ascii="Arial" w:hAnsi="Arial"/>
        <w:b w:val="0"/>
        <w:caps w:val="0"/>
        <w:smallCaps w:val="0"/>
        <w:strike w:val="0"/>
        <w:dstrike w:val="0"/>
        <w:vanish w:val="0"/>
        <w:color w:val="auto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FFFFFF"/>
          </w14:solidFill>
        </w14:textFill>
      </w:rPr>
      <w:tblPr/>
      <w:tcPr>
        <w:shd w:val="clear" w:color="auto" w:fill="FFFFFF"/>
      </w:tcPr>
    </w:tblStylePr>
  </w:style>
  <w:style w:type="paragraph" w:customStyle="1" w:styleId="Brdtekst1">
    <w:name w:val="Brødtekst1"/>
    <w:basedOn w:val="Normal"/>
    <w:qFormat/>
    <w:rsid w:val="00296E48"/>
    <w:pPr>
      <w:spacing w:before="60" w:line="280" w:lineRule="atLeast"/>
      <w:jc w:val="left"/>
    </w:pPr>
    <w:rPr>
      <w:lang w:eastAsia="da-DK"/>
    </w:rPr>
  </w:style>
  <w:style w:type="paragraph" w:customStyle="1" w:styleId="Ov1nr">
    <w:name w:val="Ov1 nr."/>
    <w:next w:val="Manchet"/>
    <w:link w:val="Ov1nrChar"/>
    <w:qFormat/>
    <w:rsid w:val="00296E48"/>
    <w:pPr>
      <w:keepNext/>
      <w:pageBreakBefore/>
      <w:numPr>
        <w:numId w:val="4"/>
      </w:numPr>
      <w:spacing w:after="1600"/>
      <w:outlineLvl w:val="0"/>
    </w:pPr>
    <w:rPr>
      <w:rFonts w:ascii="Arial" w:hAnsi="Arial"/>
      <w:color w:val="002776"/>
      <w:sz w:val="60"/>
      <w:lang w:eastAsia="en-US"/>
    </w:rPr>
  </w:style>
  <w:style w:type="paragraph" w:customStyle="1" w:styleId="Citattekstl">
    <w:name w:val="Citattekstl"/>
    <w:basedOn w:val="Normal"/>
    <w:qFormat/>
    <w:rsid w:val="00296E48"/>
    <w:pPr>
      <w:keepNext/>
      <w:pBdr>
        <w:top w:val="single" w:sz="4" w:space="4" w:color="00A1DE"/>
      </w:pBdr>
      <w:tabs>
        <w:tab w:val="clear" w:pos="0"/>
        <w:tab w:val="clear" w:pos="567"/>
        <w:tab w:val="clear" w:pos="8902"/>
      </w:tabs>
      <w:suppressAutoHyphens/>
      <w:spacing w:after="0" w:line="340" w:lineRule="exact"/>
      <w:jc w:val="left"/>
    </w:pPr>
    <w:rPr>
      <w:rFonts w:ascii="Times New Roman" w:eastAsia="Times" w:hAnsi="Times New Roman"/>
      <w:color w:val="00A1DE"/>
      <w:sz w:val="32"/>
    </w:rPr>
  </w:style>
  <w:style w:type="paragraph" w:customStyle="1" w:styleId="Ov2nr">
    <w:name w:val="Ov2 nr."/>
    <w:basedOn w:val="Ov1nr"/>
    <w:next w:val="Brdtekst1"/>
    <w:link w:val="Ov2nrChar"/>
    <w:qFormat/>
    <w:rsid w:val="00296E48"/>
    <w:pPr>
      <w:pageBreakBefore w:val="0"/>
      <w:numPr>
        <w:ilvl w:val="1"/>
      </w:numPr>
      <w:spacing w:before="320" w:after="120"/>
      <w:outlineLvl w:val="1"/>
    </w:pPr>
    <w:rPr>
      <w:b/>
      <w:color w:val="000000" w:themeColor="text1"/>
      <w:sz w:val="36"/>
    </w:rPr>
  </w:style>
  <w:style w:type="paragraph" w:customStyle="1" w:styleId="Skemaoverskriftvenstrestillet">
    <w:name w:val="Skema overskrift venstrestillet"/>
    <w:qFormat/>
    <w:locked/>
    <w:rsid w:val="00296E48"/>
    <w:pPr>
      <w:keepNext/>
    </w:pPr>
    <w:rPr>
      <w:rFonts w:ascii="Arial" w:eastAsia="Arial" w:hAnsi="Arial"/>
      <w:b/>
      <w:color w:val="FFFFFF" w:themeColor="background1"/>
      <w:lang w:eastAsia="en-US"/>
    </w:rPr>
  </w:style>
  <w:style w:type="paragraph" w:customStyle="1" w:styleId="Tablebodycopyproposal">
    <w:name w:val="Table body copy proposal"/>
    <w:autoRedefine/>
    <w:semiHidden/>
    <w:qFormat/>
    <w:locked/>
    <w:rsid w:val="00296E48"/>
    <w:pPr>
      <w:spacing w:before="60" w:after="60" w:line="280" w:lineRule="exact"/>
    </w:pPr>
    <w:rPr>
      <w:rFonts w:ascii="Arial" w:eastAsia="Arial" w:hAnsi="Arial"/>
      <w:color w:val="000000" w:themeColor="text1"/>
      <w:lang w:eastAsia="en-US"/>
    </w:rPr>
  </w:style>
  <w:style w:type="paragraph" w:customStyle="1" w:styleId="Ov3nr">
    <w:name w:val="Ov3 nr."/>
    <w:basedOn w:val="Ov2nr"/>
    <w:next w:val="Brdtekst1"/>
    <w:qFormat/>
    <w:rsid w:val="004A6796"/>
    <w:pPr>
      <w:numPr>
        <w:ilvl w:val="2"/>
      </w:numPr>
      <w:ind w:right="113"/>
      <w:outlineLvl w:val="2"/>
    </w:pPr>
    <w:rPr>
      <w:sz w:val="28"/>
    </w:rPr>
  </w:style>
  <w:style w:type="paragraph" w:customStyle="1" w:styleId="Ov4nr">
    <w:name w:val="Ov4 nr."/>
    <w:basedOn w:val="Ov3nr"/>
    <w:next w:val="Brdtekst1"/>
    <w:qFormat/>
    <w:rsid w:val="00296E48"/>
    <w:pPr>
      <w:numPr>
        <w:ilvl w:val="3"/>
      </w:numPr>
      <w:outlineLvl w:val="3"/>
    </w:pPr>
    <w:rPr>
      <w:sz w:val="24"/>
    </w:rPr>
  </w:style>
  <w:style w:type="paragraph" w:customStyle="1" w:styleId="Ov5nr">
    <w:name w:val="Ov5 nr."/>
    <w:basedOn w:val="Ov4nr"/>
    <w:next w:val="Brdtekst1"/>
    <w:qFormat/>
    <w:rsid w:val="00296E48"/>
    <w:pPr>
      <w:numPr>
        <w:ilvl w:val="4"/>
      </w:numPr>
      <w:outlineLvl w:val="4"/>
    </w:pPr>
    <w:rPr>
      <w:sz w:val="20"/>
    </w:rPr>
  </w:style>
  <w:style w:type="paragraph" w:customStyle="1" w:styleId="Billedtekstoverskrift">
    <w:name w:val="Billedtekst overskrift"/>
    <w:next w:val="Billedtekst1"/>
    <w:qFormat/>
    <w:rsid w:val="00296E48"/>
    <w:pPr>
      <w:keepNext/>
    </w:pPr>
    <w:rPr>
      <w:rFonts w:ascii="Arial" w:hAnsi="Arial" w:cs="Arial"/>
      <w:b/>
      <w:sz w:val="16"/>
      <w:szCs w:val="18"/>
      <w:lang w:eastAsia="en-US"/>
    </w:rPr>
  </w:style>
  <w:style w:type="paragraph" w:customStyle="1" w:styleId="Billedtekst1">
    <w:name w:val="Billedtekst1"/>
    <w:qFormat/>
    <w:rsid w:val="00296E48"/>
    <w:pPr>
      <w:keepNext/>
    </w:pPr>
    <w:rPr>
      <w:rFonts w:ascii="Arial" w:hAnsi="Arial" w:cs="Arial"/>
      <w:sz w:val="16"/>
      <w:szCs w:val="18"/>
      <w:lang w:eastAsia="en-US"/>
    </w:rPr>
  </w:style>
  <w:style w:type="paragraph" w:customStyle="1" w:styleId="Skemabrdtekstvenstrestillet">
    <w:name w:val="Skema brødtekst venstrestillet"/>
    <w:qFormat/>
    <w:rsid w:val="003D3435"/>
    <w:pPr>
      <w:keepNext/>
      <w:spacing w:before="60" w:after="60"/>
    </w:pPr>
    <w:rPr>
      <w:rFonts w:ascii="Arial" w:eastAsia="Arial" w:hAnsi="Arial"/>
      <w:color w:val="000000" w:themeColor="text1"/>
      <w:lang w:eastAsia="en-US"/>
    </w:rPr>
  </w:style>
  <w:style w:type="paragraph" w:customStyle="1" w:styleId="Skemaoverskrift2venstrestilletl">
    <w:name w:val="Skema overskrift2 venstrestilletl"/>
    <w:qFormat/>
    <w:rsid w:val="00296E48"/>
    <w:pPr>
      <w:keepNext/>
    </w:pPr>
    <w:rPr>
      <w:rFonts w:ascii="Arial" w:eastAsia="Arial" w:hAnsi="Arial"/>
      <w:b/>
      <w:color w:val="92D400" w:themeColor="accent2"/>
      <w:lang w:eastAsia="en-US"/>
    </w:rPr>
  </w:style>
  <w:style w:type="paragraph" w:customStyle="1" w:styleId="Ind2bullet">
    <w:name w:val="Ind2 bullet"/>
    <w:basedOn w:val="Ind1bullet"/>
    <w:qFormat/>
    <w:rsid w:val="00296E48"/>
    <w:pPr>
      <w:numPr>
        <w:ilvl w:val="1"/>
      </w:numPr>
      <w:ind w:left="714" w:hanging="357"/>
    </w:pPr>
  </w:style>
  <w:style w:type="paragraph" w:customStyle="1" w:styleId="Ind3bullet">
    <w:name w:val="Ind3 bullet"/>
    <w:basedOn w:val="Ind2bullet"/>
    <w:qFormat/>
    <w:rsid w:val="00296E48"/>
    <w:pPr>
      <w:numPr>
        <w:ilvl w:val="2"/>
      </w:numPr>
      <w:ind w:left="1071" w:hanging="357"/>
    </w:pPr>
  </w:style>
  <w:style w:type="paragraph" w:customStyle="1" w:styleId="Indholdsfortegnelseoverskrift">
    <w:name w:val="Indholdsfortegnelse overskrift"/>
    <w:qFormat/>
    <w:rsid w:val="00253393"/>
    <w:pPr>
      <w:keepNext/>
      <w:spacing w:before="60" w:after="1200"/>
    </w:pPr>
    <w:rPr>
      <w:rFonts w:ascii="Arial" w:hAnsi="Arial"/>
      <w:color w:val="002776"/>
      <w:sz w:val="60"/>
      <w:lang w:eastAsia="en-US"/>
    </w:rPr>
  </w:style>
  <w:style w:type="paragraph" w:customStyle="1" w:styleId="Ind1nr">
    <w:name w:val="Ind1 nr"/>
    <w:basedOn w:val="Brdtekst1"/>
    <w:qFormat/>
    <w:rsid w:val="00296E48"/>
    <w:pPr>
      <w:numPr>
        <w:numId w:val="13"/>
      </w:numPr>
    </w:pPr>
  </w:style>
  <w:style w:type="paragraph" w:customStyle="1" w:styleId="Ind2nr">
    <w:name w:val="Ind2 nr"/>
    <w:basedOn w:val="Ind1nr"/>
    <w:qFormat/>
    <w:rsid w:val="00296E48"/>
    <w:pPr>
      <w:numPr>
        <w:ilvl w:val="1"/>
      </w:numPr>
    </w:pPr>
  </w:style>
  <w:style w:type="paragraph" w:customStyle="1" w:styleId="Ind3nr">
    <w:name w:val="Ind3 nr"/>
    <w:basedOn w:val="Ind2nr"/>
    <w:qFormat/>
    <w:rsid w:val="00296E48"/>
    <w:pPr>
      <w:numPr>
        <w:ilvl w:val="2"/>
      </w:numPr>
      <w:ind w:left="1224"/>
    </w:pPr>
  </w:style>
  <w:style w:type="paragraph" w:customStyle="1" w:styleId="Manchet">
    <w:name w:val="Manchet"/>
    <w:next w:val="Brdtekst1"/>
    <w:qFormat/>
    <w:rsid w:val="00296E48"/>
    <w:pPr>
      <w:keepNext/>
      <w:spacing w:before="320" w:after="160"/>
    </w:pPr>
    <w:rPr>
      <w:rFonts w:ascii="Arial" w:hAnsi="Arial"/>
      <w:b/>
      <w:bCs/>
      <w:color w:val="00A1DE" w:themeColor="accent3"/>
      <w:sz w:val="24"/>
      <w:lang w:eastAsia="en-US"/>
    </w:rPr>
  </w:style>
  <w:style w:type="paragraph" w:customStyle="1" w:styleId="Ov1udennr">
    <w:name w:val="Ov1 uden nr."/>
    <w:basedOn w:val="Ov1nr"/>
    <w:next w:val="Manchet"/>
    <w:qFormat/>
    <w:rsid w:val="00296E48"/>
    <w:pPr>
      <w:numPr>
        <w:numId w:val="0"/>
      </w:numPr>
    </w:pPr>
  </w:style>
  <w:style w:type="paragraph" w:customStyle="1" w:styleId="Ov2udennr">
    <w:name w:val="Ov2 uden nr."/>
    <w:basedOn w:val="Normal"/>
    <w:next w:val="Brdtekst1"/>
    <w:qFormat/>
    <w:rsid w:val="00296E48"/>
    <w:pPr>
      <w:keepNext/>
      <w:tabs>
        <w:tab w:val="clear" w:pos="0"/>
        <w:tab w:val="clear" w:pos="567"/>
        <w:tab w:val="clear" w:pos="8902"/>
      </w:tabs>
      <w:spacing w:before="320" w:after="120"/>
      <w:jc w:val="left"/>
      <w:outlineLvl w:val="1"/>
    </w:pPr>
    <w:rPr>
      <w:b/>
      <w:color w:val="000000" w:themeColor="text1"/>
      <w:sz w:val="36"/>
    </w:rPr>
  </w:style>
  <w:style w:type="paragraph" w:customStyle="1" w:styleId="Ov3udennr">
    <w:name w:val="Ov3 uden nr."/>
    <w:basedOn w:val="Normal"/>
    <w:next w:val="Brdtekst1"/>
    <w:qFormat/>
    <w:rsid w:val="00296E48"/>
    <w:pPr>
      <w:keepNext/>
      <w:tabs>
        <w:tab w:val="clear" w:pos="0"/>
        <w:tab w:val="clear" w:pos="567"/>
        <w:tab w:val="clear" w:pos="8902"/>
      </w:tabs>
      <w:spacing w:before="320" w:after="120"/>
      <w:jc w:val="left"/>
      <w:outlineLvl w:val="2"/>
    </w:pPr>
    <w:rPr>
      <w:b/>
      <w:sz w:val="28"/>
    </w:rPr>
  </w:style>
  <w:style w:type="paragraph" w:customStyle="1" w:styleId="Ov4udennr">
    <w:name w:val="Ov4 uden nr."/>
    <w:basedOn w:val="Normal"/>
    <w:next w:val="Brdtekst1"/>
    <w:qFormat/>
    <w:rsid w:val="00F93823"/>
    <w:pPr>
      <w:keepNext/>
      <w:tabs>
        <w:tab w:val="clear" w:pos="0"/>
        <w:tab w:val="clear" w:pos="567"/>
        <w:tab w:val="clear" w:pos="8902"/>
      </w:tabs>
      <w:spacing w:before="360" w:after="120"/>
      <w:jc w:val="left"/>
      <w:outlineLvl w:val="3"/>
    </w:pPr>
    <w:rPr>
      <w:b/>
    </w:rPr>
  </w:style>
  <w:style w:type="paragraph" w:customStyle="1" w:styleId="Ov5udennr">
    <w:name w:val="Ov5 uden nr."/>
    <w:basedOn w:val="Normal"/>
    <w:next w:val="Brdtekst1"/>
    <w:qFormat/>
    <w:rsid w:val="00296E48"/>
    <w:pPr>
      <w:keepNext/>
      <w:tabs>
        <w:tab w:val="clear" w:pos="0"/>
        <w:tab w:val="clear" w:pos="567"/>
        <w:tab w:val="clear" w:pos="8902"/>
      </w:tabs>
      <w:spacing w:before="360" w:after="120"/>
      <w:jc w:val="left"/>
      <w:outlineLvl w:val="4"/>
    </w:pPr>
    <w:rPr>
      <w:b/>
    </w:rPr>
  </w:style>
  <w:style w:type="paragraph" w:customStyle="1" w:styleId="Forsideoverskriftbl">
    <w:name w:val="Forside overskrift blå"/>
    <w:basedOn w:val="Forsideoverskriftgrn"/>
    <w:next w:val="Forsideoverskriftgrn"/>
    <w:qFormat/>
    <w:rsid w:val="00296E48"/>
    <w:rPr>
      <w:color w:val="002776" w:themeColor="text2"/>
    </w:rPr>
  </w:style>
  <w:style w:type="paragraph" w:customStyle="1" w:styleId="Ovbilagnr">
    <w:name w:val="Ov bilag nr."/>
    <w:basedOn w:val="Ov1nr"/>
    <w:qFormat/>
    <w:rsid w:val="00296E48"/>
  </w:style>
  <w:style w:type="character" w:customStyle="1" w:styleId="HeaderChar">
    <w:name w:val="Header Char"/>
    <w:basedOn w:val="DefaultParagraphFont"/>
    <w:link w:val="Header"/>
    <w:semiHidden/>
    <w:rsid w:val="00B50645"/>
    <w:rPr>
      <w:rFonts w:ascii="Arial" w:hAnsi="Arial"/>
      <w:lang w:eastAsia="en-US"/>
    </w:rPr>
  </w:style>
  <w:style w:type="table" w:customStyle="1" w:styleId="ListTable3-Accent31">
    <w:name w:val="List Table 3 - Accent 31"/>
    <w:basedOn w:val="TableNormal"/>
    <w:uiPriority w:val="48"/>
    <w:rsid w:val="00296E48"/>
    <w:tblPr>
      <w:tblStyleRowBandSize w:val="1"/>
      <w:tblStyleColBandSize w:val="1"/>
      <w:tblBorders>
        <w:top w:val="single" w:sz="4" w:space="0" w:color="00A1DE" w:themeColor="accent3"/>
        <w:left w:val="single" w:sz="4" w:space="0" w:color="00A1DE" w:themeColor="accent3"/>
        <w:bottom w:val="single" w:sz="4" w:space="0" w:color="00A1DE" w:themeColor="accent3"/>
        <w:right w:val="single" w:sz="4" w:space="0" w:color="00A1D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1DE" w:themeFill="accent3"/>
      </w:tcPr>
    </w:tblStylePr>
    <w:tblStylePr w:type="lastRow">
      <w:rPr>
        <w:b/>
        <w:bCs/>
      </w:rPr>
      <w:tblPr/>
      <w:tcPr>
        <w:tcBorders>
          <w:top w:val="double" w:sz="4" w:space="0" w:color="00A1D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1DE" w:themeColor="accent3"/>
          <w:right w:val="single" w:sz="4" w:space="0" w:color="00A1DE" w:themeColor="accent3"/>
        </w:tcBorders>
      </w:tcPr>
    </w:tblStylePr>
    <w:tblStylePr w:type="band1Horz">
      <w:tblPr/>
      <w:tcPr>
        <w:tcBorders>
          <w:top w:val="single" w:sz="4" w:space="0" w:color="00A1DE" w:themeColor="accent3"/>
          <w:bottom w:val="single" w:sz="4" w:space="0" w:color="00A1D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1DE" w:themeColor="accent3"/>
          <w:left w:val="nil"/>
        </w:tcBorders>
      </w:tcPr>
    </w:tblStylePr>
    <w:tblStylePr w:type="swCell">
      <w:tblPr/>
      <w:tcPr>
        <w:tcBorders>
          <w:top w:val="double" w:sz="4" w:space="0" w:color="00A1DE" w:themeColor="accent3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296E48"/>
    <w:tblPr>
      <w:tblStyleRowBandSize w:val="1"/>
      <w:tblStyleColBandSize w:val="1"/>
      <w:tblBorders>
        <w:top w:val="single" w:sz="4" w:space="0" w:color="002776" w:themeColor="accent1"/>
        <w:left w:val="single" w:sz="4" w:space="0" w:color="002776" w:themeColor="accent1"/>
        <w:bottom w:val="single" w:sz="4" w:space="0" w:color="002776" w:themeColor="accent1"/>
        <w:right w:val="single" w:sz="4" w:space="0" w:color="00277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2776" w:themeFill="accent1"/>
      </w:tcPr>
    </w:tblStylePr>
    <w:tblStylePr w:type="lastRow">
      <w:rPr>
        <w:b/>
        <w:bCs/>
      </w:rPr>
      <w:tblPr/>
      <w:tcPr>
        <w:tcBorders>
          <w:top w:val="double" w:sz="4" w:space="0" w:color="00277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2776" w:themeColor="accent1"/>
          <w:right w:val="single" w:sz="4" w:space="0" w:color="002776" w:themeColor="accent1"/>
        </w:tcBorders>
      </w:tcPr>
    </w:tblStylePr>
    <w:tblStylePr w:type="band1Horz">
      <w:tblPr/>
      <w:tcPr>
        <w:tcBorders>
          <w:top w:val="single" w:sz="4" w:space="0" w:color="002776" w:themeColor="accent1"/>
          <w:bottom w:val="single" w:sz="4" w:space="0" w:color="00277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2776" w:themeColor="accent1"/>
          <w:left w:val="nil"/>
        </w:tcBorders>
      </w:tcPr>
    </w:tblStylePr>
    <w:tblStylePr w:type="swCell">
      <w:tblPr/>
      <w:tcPr>
        <w:tcBorders>
          <w:top w:val="double" w:sz="4" w:space="0" w:color="002776" w:themeColor="accent1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134590"/>
    <w:tblPr>
      <w:tblStyleRowBandSize w:val="1"/>
      <w:tblStyleColBandSize w:val="1"/>
      <w:tblBorders>
        <w:top w:val="single" w:sz="4" w:space="0" w:color="72C7E7" w:themeColor="accent5"/>
        <w:left w:val="single" w:sz="4" w:space="0" w:color="72C7E7" w:themeColor="accent5"/>
        <w:bottom w:val="single" w:sz="4" w:space="0" w:color="72C7E7" w:themeColor="accent5"/>
        <w:right w:val="single" w:sz="4" w:space="0" w:color="72C7E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2C7E7" w:themeFill="accent5"/>
      </w:tcPr>
    </w:tblStylePr>
    <w:tblStylePr w:type="lastRow">
      <w:rPr>
        <w:b/>
        <w:bCs/>
      </w:rPr>
      <w:tblPr/>
      <w:tcPr>
        <w:tcBorders>
          <w:top w:val="double" w:sz="4" w:space="0" w:color="72C7E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2C7E7" w:themeColor="accent5"/>
          <w:right w:val="single" w:sz="4" w:space="0" w:color="72C7E7" w:themeColor="accent5"/>
        </w:tcBorders>
      </w:tcPr>
    </w:tblStylePr>
    <w:tblStylePr w:type="band1Horz">
      <w:tblPr/>
      <w:tcPr>
        <w:tcBorders>
          <w:top w:val="single" w:sz="4" w:space="0" w:color="72C7E7" w:themeColor="accent5"/>
          <w:bottom w:val="single" w:sz="4" w:space="0" w:color="72C7E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2C7E7" w:themeColor="accent5"/>
          <w:left w:val="nil"/>
        </w:tcBorders>
      </w:tcPr>
    </w:tblStylePr>
    <w:tblStylePr w:type="swCell">
      <w:tblPr/>
      <w:tcPr>
        <w:tcBorders>
          <w:top w:val="double" w:sz="4" w:space="0" w:color="72C7E7" w:themeColor="accent5"/>
          <w:right w:val="nil"/>
        </w:tcBorders>
      </w:tcPr>
    </w:tblStylePr>
  </w:style>
  <w:style w:type="table" w:customStyle="1" w:styleId="GridTable1Light-Accent31">
    <w:name w:val="Grid Table 1 Light - Accent 31"/>
    <w:basedOn w:val="TableNormal"/>
    <w:uiPriority w:val="46"/>
    <w:rsid w:val="00134590"/>
    <w:tblPr>
      <w:tblStyleRowBandSize w:val="1"/>
      <w:tblStyleColBandSize w:val="1"/>
      <w:tblBorders>
        <w:top w:val="single" w:sz="4" w:space="0" w:color="8BDEFF" w:themeColor="accent3" w:themeTint="66"/>
        <w:left w:val="single" w:sz="4" w:space="0" w:color="8BDEFF" w:themeColor="accent3" w:themeTint="66"/>
        <w:bottom w:val="single" w:sz="4" w:space="0" w:color="8BDEFF" w:themeColor="accent3" w:themeTint="66"/>
        <w:right w:val="single" w:sz="4" w:space="0" w:color="8BDEFF" w:themeColor="accent3" w:themeTint="66"/>
        <w:insideH w:val="single" w:sz="4" w:space="0" w:color="8BDEFF" w:themeColor="accent3" w:themeTint="66"/>
        <w:insideV w:val="single" w:sz="4" w:space="0" w:color="8BDE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2C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C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1">
    <w:name w:val="Grid Table 1 Light - Accent 311"/>
    <w:basedOn w:val="TableNormal"/>
    <w:uiPriority w:val="46"/>
    <w:rsid w:val="00AF7CD6"/>
    <w:tblPr>
      <w:tblStyleRowBandSize w:val="1"/>
      <w:tblStyleColBandSize w:val="1"/>
      <w:tblBorders>
        <w:top w:val="single" w:sz="4" w:space="0" w:color="8BDEFF" w:themeColor="accent3" w:themeTint="66"/>
        <w:left w:val="single" w:sz="4" w:space="0" w:color="8BDEFF" w:themeColor="accent3" w:themeTint="66"/>
        <w:bottom w:val="single" w:sz="4" w:space="0" w:color="8BDEFF" w:themeColor="accent3" w:themeTint="66"/>
        <w:right w:val="single" w:sz="4" w:space="0" w:color="8BDEFF" w:themeColor="accent3" w:themeTint="66"/>
        <w:insideH w:val="single" w:sz="4" w:space="0" w:color="8BDEFF" w:themeColor="accent3" w:themeTint="66"/>
        <w:insideV w:val="single" w:sz="4" w:space="0" w:color="8BDE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2C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C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B56C8"/>
    <w:pPr>
      <w:keepLines/>
      <w:tabs>
        <w:tab w:val="clear" w:pos="0"/>
        <w:tab w:val="clear" w:pos="567"/>
        <w:tab w:val="clear" w:pos="8902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001D58" w:themeColor="accent1" w:themeShade="BF"/>
      <w:sz w:val="32"/>
      <w:szCs w:val="32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378A2"/>
    <w:pPr>
      <w:tabs>
        <w:tab w:val="clear" w:pos="9356"/>
      </w:tabs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378A2"/>
    <w:rPr>
      <w:rFonts w:ascii="Arial" w:hAnsi="Arial"/>
      <w:b/>
      <w:bCs/>
      <w:lang w:eastAsia="en-US"/>
    </w:rPr>
  </w:style>
  <w:style w:type="paragraph" w:customStyle="1" w:styleId="Brdtekst">
    <w:name w:val="Brødtekst"/>
    <w:basedOn w:val="Normal"/>
    <w:qFormat/>
    <w:rsid w:val="00475C3B"/>
    <w:pPr>
      <w:spacing w:before="60" w:line="280" w:lineRule="atLeast"/>
      <w:jc w:val="left"/>
    </w:pPr>
    <w:rPr>
      <w:lang w:eastAsia="da-DK"/>
    </w:rPr>
  </w:style>
  <w:style w:type="paragraph" w:styleId="Title">
    <w:name w:val="Title"/>
    <w:basedOn w:val="Normal"/>
    <w:next w:val="Normal"/>
    <w:link w:val="TitleChar"/>
    <w:qFormat/>
    <w:rsid w:val="00CF391C"/>
    <w:pPr>
      <w:tabs>
        <w:tab w:val="clear" w:pos="0"/>
        <w:tab w:val="clear" w:pos="567"/>
        <w:tab w:val="clear" w:pos="8902"/>
      </w:tabs>
      <w:spacing w:after="0"/>
      <w:contextualSpacing/>
      <w:jc w:val="left"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  <w:lang w:val="en-AU" w:eastAsia="en-AU"/>
    </w:rPr>
  </w:style>
  <w:style w:type="character" w:customStyle="1" w:styleId="TitleChar">
    <w:name w:val="Title Char"/>
    <w:basedOn w:val="DefaultParagraphFont"/>
    <w:link w:val="Title"/>
    <w:rsid w:val="00CF391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  <w:lang w:val="en-AU" w:eastAsia="en-AU"/>
    </w:rPr>
  </w:style>
  <w:style w:type="paragraph" w:styleId="Subtitle">
    <w:name w:val="Subtitle"/>
    <w:basedOn w:val="Normal"/>
    <w:next w:val="Normal"/>
    <w:link w:val="SubtitleChar"/>
    <w:qFormat/>
    <w:rsid w:val="00CF391C"/>
    <w:pPr>
      <w:tabs>
        <w:tab w:val="clear" w:pos="0"/>
        <w:tab w:val="clear" w:pos="567"/>
        <w:tab w:val="clear" w:pos="8902"/>
      </w:tabs>
      <w:spacing w:after="200"/>
      <w:jc w:val="left"/>
    </w:pPr>
    <w:rPr>
      <w:rFonts w:asciiTheme="majorHAnsi" w:eastAsiaTheme="majorEastAsia" w:hAnsiTheme="majorHAnsi" w:cstheme="majorBidi"/>
      <w:sz w:val="30"/>
      <w:szCs w:val="30"/>
      <w:lang w:val="en-AU" w:eastAsia="en-AU"/>
    </w:rPr>
  </w:style>
  <w:style w:type="character" w:customStyle="1" w:styleId="SubtitleChar">
    <w:name w:val="Subtitle Char"/>
    <w:basedOn w:val="DefaultParagraphFont"/>
    <w:link w:val="Subtitle"/>
    <w:rsid w:val="00CF391C"/>
    <w:rPr>
      <w:rFonts w:asciiTheme="majorHAnsi" w:eastAsiaTheme="majorEastAsia" w:hAnsiTheme="majorHAnsi" w:cstheme="majorBidi"/>
      <w:sz w:val="30"/>
      <w:szCs w:val="30"/>
      <w:lang w:val="en-AU" w:eastAsia="en-AU"/>
    </w:rPr>
  </w:style>
  <w:style w:type="paragraph" w:customStyle="1" w:styleId="CompanyName">
    <w:name w:val="Company Name"/>
    <w:basedOn w:val="Normal"/>
    <w:autoRedefine/>
    <w:qFormat/>
    <w:rsid w:val="000C5BFD"/>
    <w:pPr>
      <w:tabs>
        <w:tab w:val="clear" w:pos="0"/>
        <w:tab w:val="clear" w:pos="567"/>
        <w:tab w:val="clear" w:pos="8902"/>
      </w:tabs>
      <w:spacing w:before="2000" w:after="80"/>
      <w:jc w:val="right"/>
    </w:pPr>
    <w:rPr>
      <w:rFonts w:ascii="EYInterstate" w:eastAsia="Times" w:hAnsi="EYInterstate" w:cs="Calibri"/>
      <w:b/>
      <w:noProof/>
      <w:sz w:val="56"/>
      <w:lang w:val="en-IN" w:eastAsia="en-IN"/>
    </w:rPr>
  </w:style>
  <w:style w:type="paragraph" w:customStyle="1" w:styleId="Presentedby">
    <w:name w:val="Presented by"/>
    <w:basedOn w:val="Subtitle"/>
    <w:autoRedefine/>
    <w:qFormat/>
    <w:rsid w:val="00CF391C"/>
    <w:pPr>
      <w:keepNext/>
      <w:spacing w:before="800"/>
      <w:contextualSpacing/>
      <w:jc w:val="right"/>
      <w:outlineLvl w:val="0"/>
    </w:pPr>
    <w:rPr>
      <w:rFonts w:asciiTheme="minorHAnsi" w:eastAsia="Times New Roman" w:hAnsiTheme="minorHAnsi" w:cs="Times New Roman"/>
      <w:color w:val="7F7F7F" w:themeColor="text1" w:themeTint="80"/>
      <w:sz w:val="24"/>
      <w:szCs w:val="24"/>
      <w:lang w:val="en-US" w:eastAsia="en-US"/>
    </w:rPr>
  </w:style>
  <w:style w:type="paragraph" w:styleId="Revision">
    <w:name w:val="Revision"/>
    <w:hidden/>
    <w:uiPriority w:val="99"/>
    <w:semiHidden/>
    <w:rsid w:val="00EE2CFB"/>
    <w:rPr>
      <w:rFonts w:ascii="Arial" w:hAnsi="Arial"/>
      <w:lang w:eastAsia="en-US"/>
    </w:rPr>
  </w:style>
  <w:style w:type="table" w:styleId="MediumList2-Accent1">
    <w:name w:val="Medium List 2 Accent 1"/>
    <w:basedOn w:val="TableNormal"/>
    <w:uiPriority w:val="66"/>
    <w:rsid w:val="002A415E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2776" w:themeColor="accent1"/>
        <w:left w:val="single" w:sz="8" w:space="0" w:color="002776" w:themeColor="accent1"/>
        <w:bottom w:val="single" w:sz="8" w:space="0" w:color="002776" w:themeColor="accent1"/>
        <w:right w:val="single" w:sz="8" w:space="0" w:color="00277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277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2776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277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277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BD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EBD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rsid w:val="005B66DD"/>
    <w:rPr>
      <w:rFonts w:ascii="Arial" w:hAnsi="Arial"/>
      <w:b/>
      <w:sz w:val="26"/>
      <w:lang w:eastAsia="en-US"/>
    </w:rPr>
  </w:style>
  <w:style w:type="paragraph" w:customStyle="1" w:styleId="Default">
    <w:name w:val="Default"/>
    <w:rsid w:val="0089663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8C12E9"/>
    <w:rPr>
      <w:rFonts w:asciiTheme="minorHAnsi" w:eastAsiaTheme="minorHAnsi" w:hAnsiTheme="minorHAnsi" w:cstheme="minorBidi"/>
      <w:sz w:val="22"/>
      <w:szCs w:val="22"/>
      <w:lang w:val="en-CA" w:eastAsia="en-US"/>
    </w:rPr>
  </w:style>
  <w:style w:type="paragraph" w:styleId="TableofFigures">
    <w:name w:val="table of figures"/>
    <w:basedOn w:val="Normal"/>
    <w:next w:val="Normal"/>
    <w:semiHidden/>
    <w:unhideWhenUsed/>
    <w:rsid w:val="005A4307"/>
    <w:pPr>
      <w:tabs>
        <w:tab w:val="clear" w:pos="0"/>
        <w:tab w:val="clear" w:pos="567"/>
        <w:tab w:val="clear" w:pos="8902"/>
      </w:tabs>
      <w:spacing w:after="0"/>
    </w:pPr>
  </w:style>
  <w:style w:type="paragraph" w:styleId="NormalWeb">
    <w:name w:val="Normal (Web)"/>
    <w:basedOn w:val="Normal"/>
    <w:uiPriority w:val="99"/>
    <w:unhideWhenUsed/>
    <w:rsid w:val="00725A4E"/>
    <w:pPr>
      <w:tabs>
        <w:tab w:val="clear" w:pos="0"/>
        <w:tab w:val="clear" w:pos="567"/>
        <w:tab w:val="clear" w:pos="8902"/>
      </w:tabs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n-US" w:bidi="th-TH"/>
    </w:rPr>
  </w:style>
  <w:style w:type="character" w:customStyle="1" w:styleId="Ov1nrChar">
    <w:name w:val="Ov1 nr. Char"/>
    <w:basedOn w:val="DefaultParagraphFont"/>
    <w:link w:val="Ov1nr"/>
    <w:rsid w:val="004B653A"/>
    <w:rPr>
      <w:rFonts w:ascii="Arial" w:hAnsi="Arial"/>
      <w:color w:val="002776"/>
      <w:sz w:val="60"/>
      <w:lang w:eastAsia="en-US"/>
    </w:rPr>
  </w:style>
  <w:style w:type="character" w:customStyle="1" w:styleId="Ov2nrChar">
    <w:name w:val="Ov2 nr. Char"/>
    <w:basedOn w:val="Ov1nrChar"/>
    <w:link w:val="Ov2nr"/>
    <w:rsid w:val="004B653A"/>
    <w:rPr>
      <w:rFonts w:ascii="Arial" w:hAnsi="Arial"/>
      <w:b/>
      <w:color w:val="000000" w:themeColor="text1"/>
      <w:sz w:val="36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A65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46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67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48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20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83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19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788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6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21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4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notes" Target="footnotes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24" Type="http://schemas.openxmlformats.org/officeDocument/2006/relationships/image" Target="media/image10.PNG"/><Relationship Id="rId32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header" Target="header1.xml"/><Relationship Id="rId10" Type="http://schemas.openxmlformats.org/officeDocument/2006/relationships/styles" Target="styles.xm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oter" Target="footer2.xml"/><Relationship Id="rId8" Type="http://schemas.openxmlformats.org/officeDocument/2006/relationships/customXml" Target="../customXml/item8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Deloitte\Office\Word\Base%20Templates\Rap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EB364D183BE479B948866B455C03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D580F-963A-4992-91FF-26C5A17E8AA0}"/>
      </w:docPartPr>
      <w:docPartBody>
        <w:p w:rsidR="002D5B1B" w:rsidRDefault="002B308C" w:rsidP="002B308C">
          <w:pPr>
            <w:pStyle w:val="FEB364D183BE479B948866B455C03B81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YInterstate">
    <w:altName w:val="Corbel"/>
    <w:charset w:val="00"/>
    <w:family w:val="auto"/>
    <w:pitch w:val="variable"/>
    <w:sig w:usb0="800002AF" w:usb1="5000204A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5511"/>
    <w:rsid w:val="000148B2"/>
    <w:rsid w:val="00020B11"/>
    <w:rsid w:val="000340CE"/>
    <w:rsid w:val="00043EB2"/>
    <w:rsid w:val="00054F46"/>
    <w:rsid w:val="00054FA0"/>
    <w:rsid w:val="00071C31"/>
    <w:rsid w:val="0008736F"/>
    <w:rsid w:val="000A456F"/>
    <w:rsid w:val="000B0C29"/>
    <w:rsid w:val="000E35E8"/>
    <w:rsid w:val="000F695F"/>
    <w:rsid w:val="000F6D26"/>
    <w:rsid w:val="000F724E"/>
    <w:rsid w:val="00100ABF"/>
    <w:rsid w:val="0011327B"/>
    <w:rsid w:val="00113EE9"/>
    <w:rsid w:val="001151BA"/>
    <w:rsid w:val="00120161"/>
    <w:rsid w:val="00151E8C"/>
    <w:rsid w:val="00152A11"/>
    <w:rsid w:val="00166445"/>
    <w:rsid w:val="00185539"/>
    <w:rsid w:val="001A4823"/>
    <w:rsid w:val="001B2F2B"/>
    <w:rsid w:val="001B33EF"/>
    <w:rsid w:val="001B6C4F"/>
    <w:rsid w:val="001C2A93"/>
    <w:rsid w:val="001C6536"/>
    <w:rsid w:val="001E0BDE"/>
    <w:rsid w:val="00200525"/>
    <w:rsid w:val="00210609"/>
    <w:rsid w:val="0021637C"/>
    <w:rsid w:val="002808FB"/>
    <w:rsid w:val="00280D52"/>
    <w:rsid w:val="00285B98"/>
    <w:rsid w:val="0029511D"/>
    <w:rsid w:val="002A2DC4"/>
    <w:rsid w:val="002A4707"/>
    <w:rsid w:val="002B308C"/>
    <w:rsid w:val="002D586A"/>
    <w:rsid w:val="002D5B1B"/>
    <w:rsid w:val="002D753F"/>
    <w:rsid w:val="002F2F34"/>
    <w:rsid w:val="00314C9A"/>
    <w:rsid w:val="00320CAC"/>
    <w:rsid w:val="00322791"/>
    <w:rsid w:val="00323109"/>
    <w:rsid w:val="00324267"/>
    <w:rsid w:val="00326F6E"/>
    <w:rsid w:val="0033326E"/>
    <w:rsid w:val="00345911"/>
    <w:rsid w:val="00370CEC"/>
    <w:rsid w:val="00372855"/>
    <w:rsid w:val="0038412F"/>
    <w:rsid w:val="003A5A52"/>
    <w:rsid w:val="003A7880"/>
    <w:rsid w:val="003B2A9C"/>
    <w:rsid w:val="003D224A"/>
    <w:rsid w:val="003E6CC1"/>
    <w:rsid w:val="003F063C"/>
    <w:rsid w:val="00416EC8"/>
    <w:rsid w:val="00422854"/>
    <w:rsid w:val="004334D0"/>
    <w:rsid w:val="00433DDF"/>
    <w:rsid w:val="004402BB"/>
    <w:rsid w:val="00443EDD"/>
    <w:rsid w:val="004456F8"/>
    <w:rsid w:val="004538F6"/>
    <w:rsid w:val="00470971"/>
    <w:rsid w:val="00471FBD"/>
    <w:rsid w:val="00485D54"/>
    <w:rsid w:val="0049641E"/>
    <w:rsid w:val="00497450"/>
    <w:rsid w:val="004A3261"/>
    <w:rsid w:val="004A5447"/>
    <w:rsid w:val="004C05EC"/>
    <w:rsid w:val="005064FC"/>
    <w:rsid w:val="00525EB0"/>
    <w:rsid w:val="005272D7"/>
    <w:rsid w:val="005359BA"/>
    <w:rsid w:val="00564645"/>
    <w:rsid w:val="005703CB"/>
    <w:rsid w:val="00573674"/>
    <w:rsid w:val="005A123C"/>
    <w:rsid w:val="005D641E"/>
    <w:rsid w:val="005F1D97"/>
    <w:rsid w:val="005F7A4C"/>
    <w:rsid w:val="005F7D8A"/>
    <w:rsid w:val="00607A91"/>
    <w:rsid w:val="00633EAD"/>
    <w:rsid w:val="006375F4"/>
    <w:rsid w:val="00662DAB"/>
    <w:rsid w:val="006725C3"/>
    <w:rsid w:val="00673F53"/>
    <w:rsid w:val="00681949"/>
    <w:rsid w:val="00684DC2"/>
    <w:rsid w:val="0068577C"/>
    <w:rsid w:val="00687BD4"/>
    <w:rsid w:val="00692D32"/>
    <w:rsid w:val="006A48EA"/>
    <w:rsid w:val="006B0C30"/>
    <w:rsid w:val="006C1E34"/>
    <w:rsid w:val="006C2CC1"/>
    <w:rsid w:val="006D20DA"/>
    <w:rsid w:val="006E5EC4"/>
    <w:rsid w:val="006E61C4"/>
    <w:rsid w:val="007237AA"/>
    <w:rsid w:val="00730BFE"/>
    <w:rsid w:val="00736A5A"/>
    <w:rsid w:val="00774A63"/>
    <w:rsid w:val="00776AAD"/>
    <w:rsid w:val="00791933"/>
    <w:rsid w:val="007A1A92"/>
    <w:rsid w:val="007B5D21"/>
    <w:rsid w:val="007D05CB"/>
    <w:rsid w:val="007D448D"/>
    <w:rsid w:val="007E1EA8"/>
    <w:rsid w:val="008104A5"/>
    <w:rsid w:val="008227CF"/>
    <w:rsid w:val="00827E38"/>
    <w:rsid w:val="0083087F"/>
    <w:rsid w:val="00831E93"/>
    <w:rsid w:val="008330EF"/>
    <w:rsid w:val="00852B28"/>
    <w:rsid w:val="00853A03"/>
    <w:rsid w:val="00867E00"/>
    <w:rsid w:val="00876089"/>
    <w:rsid w:val="008765FE"/>
    <w:rsid w:val="00880B19"/>
    <w:rsid w:val="00894366"/>
    <w:rsid w:val="00896AEE"/>
    <w:rsid w:val="008A1248"/>
    <w:rsid w:val="008B10A4"/>
    <w:rsid w:val="008B5511"/>
    <w:rsid w:val="008C4D3B"/>
    <w:rsid w:val="008D0AD5"/>
    <w:rsid w:val="008D0C21"/>
    <w:rsid w:val="008F222D"/>
    <w:rsid w:val="008F29F4"/>
    <w:rsid w:val="008F76B5"/>
    <w:rsid w:val="00920E8E"/>
    <w:rsid w:val="009300BB"/>
    <w:rsid w:val="00931A87"/>
    <w:rsid w:val="009433C9"/>
    <w:rsid w:val="009444D4"/>
    <w:rsid w:val="0095536A"/>
    <w:rsid w:val="00961FF9"/>
    <w:rsid w:val="00964210"/>
    <w:rsid w:val="009A6B4E"/>
    <w:rsid w:val="009B7CFE"/>
    <w:rsid w:val="009D767B"/>
    <w:rsid w:val="009E428E"/>
    <w:rsid w:val="009E43DF"/>
    <w:rsid w:val="00A038FF"/>
    <w:rsid w:val="00A0440B"/>
    <w:rsid w:val="00A10C23"/>
    <w:rsid w:val="00A3483B"/>
    <w:rsid w:val="00A36502"/>
    <w:rsid w:val="00A57C02"/>
    <w:rsid w:val="00A707E4"/>
    <w:rsid w:val="00A74CCC"/>
    <w:rsid w:val="00A81F15"/>
    <w:rsid w:val="00A91684"/>
    <w:rsid w:val="00A946C6"/>
    <w:rsid w:val="00AA62A5"/>
    <w:rsid w:val="00AD2626"/>
    <w:rsid w:val="00AE0271"/>
    <w:rsid w:val="00AF2677"/>
    <w:rsid w:val="00B07ECC"/>
    <w:rsid w:val="00B10D20"/>
    <w:rsid w:val="00B24E7B"/>
    <w:rsid w:val="00B30FDF"/>
    <w:rsid w:val="00B35C20"/>
    <w:rsid w:val="00B422DA"/>
    <w:rsid w:val="00B705DC"/>
    <w:rsid w:val="00B948D6"/>
    <w:rsid w:val="00BA4099"/>
    <w:rsid w:val="00BB3E8F"/>
    <w:rsid w:val="00BC70F5"/>
    <w:rsid w:val="00C1048F"/>
    <w:rsid w:val="00C22AA5"/>
    <w:rsid w:val="00C654A6"/>
    <w:rsid w:val="00C66FBA"/>
    <w:rsid w:val="00C71621"/>
    <w:rsid w:val="00C734AF"/>
    <w:rsid w:val="00C82F52"/>
    <w:rsid w:val="00C92F60"/>
    <w:rsid w:val="00CB4CFE"/>
    <w:rsid w:val="00CB554A"/>
    <w:rsid w:val="00CE421F"/>
    <w:rsid w:val="00CF30F4"/>
    <w:rsid w:val="00D50E1F"/>
    <w:rsid w:val="00D5457C"/>
    <w:rsid w:val="00D57188"/>
    <w:rsid w:val="00D574AF"/>
    <w:rsid w:val="00D63528"/>
    <w:rsid w:val="00D66B18"/>
    <w:rsid w:val="00D75F4C"/>
    <w:rsid w:val="00D8121F"/>
    <w:rsid w:val="00D82446"/>
    <w:rsid w:val="00DA1FA5"/>
    <w:rsid w:val="00DA52C4"/>
    <w:rsid w:val="00DC3B35"/>
    <w:rsid w:val="00DF6CA1"/>
    <w:rsid w:val="00DF7E1E"/>
    <w:rsid w:val="00E06049"/>
    <w:rsid w:val="00E57EAD"/>
    <w:rsid w:val="00E6063F"/>
    <w:rsid w:val="00E9218A"/>
    <w:rsid w:val="00E923B6"/>
    <w:rsid w:val="00E97FCF"/>
    <w:rsid w:val="00EA1533"/>
    <w:rsid w:val="00EB3B4F"/>
    <w:rsid w:val="00EE6135"/>
    <w:rsid w:val="00EF62F3"/>
    <w:rsid w:val="00F00C35"/>
    <w:rsid w:val="00F0249B"/>
    <w:rsid w:val="00F14F47"/>
    <w:rsid w:val="00F24F3A"/>
    <w:rsid w:val="00F33FF8"/>
    <w:rsid w:val="00F4116F"/>
    <w:rsid w:val="00F64B63"/>
    <w:rsid w:val="00F71B25"/>
    <w:rsid w:val="00F734AE"/>
    <w:rsid w:val="00F7779C"/>
    <w:rsid w:val="00F86696"/>
    <w:rsid w:val="00F95D0C"/>
    <w:rsid w:val="00FA0493"/>
    <w:rsid w:val="00FA31CA"/>
    <w:rsid w:val="00FA5F28"/>
    <w:rsid w:val="00FC3806"/>
    <w:rsid w:val="00FD0132"/>
    <w:rsid w:val="00FD5A95"/>
    <w:rsid w:val="00FE4798"/>
    <w:rsid w:val="00FF7283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5511"/>
    <w:rPr>
      <w:color w:val="808080"/>
    </w:rPr>
  </w:style>
  <w:style w:type="paragraph" w:customStyle="1" w:styleId="57027D3F068646238B47A9A7CC240969">
    <w:name w:val="57027D3F068646238B47A9A7CC240969"/>
    <w:rsid w:val="008B5511"/>
  </w:style>
  <w:style w:type="paragraph" w:customStyle="1" w:styleId="2F595F7AD0D54116A0D1DD8EDAFD7279">
    <w:name w:val="2F595F7AD0D54116A0D1DD8EDAFD7279"/>
    <w:rsid w:val="008B5511"/>
  </w:style>
  <w:style w:type="paragraph" w:customStyle="1" w:styleId="C89242BC292C4EAFAB02FD8BA8BD99BA">
    <w:name w:val="C89242BC292C4EAFAB02FD8BA8BD99BA"/>
    <w:rsid w:val="008B5511"/>
  </w:style>
  <w:style w:type="paragraph" w:customStyle="1" w:styleId="CB1F301EC7CE4E7E943103D8ABBA5F7F">
    <w:name w:val="CB1F301EC7CE4E7E943103D8ABBA5F7F"/>
    <w:rsid w:val="008B5511"/>
  </w:style>
  <w:style w:type="paragraph" w:customStyle="1" w:styleId="081374ECED984B8C859411F62B0D3E36">
    <w:name w:val="081374ECED984B8C859411F62B0D3E36"/>
    <w:rsid w:val="001B2F2B"/>
    <w:rPr>
      <w:lang w:val="en-IN" w:eastAsia="en-IN"/>
    </w:rPr>
  </w:style>
  <w:style w:type="paragraph" w:customStyle="1" w:styleId="896A7BEFAB4A4B6096019CE345904C04">
    <w:name w:val="896A7BEFAB4A4B6096019CE345904C04"/>
    <w:rsid w:val="008F222D"/>
    <w:rPr>
      <w:lang w:val="en-IN" w:eastAsia="en-IN"/>
    </w:rPr>
  </w:style>
  <w:style w:type="paragraph" w:customStyle="1" w:styleId="9C352A17B11042FDB7483DC8C2F29E5F">
    <w:name w:val="9C352A17B11042FDB7483DC8C2F29E5F"/>
    <w:rsid w:val="008F222D"/>
    <w:rPr>
      <w:lang w:val="en-IN" w:eastAsia="en-IN"/>
    </w:rPr>
  </w:style>
  <w:style w:type="paragraph" w:customStyle="1" w:styleId="24956888E48A4F43B9EC377CCFF0765B">
    <w:name w:val="24956888E48A4F43B9EC377CCFF0765B"/>
    <w:rsid w:val="008F222D"/>
    <w:rPr>
      <w:lang w:val="en-IN" w:eastAsia="en-IN"/>
    </w:rPr>
  </w:style>
  <w:style w:type="paragraph" w:customStyle="1" w:styleId="8B14A302DDA54E7593AFC423FE3F6E68">
    <w:name w:val="8B14A302DDA54E7593AFC423FE3F6E68"/>
    <w:rPr>
      <w:lang w:val="en-US" w:eastAsia="en-US"/>
    </w:rPr>
  </w:style>
  <w:style w:type="paragraph" w:customStyle="1" w:styleId="25B5EF26A1434E34A8197F5951E0139C">
    <w:name w:val="25B5EF26A1434E34A8197F5951E0139C"/>
    <w:rPr>
      <w:lang w:val="en-US" w:eastAsia="en-US"/>
    </w:rPr>
  </w:style>
  <w:style w:type="paragraph" w:customStyle="1" w:styleId="DE2BCD8234DC4A2A9104668B3F15DE61">
    <w:name w:val="DE2BCD8234DC4A2A9104668B3F15DE61"/>
    <w:rPr>
      <w:lang w:val="en-US" w:eastAsia="en-US"/>
    </w:rPr>
  </w:style>
  <w:style w:type="paragraph" w:customStyle="1" w:styleId="614209E5955B43C6BBD178534C7DC98F">
    <w:name w:val="614209E5955B43C6BBD178534C7DC98F"/>
    <w:rPr>
      <w:lang w:val="en-US" w:eastAsia="en-US"/>
    </w:rPr>
  </w:style>
  <w:style w:type="paragraph" w:customStyle="1" w:styleId="E2FF5BF5EFE7478AB09D1712C669FFA2">
    <w:name w:val="E2FF5BF5EFE7478AB09D1712C669FFA2"/>
    <w:rPr>
      <w:lang w:val="en-US" w:eastAsia="en-US"/>
    </w:rPr>
  </w:style>
  <w:style w:type="paragraph" w:customStyle="1" w:styleId="D3FE0225051341F4A9A3769966952B32">
    <w:name w:val="D3FE0225051341F4A9A3769966952B32"/>
    <w:rPr>
      <w:lang w:val="en-US" w:eastAsia="en-US"/>
    </w:rPr>
  </w:style>
  <w:style w:type="paragraph" w:customStyle="1" w:styleId="FEB364D183BE479B948866B455C03B81">
    <w:name w:val="FEB364D183BE479B948866B455C03B81"/>
    <w:rsid w:val="002B308C"/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Deloitte Medium OnScreen">
  <a:themeElements>
    <a:clrScheme name="Deloitte">
      <a:dk1>
        <a:srgbClr val="000000"/>
      </a:dk1>
      <a:lt1>
        <a:srgbClr val="FFFFFF"/>
      </a:lt1>
      <a:dk2>
        <a:srgbClr val="002776"/>
      </a:dk2>
      <a:lt2>
        <a:srgbClr val="FFFFFF"/>
      </a:lt2>
      <a:accent1>
        <a:srgbClr val="002776"/>
      </a:accent1>
      <a:accent2>
        <a:srgbClr val="92D400"/>
      </a:accent2>
      <a:accent3>
        <a:srgbClr val="00A1DE"/>
      </a:accent3>
      <a:accent4>
        <a:srgbClr val="3C8A2E"/>
      </a:accent4>
      <a:accent5>
        <a:srgbClr val="72C7E7"/>
      </a:accent5>
      <a:accent6>
        <a:srgbClr val="C9DD03"/>
      </a:accent6>
      <a:hlink>
        <a:srgbClr val="00A1DE"/>
      </a:hlink>
      <a:folHlink>
        <a:srgbClr val="72C7E7"/>
      </a:folHlink>
    </a:clrScheme>
    <a:fontScheme name="19_Blank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spAutoFit/>
      </a:bodyPr>
      <a:lstStyle>
        <a:defPPr>
          <a:defRPr sz="2000" dirty="0" err="1" smtClean="0">
            <a:solidFill>
              <a:schemeClr val="tx2"/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DB81EAA1FA4B4796F904E58AB4682A" ma:contentTypeVersion="8" ma:contentTypeDescription="Create a new document." ma:contentTypeScope="" ma:versionID="a5c59a501d3c58c0d125e02312abba3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monkeytemplate>false</monkeytemplate>
</file>

<file path=customXml/item3.xml><?xml version="1.0" encoding="utf-8"?>
<fieldvalues>
  <field name="cover headline.tekst.tekstfelt" value="PDD – Process Definition Document"/>
  <field name="second line.tekst.tekstfelt" value="Process name"/>
</fieldvalues>
</file>

<file path=customXml/item4.xml><?xml version="1.0" encoding="utf-8"?>
<selectors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template id="1483" version="19" name="Rapport">
  <selections>
    <selection name="Engelsk"/>
  </selections>
</template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0F6D70-B697-4EB3-B439-7490D077A2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9855E7-62BF-447F-83D2-54605B95638A}">
  <ds:schemaRefs/>
</ds:datastoreItem>
</file>

<file path=customXml/itemProps3.xml><?xml version="1.0" encoding="utf-8"?>
<ds:datastoreItem xmlns:ds="http://schemas.openxmlformats.org/officeDocument/2006/customXml" ds:itemID="{071C5749-C20F-4FDA-9247-EDCEBCE609DF}">
  <ds:schemaRefs/>
</ds:datastoreItem>
</file>

<file path=customXml/itemProps4.xml><?xml version="1.0" encoding="utf-8"?>
<ds:datastoreItem xmlns:ds="http://schemas.openxmlformats.org/officeDocument/2006/customXml" ds:itemID="{B0C93687-2995-4057-B947-CEB45B0CA272}">
  <ds:schemaRefs/>
</ds:datastoreItem>
</file>

<file path=customXml/itemProps5.xml><?xml version="1.0" encoding="utf-8"?>
<ds:datastoreItem xmlns:ds="http://schemas.openxmlformats.org/officeDocument/2006/customXml" ds:itemID="{98F08F6F-00D9-4D64-9C0C-9B5934C9A494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7C95007D-2A2E-49C1-9902-6FA254B856E4}">
  <ds:schemaRefs/>
</ds:datastoreItem>
</file>

<file path=customXml/itemProps7.xml><?xml version="1.0" encoding="utf-8"?>
<ds:datastoreItem xmlns:ds="http://schemas.openxmlformats.org/officeDocument/2006/customXml" ds:itemID="{61498806-B6FB-4EEB-B33C-51C3C996D854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04BE3B29-2FB1-4161-B258-992DF2D7BEF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</Template>
  <TotalTime>6</TotalTime>
  <Pages>14</Pages>
  <Words>1353</Words>
  <Characters>8558</Characters>
  <Application>Microsoft Office Word</Application>
  <DocSecurity>4</DocSecurity>
  <Lines>71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Deloitte</Company>
  <LinksUpToDate>false</LinksUpToDate>
  <CharactersWithSpaces>9892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Ankita14.Agarwal@in.ey.com</dc:creator>
  <cp:keywords/>
  <dc:description/>
  <cp:lastModifiedBy>Priyank Piyush</cp:lastModifiedBy>
  <cp:revision>2</cp:revision>
  <cp:lastPrinted>2018-07-18T14:25:00Z</cp:lastPrinted>
  <dcterms:created xsi:type="dcterms:W3CDTF">2020-08-10T09:34:00Z</dcterms:created>
  <dcterms:modified xsi:type="dcterms:W3CDTF">2020-08-10T09:34:00Z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ms_Template">
    <vt:lpwstr>{7C95007D-2A2E-49C1-9902-6FA254B856E4}</vt:lpwstr>
  </property>
  <property fmtid="{D5CDD505-2E9C-101B-9397-08002B2CF9AE}" pid="3" name="tms_MonkeyTemplate">
    <vt:lpwstr>{C09855E7-62BF-447F-83D2-54605B95638A}</vt:lpwstr>
  </property>
  <property fmtid="{D5CDD505-2E9C-101B-9397-08002B2CF9AE}" pid="4" name="tms_FieldValues">
    <vt:lpwstr>{071C5749-C20F-4FDA-9247-EDCEBCE609DF}</vt:lpwstr>
  </property>
  <property fmtid="{D5CDD505-2E9C-101B-9397-08002B2CF9AE}" pid="5" name="tms_Selectors">
    <vt:lpwstr>{B0C93687-2995-4057-B947-CEB45B0CA272}</vt:lpwstr>
  </property>
  <property fmtid="{D5CDD505-2E9C-101B-9397-08002B2CF9AE}" pid="6" name="ContentTypeId">
    <vt:lpwstr>0x01010016DB81EAA1FA4B4796F904E58AB4682A</vt:lpwstr>
  </property>
  <property fmtid="{D5CDD505-2E9C-101B-9397-08002B2CF9AE}" pid="7" name="_NewReviewCycle">
    <vt:lpwstr/>
  </property>
</Properties>
</file>